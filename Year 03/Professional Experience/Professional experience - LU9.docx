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1724750495"/>
        <w:docPartObj>
          <w:docPartGallery w:val="Cover Pages"/>
          <w:docPartUnique/>
        </w:docPartObj>
      </w:sdtPr>
      <w:sdtContent>
        <w:p w14:paraId="080144CF" w14:textId="77777777" w:rsidR="00D01B67" w:rsidRDefault="00583F71">
          <w:pPr>
            <w:rPr>
              <w:noProof/>
            </w:rPr>
          </w:pPr>
          <w:r>
            <w:rPr>
              <w:noProof/>
              <w:lang w:eastAsia="en-GB"/>
            </w:rPr>
            <mc:AlternateContent>
              <mc:Choice Requires="wps">
                <w:drawing>
                  <wp:anchor distT="0" distB="0" distL="114300" distR="114300" simplePos="0" relativeHeight="251657216" behindDoc="0" locked="0" layoutInCell="1" allowOverlap="1" wp14:anchorId="05A32CF0" wp14:editId="0C728680">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14:paraId="451669EE" w14:textId="77777777" w:rsidR="008B592B" w:rsidRPr="0004013E" w:rsidRDefault="008B592B">
                                <w:pPr>
                                  <w:pStyle w:val="Title"/>
                                  <w:rPr>
                                    <w:b/>
                                    <w:sz w:val="110"/>
                                    <w:szCs w:val="110"/>
                                  </w:rPr>
                                </w:pPr>
                                <w:sdt>
                                  <w:sdtPr>
                                    <w:rPr>
                                      <w:b/>
                                      <w:sz w:val="110"/>
                                      <w:szCs w:val="110"/>
                                    </w:rPr>
                                    <w:alias w:val="Title"/>
                                    <w:tag w:val=""/>
                                    <w:id w:val="701364701"/>
                                    <w:placeholder>
                                      <w:docPart w:val="47C15B60566441ECB61ABACBEF4482FB"/>
                                    </w:placeholder>
                                    <w:dataBinding w:prefixMappings="xmlns:ns0='http://purl.org/dc/elements/1.1/' xmlns:ns1='http://schemas.openxmlformats.org/package/2006/metadata/core-properties' " w:xpath="/ns1:coreProperties[1]/ns0:title[1]" w:storeItemID="{6C3C8BC8-F283-45AE-878A-BAB7291924A1}"/>
                                    <w:text/>
                                  </w:sdtPr>
                                  <w:sdtContent>
                                    <w:r w:rsidRPr="0004013E">
                                      <w:rPr>
                                        <w:b/>
                                        <w:sz w:val="110"/>
                                        <w:szCs w:val="110"/>
                                      </w:rPr>
                                      <w:t>Professional experience</w:t>
                                    </w:r>
                                  </w:sdtContent>
                                </w:sdt>
                              </w:p>
                              <w:p w14:paraId="5A2B52C9" w14:textId="7AFBBA78" w:rsidR="008B592B" w:rsidRPr="0004013E" w:rsidRDefault="008B592B">
                                <w:pPr>
                                  <w:pStyle w:val="Abstract"/>
                                  <w:rPr>
                                    <w:rFonts w:asciiTheme="majorHAnsi" w:eastAsiaTheme="majorEastAsia" w:hAnsiTheme="majorHAnsi" w:cstheme="majorBidi"/>
                                    <w:i w:val="0"/>
                                    <w:iCs w:val="0"/>
                                    <w:caps/>
                                    <w:color w:val="7E97AD" w:themeColor="accent1"/>
                                    <w:sz w:val="44"/>
                                  </w:rPr>
                                </w:pPr>
                                <w:r>
                                  <w:rPr>
                                    <w:rFonts w:asciiTheme="majorHAnsi" w:eastAsiaTheme="majorEastAsia" w:hAnsiTheme="majorHAnsi" w:cstheme="majorBidi"/>
                                    <w:i w:val="0"/>
                                    <w:iCs w:val="0"/>
                                    <w:caps/>
                                    <w:color w:val="7E97AD" w:themeColor="accent1"/>
                                    <w:sz w:val="44"/>
                                  </w:rPr>
                                  <w:t>LU9</w:t>
                                </w:r>
                                <w:r w:rsidRPr="0004013E">
                                  <w:rPr>
                                    <w:rFonts w:asciiTheme="majorHAnsi" w:eastAsiaTheme="majorEastAsia" w:hAnsiTheme="majorHAnsi" w:cstheme="majorBidi"/>
                                    <w:i w:val="0"/>
                                    <w:iCs w:val="0"/>
                                    <w:caps/>
                                    <w:color w:val="7E97AD" w:themeColor="accent1"/>
                                    <w:sz w:val="44"/>
                                  </w:rPr>
                                  <w:t xml:space="preserve">: </w:t>
                                </w:r>
                                <w:r w:rsidRPr="00C02805">
                                  <w:rPr>
                                    <w:rFonts w:asciiTheme="majorHAnsi" w:eastAsiaTheme="majorEastAsia" w:hAnsiTheme="majorHAnsi" w:cstheme="majorBidi"/>
                                    <w:i w:val="0"/>
                                    <w:iCs w:val="0"/>
                                    <w:caps/>
                                    <w:color w:val="7E97AD" w:themeColor="accent1"/>
                                    <w:sz w:val="44"/>
                                  </w:rPr>
                                  <w:t>Final Analysis and Review</w:t>
                                </w:r>
                              </w:p>
                              <w:p w14:paraId="4B921B83" w14:textId="089A435B" w:rsidR="008B592B" w:rsidRDefault="008B592B" w:rsidP="00C02805">
                                <w:pPr>
                                  <w:pStyle w:val="Abstract"/>
                                </w:pPr>
                                <w:r>
                                  <w:t>T</w:t>
                                </w:r>
                                <w:r w:rsidRPr="00C02805">
                                  <w:t>o consolidate the learning points that have emerged from this module.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w14:anchorId="05A32CF0" id="_x0000_t202" coordsize="21600,21600" o:spt="202" path="m,l,21600r21600,l21600,xe">
                    <v:stroke joinstyle="miter"/>
                    <v:path gradientshapeok="t" o:connecttype="rect"/>
                  </v:shapetype>
                  <v:shape id="Text Box 6" o:spid="_x0000_s1026" type="#_x0000_t202" alt="Title, Subtitle, and Abstract" style="position:absolute;margin-left:0;margin-top:0;width:456pt;height:489pt;z-index:251657216;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CQQIAAHY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" filled="f" stroked="f" strokeweight=".5pt">
                    <v:textbox inset="0,0,0,0">
                      <w:txbxContent>
                        <w:p w14:paraId="451669EE" w14:textId="77777777" w:rsidR="008B592B" w:rsidRPr="0004013E" w:rsidRDefault="008B592B">
                          <w:pPr>
                            <w:pStyle w:val="Title"/>
                            <w:rPr>
                              <w:b/>
                              <w:sz w:val="110"/>
                              <w:szCs w:val="110"/>
                            </w:rPr>
                          </w:pPr>
                          <w:sdt>
                            <w:sdtPr>
                              <w:rPr>
                                <w:b/>
                                <w:sz w:val="110"/>
                                <w:szCs w:val="110"/>
                              </w:rPr>
                              <w:alias w:val="Title"/>
                              <w:tag w:val=""/>
                              <w:id w:val="701364701"/>
                              <w:placeholder>
                                <w:docPart w:val="47C15B60566441ECB61ABACBEF4482FB"/>
                              </w:placeholder>
                              <w:dataBinding w:prefixMappings="xmlns:ns0='http://purl.org/dc/elements/1.1/' xmlns:ns1='http://schemas.openxmlformats.org/package/2006/metadata/core-properties' " w:xpath="/ns1:coreProperties[1]/ns0:title[1]" w:storeItemID="{6C3C8BC8-F283-45AE-878A-BAB7291924A1}"/>
                              <w:text/>
                            </w:sdtPr>
                            <w:sdtContent>
                              <w:r w:rsidRPr="0004013E">
                                <w:rPr>
                                  <w:b/>
                                  <w:sz w:val="110"/>
                                  <w:szCs w:val="110"/>
                                </w:rPr>
                                <w:t>Professional experience</w:t>
                              </w:r>
                            </w:sdtContent>
                          </w:sdt>
                        </w:p>
                        <w:p w14:paraId="5A2B52C9" w14:textId="7AFBBA78" w:rsidR="008B592B" w:rsidRPr="0004013E" w:rsidRDefault="008B592B">
                          <w:pPr>
                            <w:pStyle w:val="Abstract"/>
                            <w:rPr>
                              <w:rFonts w:asciiTheme="majorHAnsi" w:eastAsiaTheme="majorEastAsia" w:hAnsiTheme="majorHAnsi" w:cstheme="majorBidi"/>
                              <w:i w:val="0"/>
                              <w:iCs w:val="0"/>
                              <w:caps/>
                              <w:color w:val="7E97AD" w:themeColor="accent1"/>
                              <w:sz w:val="44"/>
                            </w:rPr>
                          </w:pPr>
                          <w:r>
                            <w:rPr>
                              <w:rFonts w:asciiTheme="majorHAnsi" w:eastAsiaTheme="majorEastAsia" w:hAnsiTheme="majorHAnsi" w:cstheme="majorBidi"/>
                              <w:i w:val="0"/>
                              <w:iCs w:val="0"/>
                              <w:caps/>
                              <w:color w:val="7E97AD" w:themeColor="accent1"/>
                              <w:sz w:val="44"/>
                            </w:rPr>
                            <w:t>LU9</w:t>
                          </w:r>
                          <w:r w:rsidRPr="0004013E">
                            <w:rPr>
                              <w:rFonts w:asciiTheme="majorHAnsi" w:eastAsiaTheme="majorEastAsia" w:hAnsiTheme="majorHAnsi" w:cstheme="majorBidi"/>
                              <w:i w:val="0"/>
                              <w:iCs w:val="0"/>
                              <w:caps/>
                              <w:color w:val="7E97AD" w:themeColor="accent1"/>
                              <w:sz w:val="44"/>
                            </w:rPr>
                            <w:t xml:space="preserve">: </w:t>
                          </w:r>
                          <w:r w:rsidRPr="00C02805">
                            <w:rPr>
                              <w:rFonts w:asciiTheme="majorHAnsi" w:eastAsiaTheme="majorEastAsia" w:hAnsiTheme="majorHAnsi" w:cstheme="majorBidi"/>
                              <w:i w:val="0"/>
                              <w:iCs w:val="0"/>
                              <w:caps/>
                              <w:color w:val="7E97AD" w:themeColor="accent1"/>
                              <w:sz w:val="44"/>
                            </w:rPr>
                            <w:t>Final Analysis and Review</w:t>
                          </w:r>
                        </w:p>
                        <w:p w14:paraId="4B921B83" w14:textId="089A435B" w:rsidR="008B592B" w:rsidRDefault="008B592B" w:rsidP="00C02805">
                          <w:pPr>
                            <w:pStyle w:val="Abstract"/>
                          </w:pPr>
                          <w:r>
                            <w:t>T</w:t>
                          </w:r>
                          <w:r w:rsidRPr="00C02805">
                            <w:t>o consolidate the learning points that have emerged from this module.</w:t>
                          </w:r>
                        </w:p>
                      </w:txbxContent>
                    </v:textbox>
                    <w10:wrap type="topAndBottom" anchorx="page" anchory="margin"/>
                  </v:shape>
                </w:pict>
              </mc:Fallback>
            </mc:AlternateContent>
          </w:r>
          <w:r>
            <w:rPr>
              <w:rFonts w:asciiTheme="majorHAnsi" w:eastAsiaTheme="majorEastAsia" w:hAnsiTheme="majorHAnsi" w:cstheme="majorBidi"/>
              <w:noProof/>
              <w:sz w:val="76"/>
              <w:szCs w:val="72"/>
              <w:lang w:eastAsia="en-GB"/>
            </w:rPr>
            <mc:AlternateContent>
              <mc:Choice Requires="wps">
                <w:drawing>
                  <wp:anchor distT="0" distB="0" distL="114300" distR="114300" simplePos="0" relativeHeight="251657217" behindDoc="0" locked="0" layoutInCell="0" allowOverlap="0" wp14:anchorId="34127C7E" wp14:editId="209E924D">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hor"/>
                                  <w:tag w:val=""/>
                                  <w:id w:val="-201329501"/>
                                  <w:dataBinding w:prefixMappings="xmlns:ns0='http://purl.org/dc/elements/1.1/' xmlns:ns1='http://schemas.openxmlformats.org/package/2006/metadata/core-properties' " w:xpath="/ns1:coreProperties[1]/ns0:creator[1]" w:storeItemID="{6C3C8BC8-F283-45AE-878A-BAB7291924A1}"/>
                                  <w:text/>
                                </w:sdtPr>
                                <w:sdtContent>
                                  <w:p w14:paraId="6ED088F5" w14:textId="77777777" w:rsidR="008B592B" w:rsidRDefault="008B592B" w:rsidP="0004013E">
                                    <w:pPr>
                                      <w:pStyle w:val="Subtitle"/>
                                    </w:pPr>
                                    <w:r>
                                      <w:t>David Norton</w:t>
                                    </w:r>
                                  </w:p>
                                </w:sdtContent>
                              </w:sdt>
                              <w:p w14:paraId="68ECFEF5" w14:textId="77777777" w:rsidR="008B592B" w:rsidRPr="0004013E" w:rsidRDefault="008B592B" w:rsidP="0004013E">
                                <w:pPr>
                                  <w:pStyle w:val="Subtitle"/>
                                  <w:rPr>
                                    <w:sz w:val="56"/>
                                  </w:rPr>
                                </w:pPr>
                                <w:r w:rsidRPr="0004013E">
                                  <w:rPr>
                                    <w:sz w:val="56"/>
                                  </w:rPr>
                                  <w:fldChar w:fldCharType="begin"/>
                                </w:r>
                                <w:r w:rsidRPr="0004013E">
                                  <w:rPr>
                                    <w:sz w:val="56"/>
                                  </w:rPr>
                                  <w:instrText xml:space="preserve"> DATE \@ "dd/MM/yyyy" </w:instrText>
                                </w:r>
                                <w:r w:rsidRPr="0004013E">
                                  <w:rPr>
                                    <w:sz w:val="56"/>
                                  </w:rPr>
                                  <w:fldChar w:fldCharType="separate"/>
                                </w:r>
                                <w:r w:rsidR="00DB0DD0">
                                  <w:rPr>
                                    <w:noProof/>
                                    <w:sz w:val="56"/>
                                  </w:rPr>
                                  <w:t>05/04/2014</w:t>
                                </w:r>
                                <w:r w:rsidRPr="0004013E">
                                  <w:rPr>
                                    <w:sz w:val="5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34127C7E" id="Text Box 3" o:spid="_x0000_s1027" type="#_x0000_t202" alt="Company contact information" style="position:absolute;margin-left:0;margin-top:0;width:492pt;height:101.25pt;z-index:251657217;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sdt>
                          <w:sdtPr>
                            <w:alias w:val="Author"/>
                            <w:tag w:val=""/>
                            <w:id w:val="-201329501"/>
                            <w:dataBinding w:prefixMappings="xmlns:ns0='http://purl.org/dc/elements/1.1/' xmlns:ns1='http://schemas.openxmlformats.org/package/2006/metadata/core-properties' " w:xpath="/ns1:coreProperties[1]/ns0:creator[1]" w:storeItemID="{6C3C8BC8-F283-45AE-878A-BAB7291924A1}"/>
                            <w:text/>
                          </w:sdtPr>
                          <w:sdtContent>
                            <w:p w14:paraId="6ED088F5" w14:textId="77777777" w:rsidR="008B592B" w:rsidRDefault="008B592B" w:rsidP="0004013E">
                              <w:pPr>
                                <w:pStyle w:val="Subtitle"/>
                              </w:pPr>
                              <w:r>
                                <w:t>David Norton</w:t>
                              </w:r>
                            </w:p>
                          </w:sdtContent>
                        </w:sdt>
                        <w:p w14:paraId="68ECFEF5" w14:textId="77777777" w:rsidR="008B592B" w:rsidRPr="0004013E" w:rsidRDefault="008B592B" w:rsidP="0004013E">
                          <w:pPr>
                            <w:pStyle w:val="Subtitle"/>
                            <w:rPr>
                              <w:sz w:val="56"/>
                            </w:rPr>
                          </w:pPr>
                          <w:r w:rsidRPr="0004013E">
                            <w:rPr>
                              <w:sz w:val="56"/>
                            </w:rPr>
                            <w:fldChar w:fldCharType="begin"/>
                          </w:r>
                          <w:r w:rsidRPr="0004013E">
                            <w:rPr>
                              <w:sz w:val="56"/>
                            </w:rPr>
                            <w:instrText xml:space="preserve"> DATE \@ "dd/MM/yyyy" </w:instrText>
                          </w:r>
                          <w:r w:rsidRPr="0004013E">
                            <w:rPr>
                              <w:sz w:val="56"/>
                            </w:rPr>
                            <w:fldChar w:fldCharType="separate"/>
                          </w:r>
                          <w:r w:rsidR="00DB0DD0">
                            <w:rPr>
                              <w:noProof/>
                              <w:sz w:val="56"/>
                            </w:rPr>
                            <w:t>05/04/2014</w:t>
                          </w:r>
                          <w:r w:rsidRPr="0004013E">
                            <w:rPr>
                              <w:sz w:val="56"/>
                            </w:rPr>
                            <w:fldChar w:fldCharType="end"/>
                          </w:r>
                        </w:p>
                      </w:txbxContent>
                    </v:textbox>
                    <w10:wrap type="topAndBottom" anchorx="page" anchory="page"/>
                  </v:shape>
                </w:pict>
              </mc:Fallback>
            </mc:AlternateContent>
          </w:r>
          <w:r>
            <w:rPr>
              <w:noProof/>
            </w:rPr>
            <w:br w:type="page"/>
          </w:r>
        </w:p>
      </w:sdtContent>
    </w:sdt>
    <w:sdt>
      <w:sdtPr>
        <w:rPr>
          <w:sz w:val="20"/>
        </w:rPr>
        <w:id w:val="1866023298"/>
        <w:docPartObj>
          <w:docPartGallery w:val="Table of Contents"/>
          <w:docPartUnique/>
        </w:docPartObj>
      </w:sdtPr>
      <w:sdtEndPr>
        <w:rPr>
          <w:b/>
          <w:bCs/>
          <w:noProof/>
        </w:rPr>
      </w:sdtEndPr>
      <w:sdtContent>
        <w:p w14:paraId="18B91B0A" w14:textId="77777777" w:rsidR="00D01B67" w:rsidRDefault="00583F71">
          <w:pPr>
            <w:pStyle w:val="TOCHeading"/>
          </w:pPr>
          <w:r>
            <w:t>Contents</w:t>
          </w:r>
        </w:p>
        <w:p w14:paraId="791275ED" w14:textId="77777777" w:rsidR="00DB0DD0" w:rsidRDefault="00583F71">
          <w:pPr>
            <w:pStyle w:val="TOC1"/>
            <w:rPr>
              <w:rFonts w:eastAsiaTheme="minorEastAsia"/>
              <w:color w:val="auto"/>
              <w:kern w:val="0"/>
              <w:szCs w:val="22"/>
              <w:lang w:eastAsia="en-GB"/>
            </w:rPr>
          </w:pPr>
          <w:r>
            <w:fldChar w:fldCharType="begin"/>
          </w:r>
          <w:r>
            <w:instrText xml:space="preserve"> TOC \o "1-1" \h \z \u </w:instrText>
          </w:r>
          <w:r>
            <w:fldChar w:fldCharType="separate"/>
          </w:r>
          <w:hyperlink w:anchor="_Toc384470427" w:history="1">
            <w:r w:rsidR="00DB0DD0" w:rsidRPr="00DA4324">
              <w:rPr>
                <w:rStyle w:val="Hyperlink"/>
              </w:rPr>
              <w:t>Introduction</w:t>
            </w:r>
            <w:r w:rsidR="00DB0DD0">
              <w:rPr>
                <w:webHidden/>
              </w:rPr>
              <w:tab/>
            </w:r>
            <w:r w:rsidR="00DB0DD0">
              <w:rPr>
                <w:webHidden/>
              </w:rPr>
              <w:fldChar w:fldCharType="begin"/>
            </w:r>
            <w:r w:rsidR="00DB0DD0">
              <w:rPr>
                <w:webHidden/>
              </w:rPr>
              <w:instrText xml:space="preserve"> PAGEREF _Toc384470427 \h </w:instrText>
            </w:r>
            <w:r w:rsidR="00DB0DD0">
              <w:rPr>
                <w:webHidden/>
              </w:rPr>
            </w:r>
            <w:r w:rsidR="00DB0DD0">
              <w:rPr>
                <w:webHidden/>
              </w:rPr>
              <w:fldChar w:fldCharType="separate"/>
            </w:r>
            <w:r w:rsidR="00DB0DD0">
              <w:rPr>
                <w:webHidden/>
              </w:rPr>
              <w:t>1</w:t>
            </w:r>
            <w:r w:rsidR="00DB0DD0">
              <w:rPr>
                <w:webHidden/>
              </w:rPr>
              <w:fldChar w:fldCharType="end"/>
            </w:r>
          </w:hyperlink>
        </w:p>
        <w:p w14:paraId="544310D7" w14:textId="77777777" w:rsidR="00DB0DD0" w:rsidRDefault="00DB0DD0">
          <w:pPr>
            <w:pStyle w:val="TOC1"/>
            <w:rPr>
              <w:rFonts w:eastAsiaTheme="minorEastAsia"/>
              <w:color w:val="auto"/>
              <w:kern w:val="0"/>
              <w:szCs w:val="22"/>
              <w:lang w:eastAsia="en-GB"/>
            </w:rPr>
          </w:pPr>
          <w:hyperlink w:anchor="_Toc384470428" w:history="1">
            <w:r w:rsidRPr="00DA4324">
              <w:rPr>
                <w:rStyle w:val="Hyperlink"/>
              </w:rPr>
              <w:t>Learning Unit Plan</w:t>
            </w:r>
            <w:r>
              <w:rPr>
                <w:webHidden/>
              </w:rPr>
              <w:tab/>
            </w:r>
            <w:r>
              <w:rPr>
                <w:webHidden/>
              </w:rPr>
              <w:fldChar w:fldCharType="begin"/>
            </w:r>
            <w:r>
              <w:rPr>
                <w:webHidden/>
              </w:rPr>
              <w:instrText xml:space="preserve"> PAGEREF _Toc384470428 \h </w:instrText>
            </w:r>
            <w:r>
              <w:rPr>
                <w:webHidden/>
              </w:rPr>
            </w:r>
            <w:r>
              <w:rPr>
                <w:webHidden/>
              </w:rPr>
              <w:fldChar w:fldCharType="separate"/>
            </w:r>
            <w:r>
              <w:rPr>
                <w:webHidden/>
              </w:rPr>
              <w:t>2</w:t>
            </w:r>
            <w:r>
              <w:rPr>
                <w:webHidden/>
              </w:rPr>
              <w:fldChar w:fldCharType="end"/>
            </w:r>
          </w:hyperlink>
        </w:p>
        <w:p w14:paraId="2BE9D8CE" w14:textId="77777777" w:rsidR="00DB0DD0" w:rsidRDefault="00DB0DD0">
          <w:pPr>
            <w:pStyle w:val="TOC1"/>
            <w:rPr>
              <w:rFonts w:eastAsiaTheme="minorEastAsia"/>
              <w:color w:val="auto"/>
              <w:kern w:val="0"/>
              <w:szCs w:val="22"/>
              <w:lang w:eastAsia="en-GB"/>
            </w:rPr>
          </w:pPr>
          <w:hyperlink w:anchor="_Toc384470429" w:history="1">
            <w:r w:rsidRPr="00DA4324">
              <w:rPr>
                <w:rStyle w:val="Hyperlink"/>
              </w:rPr>
              <w:t>UWE &amp; Placement Alignment</w:t>
            </w:r>
            <w:r>
              <w:rPr>
                <w:webHidden/>
              </w:rPr>
              <w:tab/>
            </w:r>
            <w:r>
              <w:rPr>
                <w:webHidden/>
              </w:rPr>
              <w:fldChar w:fldCharType="begin"/>
            </w:r>
            <w:r>
              <w:rPr>
                <w:webHidden/>
              </w:rPr>
              <w:instrText xml:space="preserve"> PAGEREF _Toc384470429 \h </w:instrText>
            </w:r>
            <w:r>
              <w:rPr>
                <w:webHidden/>
              </w:rPr>
            </w:r>
            <w:r>
              <w:rPr>
                <w:webHidden/>
              </w:rPr>
              <w:fldChar w:fldCharType="separate"/>
            </w:r>
            <w:r>
              <w:rPr>
                <w:webHidden/>
              </w:rPr>
              <w:t>4</w:t>
            </w:r>
            <w:r>
              <w:rPr>
                <w:webHidden/>
              </w:rPr>
              <w:fldChar w:fldCharType="end"/>
            </w:r>
          </w:hyperlink>
        </w:p>
        <w:p w14:paraId="452F225D" w14:textId="77777777" w:rsidR="00DB0DD0" w:rsidRDefault="00DB0DD0">
          <w:pPr>
            <w:pStyle w:val="TOC1"/>
            <w:rPr>
              <w:rFonts w:eastAsiaTheme="minorEastAsia"/>
              <w:color w:val="auto"/>
              <w:kern w:val="0"/>
              <w:szCs w:val="22"/>
              <w:lang w:eastAsia="en-GB"/>
            </w:rPr>
          </w:pPr>
          <w:hyperlink w:anchor="_Toc384470430" w:history="1">
            <w:r w:rsidRPr="00DA4324">
              <w:rPr>
                <w:rStyle w:val="Hyperlink"/>
              </w:rPr>
              <w:t>Career Goals &amp; Personal Development</w:t>
            </w:r>
            <w:r>
              <w:rPr>
                <w:webHidden/>
              </w:rPr>
              <w:tab/>
            </w:r>
            <w:r>
              <w:rPr>
                <w:webHidden/>
              </w:rPr>
              <w:fldChar w:fldCharType="begin"/>
            </w:r>
            <w:r>
              <w:rPr>
                <w:webHidden/>
              </w:rPr>
              <w:instrText xml:space="preserve"> PAGEREF _Toc384470430 \h </w:instrText>
            </w:r>
            <w:r>
              <w:rPr>
                <w:webHidden/>
              </w:rPr>
            </w:r>
            <w:r>
              <w:rPr>
                <w:webHidden/>
              </w:rPr>
              <w:fldChar w:fldCharType="separate"/>
            </w:r>
            <w:r>
              <w:rPr>
                <w:webHidden/>
              </w:rPr>
              <w:t>8</w:t>
            </w:r>
            <w:r>
              <w:rPr>
                <w:webHidden/>
              </w:rPr>
              <w:fldChar w:fldCharType="end"/>
            </w:r>
          </w:hyperlink>
        </w:p>
        <w:p w14:paraId="3C462739" w14:textId="77777777" w:rsidR="00DB0DD0" w:rsidRDefault="00DB0DD0">
          <w:pPr>
            <w:pStyle w:val="TOC1"/>
            <w:rPr>
              <w:rFonts w:eastAsiaTheme="minorEastAsia"/>
              <w:color w:val="auto"/>
              <w:kern w:val="0"/>
              <w:szCs w:val="22"/>
              <w:lang w:eastAsia="en-GB"/>
            </w:rPr>
          </w:pPr>
          <w:hyperlink w:anchor="_Toc384470431" w:history="1">
            <w:r w:rsidRPr="00DA4324">
              <w:rPr>
                <w:rStyle w:val="Hyperlink"/>
              </w:rPr>
              <w:t>Conclusion</w:t>
            </w:r>
            <w:r>
              <w:rPr>
                <w:webHidden/>
              </w:rPr>
              <w:tab/>
            </w:r>
            <w:r>
              <w:rPr>
                <w:webHidden/>
              </w:rPr>
              <w:fldChar w:fldCharType="begin"/>
            </w:r>
            <w:r>
              <w:rPr>
                <w:webHidden/>
              </w:rPr>
              <w:instrText xml:space="preserve"> PAGEREF _Toc384470431 \h </w:instrText>
            </w:r>
            <w:r>
              <w:rPr>
                <w:webHidden/>
              </w:rPr>
            </w:r>
            <w:r>
              <w:rPr>
                <w:webHidden/>
              </w:rPr>
              <w:fldChar w:fldCharType="separate"/>
            </w:r>
            <w:r>
              <w:rPr>
                <w:webHidden/>
              </w:rPr>
              <w:t>11</w:t>
            </w:r>
            <w:r>
              <w:rPr>
                <w:webHidden/>
              </w:rPr>
              <w:fldChar w:fldCharType="end"/>
            </w:r>
          </w:hyperlink>
        </w:p>
        <w:p w14:paraId="6A5B7C96" w14:textId="77777777" w:rsidR="00DB0DD0" w:rsidRDefault="00DB0DD0">
          <w:pPr>
            <w:pStyle w:val="TOC1"/>
            <w:rPr>
              <w:rFonts w:eastAsiaTheme="minorEastAsia"/>
              <w:color w:val="auto"/>
              <w:kern w:val="0"/>
              <w:szCs w:val="22"/>
              <w:lang w:eastAsia="en-GB"/>
            </w:rPr>
          </w:pPr>
          <w:hyperlink w:anchor="_Toc384470432" w:history="1">
            <w:r w:rsidRPr="00DA4324">
              <w:rPr>
                <w:rStyle w:val="Hyperlink"/>
              </w:rPr>
              <w:t>Study Plan Calendar</w:t>
            </w:r>
            <w:r>
              <w:rPr>
                <w:webHidden/>
              </w:rPr>
              <w:tab/>
            </w:r>
            <w:r>
              <w:rPr>
                <w:webHidden/>
              </w:rPr>
              <w:fldChar w:fldCharType="begin"/>
            </w:r>
            <w:r>
              <w:rPr>
                <w:webHidden/>
              </w:rPr>
              <w:instrText xml:space="preserve"> PAGEREF _Toc384470432 \h </w:instrText>
            </w:r>
            <w:r>
              <w:rPr>
                <w:webHidden/>
              </w:rPr>
            </w:r>
            <w:r>
              <w:rPr>
                <w:webHidden/>
              </w:rPr>
              <w:fldChar w:fldCharType="separate"/>
            </w:r>
            <w:r>
              <w:rPr>
                <w:webHidden/>
              </w:rPr>
              <w:t>12</w:t>
            </w:r>
            <w:r>
              <w:rPr>
                <w:webHidden/>
              </w:rPr>
              <w:fldChar w:fldCharType="end"/>
            </w:r>
          </w:hyperlink>
        </w:p>
        <w:p w14:paraId="52C78040" w14:textId="77777777" w:rsidR="00DB0DD0" w:rsidRDefault="00DB0DD0">
          <w:pPr>
            <w:pStyle w:val="TOC1"/>
            <w:rPr>
              <w:rFonts w:eastAsiaTheme="minorEastAsia"/>
              <w:color w:val="auto"/>
              <w:kern w:val="0"/>
              <w:szCs w:val="22"/>
              <w:lang w:eastAsia="en-GB"/>
            </w:rPr>
          </w:pPr>
          <w:hyperlink w:anchor="_Toc384470433" w:history="1">
            <w:r w:rsidRPr="00DA4324">
              <w:rPr>
                <w:rStyle w:val="Hyperlink"/>
              </w:rPr>
              <w:t>Reflective Logbook</w:t>
            </w:r>
            <w:r>
              <w:rPr>
                <w:webHidden/>
              </w:rPr>
              <w:tab/>
            </w:r>
            <w:r>
              <w:rPr>
                <w:webHidden/>
              </w:rPr>
              <w:fldChar w:fldCharType="begin"/>
            </w:r>
            <w:r>
              <w:rPr>
                <w:webHidden/>
              </w:rPr>
              <w:instrText xml:space="preserve"> PAGEREF _Toc384470433 \h </w:instrText>
            </w:r>
            <w:r>
              <w:rPr>
                <w:webHidden/>
              </w:rPr>
            </w:r>
            <w:r>
              <w:rPr>
                <w:webHidden/>
              </w:rPr>
              <w:fldChar w:fldCharType="separate"/>
            </w:r>
            <w:r>
              <w:rPr>
                <w:webHidden/>
              </w:rPr>
              <w:t>13</w:t>
            </w:r>
            <w:r>
              <w:rPr>
                <w:webHidden/>
              </w:rPr>
              <w:fldChar w:fldCharType="end"/>
            </w:r>
          </w:hyperlink>
        </w:p>
        <w:p w14:paraId="4A8FF775" w14:textId="77777777" w:rsidR="00DB0DD0" w:rsidRDefault="00DB0DD0">
          <w:pPr>
            <w:pStyle w:val="TOC1"/>
            <w:rPr>
              <w:rFonts w:eastAsiaTheme="minorEastAsia"/>
              <w:color w:val="auto"/>
              <w:kern w:val="0"/>
              <w:szCs w:val="22"/>
              <w:lang w:eastAsia="en-GB"/>
            </w:rPr>
          </w:pPr>
          <w:hyperlink w:anchor="_Toc384470434" w:history="1">
            <w:r w:rsidRPr="00DA4324">
              <w:rPr>
                <w:rStyle w:val="Hyperlink"/>
              </w:rPr>
              <w:t>Individual Development Plan</w:t>
            </w:r>
            <w:r>
              <w:rPr>
                <w:webHidden/>
              </w:rPr>
              <w:tab/>
            </w:r>
            <w:r>
              <w:rPr>
                <w:webHidden/>
              </w:rPr>
              <w:fldChar w:fldCharType="begin"/>
            </w:r>
            <w:r>
              <w:rPr>
                <w:webHidden/>
              </w:rPr>
              <w:instrText xml:space="preserve"> PAGEREF _Toc384470434 \h </w:instrText>
            </w:r>
            <w:r>
              <w:rPr>
                <w:webHidden/>
              </w:rPr>
            </w:r>
            <w:r>
              <w:rPr>
                <w:webHidden/>
              </w:rPr>
              <w:fldChar w:fldCharType="separate"/>
            </w:r>
            <w:r>
              <w:rPr>
                <w:webHidden/>
              </w:rPr>
              <w:t>15</w:t>
            </w:r>
            <w:r>
              <w:rPr>
                <w:webHidden/>
              </w:rPr>
              <w:fldChar w:fldCharType="end"/>
            </w:r>
          </w:hyperlink>
        </w:p>
        <w:p w14:paraId="599EF9AB" w14:textId="77777777" w:rsidR="00D01B67" w:rsidRDefault="00583F71">
          <w:pPr>
            <w:rPr>
              <w:b/>
              <w:bCs/>
              <w:noProof/>
            </w:rPr>
          </w:pPr>
          <w:r>
            <w:fldChar w:fldCharType="end"/>
          </w:r>
        </w:p>
      </w:sdtContent>
    </w:sdt>
    <w:p w14:paraId="0ABAAE24" w14:textId="77777777" w:rsidR="00D01B67" w:rsidRDefault="00D01B67">
      <w:pPr>
        <w:sectPr w:rsidR="00D01B67">
          <w:headerReference w:type="default" r:id="rId11"/>
          <w:footerReference w:type="default" r:id="rId12"/>
          <w:pgSz w:w="12240" w:h="15840" w:code="1"/>
          <w:pgMar w:top="2520" w:right="1555" w:bottom="1800" w:left="1555" w:header="864" w:footer="720" w:gutter="0"/>
          <w:pgNumType w:start="0"/>
          <w:cols w:space="720"/>
          <w:titlePg/>
          <w:docGrid w:linePitch="360"/>
        </w:sectPr>
      </w:pPr>
    </w:p>
    <w:p w14:paraId="5A3F5625" w14:textId="77777777" w:rsidR="00D01B67" w:rsidRDefault="00A445C8">
      <w:pPr>
        <w:pStyle w:val="Heading1"/>
      </w:pPr>
      <w:bookmarkStart w:id="0" w:name="_Toc384470427"/>
      <w:r>
        <w:lastRenderedPageBreak/>
        <w:t>Introduction</w:t>
      </w:r>
      <w:bookmarkEnd w:id="0"/>
    </w:p>
    <w:p w14:paraId="1BE42C86" w14:textId="77777777" w:rsidR="00A445C8" w:rsidRDefault="00317003" w:rsidP="0098335E">
      <w:pPr>
        <w:pStyle w:val="Heading2"/>
      </w:pPr>
      <w:r>
        <w:t>AIM</w:t>
      </w:r>
    </w:p>
    <w:p w14:paraId="0A967A9B" w14:textId="2DCB01C0" w:rsidR="00C8093C" w:rsidRPr="00317003" w:rsidRDefault="00317003" w:rsidP="00C8093C">
      <w:r>
        <w:t>My aim for</w:t>
      </w:r>
      <w:r w:rsidR="000C050D">
        <w:t xml:space="preserve"> this Learning Unit is to review what I have achieved on my placement and compare against my original goals set in LU1</w:t>
      </w:r>
      <w:r w:rsidR="00FC17EB">
        <w:t>.</w:t>
      </w:r>
      <w:r w:rsidR="00C8093C" w:rsidRPr="00C8093C">
        <w:t xml:space="preserve"> </w:t>
      </w:r>
      <w:r w:rsidR="000C050D">
        <w:t xml:space="preserve">From this I can create new goals for the rest of my placement and beyond. I will also review how two years at UWE </w:t>
      </w:r>
      <w:r w:rsidR="0038051E">
        <w:t>and</w:t>
      </w:r>
      <w:r w:rsidR="000C050D">
        <w:t xml:space="preserve"> this module helped prepare me for my placement.</w:t>
      </w:r>
      <w:r w:rsidR="00F102BB">
        <w:t xml:space="preserve"> </w:t>
      </w:r>
    </w:p>
    <w:p w14:paraId="33ADB920" w14:textId="77777777" w:rsidR="00C8093C" w:rsidRPr="0098335E" w:rsidRDefault="00C8093C" w:rsidP="0098335E">
      <w:pPr>
        <w:pStyle w:val="Heading2"/>
      </w:pPr>
      <w:r w:rsidRPr="0098335E">
        <w:t>Objectives</w:t>
      </w:r>
    </w:p>
    <w:p w14:paraId="39011077" w14:textId="5692F749" w:rsidR="00792CE5" w:rsidRDefault="0038051E" w:rsidP="000C569F">
      <w:pPr>
        <w:numPr>
          <w:ilvl w:val="0"/>
          <w:numId w:val="8"/>
        </w:numPr>
      </w:pPr>
      <w:r>
        <w:t>Review the deliverables for this LU and c</w:t>
      </w:r>
      <w:r w:rsidR="000C050D">
        <w:t>reate a plan</w:t>
      </w:r>
      <w:r>
        <w:t xml:space="preserve">, while </w:t>
      </w:r>
      <w:r w:rsidR="000C050D">
        <w:t>reviewing previous work.</w:t>
      </w:r>
    </w:p>
    <w:p w14:paraId="2CBE1DAB" w14:textId="5DEEFA57" w:rsidR="00792CE5" w:rsidRDefault="00162D79" w:rsidP="000C569F">
      <w:pPr>
        <w:numPr>
          <w:ilvl w:val="0"/>
          <w:numId w:val="8"/>
        </w:numPr>
      </w:pPr>
      <w:r>
        <w:t>How did Com</w:t>
      </w:r>
      <w:r w:rsidR="0038051E">
        <w:t>puter Security &amp; Forensic Tools</w:t>
      </w:r>
      <w:r>
        <w:t xml:space="preserve"> align with my placement at IBM?</w:t>
      </w:r>
    </w:p>
    <w:p w14:paraId="186A79A3" w14:textId="6F43615F" w:rsidR="002C54F7" w:rsidRDefault="00162D79" w:rsidP="000C569F">
      <w:pPr>
        <w:numPr>
          <w:ilvl w:val="0"/>
          <w:numId w:val="8"/>
        </w:numPr>
      </w:pPr>
      <w:r>
        <w:t>Have I achieved all my goals and what new goals should I start working towards?</w:t>
      </w:r>
    </w:p>
    <w:p w14:paraId="2F2EAE71" w14:textId="7B0DE949" w:rsidR="00C8093C" w:rsidRDefault="000C050D" w:rsidP="00C8093C">
      <w:pPr>
        <w:pStyle w:val="Heading1"/>
      </w:pPr>
      <w:bookmarkStart w:id="1" w:name="_Toc384470428"/>
      <w:r>
        <w:lastRenderedPageBreak/>
        <w:t xml:space="preserve">Learning Unit </w:t>
      </w:r>
      <w:r w:rsidR="00FD1D56">
        <w:t>Plan</w:t>
      </w:r>
      <w:bookmarkEnd w:id="1"/>
    </w:p>
    <w:p w14:paraId="3D340619" w14:textId="55703007" w:rsidR="0038051E" w:rsidRPr="0038051E" w:rsidRDefault="0038051E" w:rsidP="0038051E">
      <w:pPr>
        <w:pStyle w:val="Heading2"/>
        <w:rPr>
          <w:rFonts w:asciiTheme="minorHAnsi" w:eastAsiaTheme="minorHAnsi" w:hAnsiTheme="minorHAnsi" w:cstheme="minorBidi"/>
          <w:i/>
          <w:iCs/>
          <w:caps w:val="0"/>
          <w:color w:val="7F7F7F" w:themeColor="text1" w:themeTint="80"/>
          <w:sz w:val="26"/>
          <w:szCs w:val="26"/>
          <w:lang w:val="en-US"/>
          <w14:ligatures w14:val="none"/>
        </w:rPr>
      </w:pPr>
      <w:r w:rsidRPr="0038051E">
        <w:rPr>
          <w:rFonts w:asciiTheme="minorHAnsi" w:eastAsiaTheme="minorHAnsi" w:hAnsiTheme="minorHAnsi" w:cstheme="minorBidi"/>
          <w:i/>
          <w:iCs/>
          <w:caps w:val="0"/>
          <w:color w:val="7F7F7F" w:themeColor="text1" w:themeTint="80"/>
          <w:sz w:val="26"/>
          <w:szCs w:val="26"/>
          <w:lang w:val="en-US"/>
          <w14:ligatures w14:val="none"/>
        </w:rPr>
        <w:t>Review the deliverables for this LU and create a plan, while reviewing previous work.</w:t>
      </w:r>
    </w:p>
    <w:p w14:paraId="0FA8BB71" w14:textId="0FDABC22" w:rsidR="008C7DFF" w:rsidRDefault="00FD1D56" w:rsidP="0038051E">
      <w:pPr>
        <w:pStyle w:val="Heading2"/>
      </w:pPr>
      <w:r w:rsidRPr="000C050D">
        <w:t>Deliverables</w:t>
      </w:r>
    </w:p>
    <w:p w14:paraId="2FCBBAB3" w14:textId="3DF6BCB5" w:rsidR="00B54310" w:rsidRDefault="00B54310" w:rsidP="00B54310">
      <w:r>
        <w:t>Reviewing the aims and objectives of the module, the deliverables can be</w:t>
      </w:r>
      <w:r w:rsidRPr="00B54310">
        <w:t xml:space="preserve"> summarised</w:t>
      </w:r>
      <w:r>
        <w:t xml:space="preserve"> as the following:</w:t>
      </w:r>
    </w:p>
    <w:p w14:paraId="02A96DEC" w14:textId="5CA861C4" w:rsidR="00B54310" w:rsidRDefault="00B54310" w:rsidP="000C569F">
      <w:pPr>
        <w:pStyle w:val="ListParagraph"/>
        <w:numPr>
          <w:ilvl w:val="0"/>
          <w:numId w:val="10"/>
        </w:numPr>
      </w:pPr>
      <w:r>
        <w:t>Learning outcomes from this module and placement.</w:t>
      </w:r>
    </w:p>
    <w:p w14:paraId="0AD0F67E" w14:textId="39824418" w:rsidR="00B54310" w:rsidRDefault="00B54310" w:rsidP="000C569F">
      <w:pPr>
        <w:pStyle w:val="ListParagraph"/>
        <w:numPr>
          <w:ilvl w:val="0"/>
          <w:numId w:val="10"/>
        </w:numPr>
      </w:pPr>
      <w:r>
        <w:t xml:space="preserve">Compare &amp; contrast </w:t>
      </w:r>
      <w:r w:rsidR="001831E3">
        <w:t>study</w:t>
      </w:r>
      <w:r w:rsidRPr="00B54310">
        <w:t xml:space="preserve"> plan </w:t>
      </w:r>
      <w:r w:rsidR="001831E3">
        <w:t>to work completed</w:t>
      </w:r>
      <w:r>
        <w:t>.</w:t>
      </w:r>
    </w:p>
    <w:p w14:paraId="76F5CC40" w14:textId="77777777" w:rsidR="001831E3" w:rsidRDefault="00B54310" w:rsidP="000C569F">
      <w:pPr>
        <w:pStyle w:val="ListParagraph"/>
        <w:numPr>
          <w:ilvl w:val="0"/>
          <w:numId w:val="10"/>
        </w:numPr>
      </w:pPr>
      <w:r>
        <w:t>How conceptual &amp; academic learning at UWE prepared for placement year.</w:t>
      </w:r>
    </w:p>
    <w:p w14:paraId="00A95483" w14:textId="5E42474D" w:rsidR="001831E3" w:rsidRDefault="001831E3" w:rsidP="000C569F">
      <w:pPr>
        <w:pStyle w:val="ListParagraph"/>
        <w:numPr>
          <w:ilvl w:val="0"/>
          <w:numId w:val="10"/>
        </w:numPr>
      </w:pPr>
      <w:r w:rsidRPr="001831E3">
        <w:t xml:space="preserve">Compare &amp; contrast </w:t>
      </w:r>
      <w:r>
        <w:t>goals set in LU1 to goals achieved.</w:t>
      </w:r>
    </w:p>
    <w:p w14:paraId="0DEED776" w14:textId="5431F47C" w:rsidR="00F51AFA" w:rsidRDefault="00F51AFA" w:rsidP="000C569F">
      <w:pPr>
        <w:pStyle w:val="ListParagraph"/>
        <w:numPr>
          <w:ilvl w:val="0"/>
          <w:numId w:val="10"/>
        </w:numPr>
      </w:pPr>
      <w:r>
        <w:t>Show you</w:t>
      </w:r>
      <w:r w:rsidR="00B54310">
        <w:t xml:space="preserve"> </w:t>
      </w:r>
      <w:r>
        <w:t>fulfil UWE's placement requirements.</w:t>
      </w:r>
    </w:p>
    <w:p w14:paraId="1A782124" w14:textId="77777777" w:rsidR="00F51AFA" w:rsidRDefault="00F51AFA" w:rsidP="000C569F">
      <w:pPr>
        <w:pStyle w:val="ListParagraph"/>
        <w:numPr>
          <w:ilvl w:val="0"/>
          <w:numId w:val="10"/>
        </w:numPr>
      </w:pPr>
      <w:r>
        <w:t xml:space="preserve">Review </w:t>
      </w:r>
      <w:r w:rsidR="00B54310">
        <w:t>how employability skills have developed</w:t>
      </w:r>
      <w:r>
        <w:t>.</w:t>
      </w:r>
    </w:p>
    <w:p w14:paraId="1B7D118A" w14:textId="3CD8725D" w:rsidR="00F51AFA" w:rsidRDefault="00805402" w:rsidP="000C569F">
      <w:pPr>
        <w:pStyle w:val="ListParagraph"/>
        <w:numPr>
          <w:ilvl w:val="0"/>
          <w:numId w:val="10"/>
        </w:numPr>
      </w:pPr>
      <w:r>
        <w:t>Discuss how</w:t>
      </w:r>
      <w:r w:rsidR="00B54310">
        <w:t xml:space="preserve"> personal and career development </w:t>
      </w:r>
      <w:r>
        <w:t>can</w:t>
      </w:r>
      <w:r w:rsidR="00B54310">
        <w:t xml:space="preserve"> </w:t>
      </w:r>
      <w:r>
        <w:t xml:space="preserve">continue to </w:t>
      </w:r>
      <w:r w:rsidR="00B54310">
        <w:t>progress</w:t>
      </w:r>
      <w:r w:rsidR="00B54310" w:rsidRPr="00B54310">
        <w:t>.</w:t>
      </w:r>
    </w:p>
    <w:p w14:paraId="0E3A361D" w14:textId="337C24AF" w:rsidR="00E868E9" w:rsidRDefault="00E868E9" w:rsidP="00E868E9">
      <w:pPr>
        <w:pStyle w:val="Heading2"/>
      </w:pPr>
      <w:r>
        <w:t>Resources</w:t>
      </w:r>
    </w:p>
    <w:p w14:paraId="22655122" w14:textId="34D3D176" w:rsidR="00FD1D56" w:rsidRDefault="00EE56DC" w:rsidP="00FD1D56">
      <w:r>
        <w:t xml:space="preserve">Looking through the list I will need to gather </w:t>
      </w:r>
      <w:r w:rsidR="00895B1D">
        <w:t xml:space="preserve">and review </w:t>
      </w:r>
      <w:r>
        <w:t xml:space="preserve">the following </w:t>
      </w:r>
      <w:r w:rsidR="00477DB9">
        <w:t>information:</w:t>
      </w:r>
    </w:p>
    <w:p w14:paraId="18B61940" w14:textId="1E0D0A1B" w:rsidR="00477DB9" w:rsidRDefault="00895B1D" w:rsidP="000C569F">
      <w:pPr>
        <w:pStyle w:val="ListParagraph"/>
        <w:numPr>
          <w:ilvl w:val="0"/>
          <w:numId w:val="11"/>
        </w:numPr>
      </w:pPr>
      <w:r>
        <w:t>P</w:t>
      </w:r>
      <w:r w:rsidR="00477DB9">
        <w:t>ast LU’s for modules learning outcomes.</w:t>
      </w:r>
    </w:p>
    <w:p w14:paraId="09A5BEE6" w14:textId="66AB3E48" w:rsidR="00477DB9" w:rsidRDefault="00477DB9" w:rsidP="000C569F">
      <w:pPr>
        <w:pStyle w:val="ListParagraph"/>
        <w:numPr>
          <w:ilvl w:val="0"/>
          <w:numId w:val="11"/>
        </w:numPr>
      </w:pPr>
      <w:r>
        <w:t xml:space="preserve">IDP </w:t>
      </w:r>
      <w:r w:rsidR="00895B1D">
        <w:t>for placement</w:t>
      </w:r>
      <w:r>
        <w:t xml:space="preserve"> learning outcomes</w:t>
      </w:r>
      <w:r w:rsidR="00895B1D">
        <w:t>, work completed &amp; current employability skills.</w:t>
      </w:r>
    </w:p>
    <w:p w14:paraId="44EC0470" w14:textId="200E26AE" w:rsidR="00477DB9" w:rsidRDefault="00477DB9" w:rsidP="000C569F">
      <w:pPr>
        <w:pStyle w:val="ListParagraph"/>
        <w:numPr>
          <w:ilvl w:val="0"/>
          <w:numId w:val="11"/>
        </w:numPr>
      </w:pPr>
      <w:r>
        <w:t>Study Plan and dates LUs have been delivered.</w:t>
      </w:r>
    </w:p>
    <w:p w14:paraId="1A5552FD" w14:textId="56509124" w:rsidR="00477DB9" w:rsidRDefault="00895B1D" w:rsidP="000C569F">
      <w:pPr>
        <w:pStyle w:val="ListParagraph"/>
        <w:numPr>
          <w:ilvl w:val="0"/>
          <w:numId w:val="11"/>
        </w:numPr>
      </w:pPr>
      <w:r>
        <w:t>Work completed on three past modules.</w:t>
      </w:r>
    </w:p>
    <w:p w14:paraId="7A17B4C3" w14:textId="183E608A" w:rsidR="00477DB9" w:rsidRDefault="00895B1D" w:rsidP="000C569F">
      <w:pPr>
        <w:pStyle w:val="ListParagraph"/>
        <w:numPr>
          <w:ilvl w:val="0"/>
          <w:numId w:val="11"/>
        </w:numPr>
      </w:pPr>
      <w:r>
        <w:t>Goal</w:t>
      </w:r>
      <w:r w:rsidR="00477DB9">
        <w:t>s</w:t>
      </w:r>
      <w:r>
        <w:t xml:space="preserve"> &amp;</w:t>
      </w:r>
      <w:r w:rsidRPr="00895B1D">
        <w:t xml:space="preserve"> employability skills</w:t>
      </w:r>
      <w:r>
        <w:t xml:space="preserve"> listed</w:t>
      </w:r>
      <w:r w:rsidR="00477DB9">
        <w:t xml:space="preserve"> on LU1.</w:t>
      </w:r>
    </w:p>
    <w:p w14:paraId="175E9630" w14:textId="630C5595" w:rsidR="00895B1D" w:rsidRDefault="00895B1D" w:rsidP="000C569F">
      <w:pPr>
        <w:pStyle w:val="ListParagraph"/>
        <w:numPr>
          <w:ilvl w:val="0"/>
          <w:numId w:val="11"/>
        </w:numPr>
      </w:pPr>
      <w:r w:rsidRPr="00895B1D">
        <w:t>UWE's placement requirements</w:t>
      </w:r>
      <w:r>
        <w:t>.</w:t>
      </w:r>
    </w:p>
    <w:p w14:paraId="75DE64B1" w14:textId="47270676" w:rsidR="00461389" w:rsidRPr="00FD1D56" w:rsidRDefault="00FD1D56" w:rsidP="00FD1D56">
      <w:pPr>
        <w:pStyle w:val="Heading2"/>
      </w:pPr>
      <w:r w:rsidRPr="00FD1D56">
        <w:t>Study Plan</w:t>
      </w:r>
    </w:p>
    <w:p w14:paraId="226E9285" w14:textId="606390E0" w:rsidR="00E868E9" w:rsidRDefault="00DC6A6E" w:rsidP="00FD1D56">
      <w:r>
        <w:t xml:space="preserve">I plan to tackle this LU in a similar way to LU1, as it covers similar content, but will require more research. </w:t>
      </w:r>
      <w:r w:rsidR="00966632">
        <w:t>I believe this</w:t>
      </w:r>
      <w:r w:rsidR="00FB547C">
        <w:t xml:space="preserve"> plan</w:t>
      </w:r>
      <w:r w:rsidR="00966632">
        <w:t xml:space="preserve"> is reasonable, as on each LU I have submitted my work on time or early and achieved grades I am happy with. Although I </w:t>
      </w:r>
      <w:r w:rsidR="00FB547C">
        <w:t>am</w:t>
      </w:r>
      <w:r w:rsidR="00966632">
        <w:t xml:space="preserve"> </w:t>
      </w:r>
      <w:r w:rsidR="00FB547C">
        <w:t xml:space="preserve">currently </w:t>
      </w:r>
      <w:r w:rsidR="00966632">
        <w:t>busy running events outside of work</w:t>
      </w:r>
      <w:r w:rsidR="00FB547C">
        <w:t xml:space="preserve">, I can take full advantage of the second study period. </w:t>
      </w:r>
      <w:r w:rsidR="00966632">
        <w:t xml:space="preserve">I keep an Individual Development Plan (IDP) up to date, which should help largely </w:t>
      </w:r>
      <w:r w:rsidR="00FB547C">
        <w:t xml:space="preserve">cut time off </w:t>
      </w:r>
      <w:r w:rsidR="00966632">
        <w:t>some of the deliverables.</w:t>
      </w:r>
    </w:p>
    <w:p w14:paraId="0BF1F582" w14:textId="172DEB59" w:rsidR="00966632" w:rsidRDefault="009520C8" w:rsidP="00FD1D56">
      <w:r>
        <w:t>Taking on feedback from previous LU’</w:t>
      </w:r>
      <w:r w:rsidR="00117B3A">
        <w:t xml:space="preserve">s and my own observations, I will focus on the main deliverables and try to cover each topic evenly, so I’m not left short for words on any subject. I will do this by splitting the content of work into only two chapters, which should make </w:t>
      </w:r>
      <w:r w:rsidR="00BA0FE7">
        <w:t>word count</w:t>
      </w:r>
      <w:r w:rsidR="00117B3A">
        <w:t xml:space="preserve"> easier to manage. I will also alter my referencing technique</w:t>
      </w:r>
      <w:r w:rsidR="00BA0FE7">
        <w:t>.</w:t>
      </w:r>
    </w:p>
    <w:p w14:paraId="2F3C5702" w14:textId="777E2E4D" w:rsidR="00117B3A" w:rsidRDefault="00117B3A" w:rsidP="00FD1D56">
      <w:r>
        <w:lastRenderedPageBreak/>
        <w:t>The</w:t>
      </w:r>
      <w:r w:rsidR="00BA0FE7">
        <w:t xml:space="preserve"> two chapters I will break the L</w:t>
      </w:r>
      <w:r>
        <w:t>U into are</w:t>
      </w:r>
      <w:r w:rsidR="00E868E9">
        <w:t xml:space="preserve"> </w:t>
      </w:r>
      <w:r w:rsidR="00E868E9" w:rsidRPr="00924FCB">
        <w:rPr>
          <w:b/>
        </w:rPr>
        <w:t>UWE &amp; Placement Alignment</w:t>
      </w:r>
      <w:r>
        <w:t xml:space="preserve"> </w:t>
      </w:r>
      <w:r w:rsidR="00924FCB">
        <w:t xml:space="preserve">and </w:t>
      </w:r>
      <w:r w:rsidR="00924FCB" w:rsidRPr="00924FCB">
        <w:rPr>
          <w:b/>
        </w:rPr>
        <w:t>Career</w:t>
      </w:r>
      <w:r w:rsidRPr="00924FCB">
        <w:rPr>
          <w:b/>
        </w:rPr>
        <w:t xml:space="preserve"> Goals &amp; Personal Development</w:t>
      </w:r>
      <w:r>
        <w:t>.</w:t>
      </w:r>
    </w:p>
    <w:p w14:paraId="567365B9" w14:textId="3B5A7E9B" w:rsidR="00FD1D56" w:rsidRDefault="00117B3A" w:rsidP="00FD1D56">
      <w:r>
        <w:t xml:space="preserve">The first </w:t>
      </w:r>
      <w:r w:rsidR="00E868E9">
        <w:t>will cover all deliverables related to what I have learnt in this module</w:t>
      </w:r>
      <w:r w:rsidR="005B3944">
        <w:t xml:space="preserve"> and degree so far and how they</w:t>
      </w:r>
      <w:r w:rsidR="00E868E9">
        <w:t xml:space="preserve"> have helped towards my placement year. This includes deliverables 1, 3</w:t>
      </w:r>
      <w:r w:rsidR="00924FCB">
        <w:t xml:space="preserve"> and 5.</w:t>
      </w:r>
    </w:p>
    <w:p w14:paraId="6F9EF441" w14:textId="43FECEE4" w:rsidR="00E868E9" w:rsidRDefault="00924FCB" w:rsidP="00FD1D56">
      <w:r>
        <w:t xml:space="preserve">The second will focus on my personal development and achievements throughout the year, as well as future plans for development. This includes deliverables </w:t>
      </w:r>
      <w:r w:rsidR="00E868E9">
        <w:t>4, 6</w:t>
      </w:r>
      <w:r>
        <w:t xml:space="preserve"> and 7.</w:t>
      </w:r>
    </w:p>
    <w:p w14:paraId="5C3ACA65" w14:textId="19B7DC06" w:rsidR="00FD1D56" w:rsidRPr="00FD1D56" w:rsidRDefault="00924FCB" w:rsidP="00FD1D56">
      <w:r>
        <w:t xml:space="preserve">Between this chapter and my logbook I believe I have covered </w:t>
      </w:r>
      <w:r w:rsidR="00D871A5">
        <w:t>deliverable 2.</w:t>
      </w:r>
    </w:p>
    <w:p w14:paraId="76138FED" w14:textId="7FC7508C" w:rsidR="79688DAE" w:rsidRDefault="00FD1D56" w:rsidP="79688DAE">
      <w:pPr>
        <w:pStyle w:val="Heading1"/>
      </w:pPr>
      <w:bookmarkStart w:id="2" w:name="_Toc384470429"/>
      <w:r>
        <w:lastRenderedPageBreak/>
        <w:t>UWE &amp; Placement Alignment</w:t>
      </w:r>
      <w:bookmarkEnd w:id="2"/>
    </w:p>
    <w:p w14:paraId="4C59CD67" w14:textId="2DDE51F7" w:rsidR="00162D79" w:rsidRDefault="0038051E" w:rsidP="0098335E">
      <w:pPr>
        <w:pStyle w:val="Heading2"/>
        <w:rPr>
          <w:rFonts w:asciiTheme="minorHAnsi" w:eastAsiaTheme="minorHAnsi" w:hAnsiTheme="minorHAnsi" w:cstheme="minorBidi"/>
          <w:i/>
          <w:iCs/>
          <w:caps w:val="0"/>
          <w:color w:val="7F7F7F" w:themeColor="text1" w:themeTint="80"/>
          <w:sz w:val="28"/>
          <w14:ligatures w14:val="none"/>
        </w:rPr>
      </w:pPr>
      <w:r>
        <w:rPr>
          <w:rFonts w:asciiTheme="minorHAnsi" w:eastAsiaTheme="minorHAnsi" w:hAnsiTheme="minorHAnsi" w:cstheme="minorBidi"/>
          <w:i/>
          <w:iCs/>
          <w:caps w:val="0"/>
          <w:color w:val="7F7F7F" w:themeColor="text1" w:themeTint="80"/>
          <w:sz w:val="28"/>
          <w14:ligatures w14:val="none"/>
        </w:rPr>
        <w:t xml:space="preserve">How did </w:t>
      </w:r>
      <w:r w:rsidR="00162D79" w:rsidRPr="00162D79">
        <w:rPr>
          <w:rFonts w:asciiTheme="minorHAnsi" w:eastAsiaTheme="minorHAnsi" w:hAnsiTheme="minorHAnsi" w:cstheme="minorBidi"/>
          <w:i/>
          <w:iCs/>
          <w:caps w:val="0"/>
          <w:color w:val="7F7F7F" w:themeColor="text1" w:themeTint="80"/>
          <w:sz w:val="28"/>
          <w14:ligatures w14:val="none"/>
        </w:rPr>
        <w:t>Com</w:t>
      </w:r>
      <w:r>
        <w:rPr>
          <w:rFonts w:asciiTheme="minorHAnsi" w:eastAsiaTheme="minorHAnsi" w:hAnsiTheme="minorHAnsi" w:cstheme="minorBidi"/>
          <w:i/>
          <w:iCs/>
          <w:caps w:val="0"/>
          <w:color w:val="7F7F7F" w:themeColor="text1" w:themeTint="80"/>
          <w:sz w:val="28"/>
          <w14:ligatures w14:val="none"/>
        </w:rPr>
        <w:t>puter Security &amp; Forensic Tools</w:t>
      </w:r>
      <w:r w:rsidR="00162D79">
        <w:rPr>
          <w:rFonts w:asciiTheme="minorHAnsi" w:eastAsiaTheme="minorHAnsi" w:hAnsiTheme="minorHAnsi" w:cstheme="minorBidi"/>
          <w:i/>
          <w:iCs/>
          <w:caps w:val="0"/>
          <w:color w:val="7F7F7F" w:themeColor="text1" w:themeTint="80"/>
          <w:sz w:val="28"/>
          <w14:ligatures w14:val="none"/>
        </w:rPr>
        <w:t xml:space="preserve"> align with my placement at IBM?</w:t>
      </w:r>
    </w:p>
    <w:p w14:paraId="109456E1" w14:textId="2C29D78A" w:rsidR="00FD1D56" w:rsidRDefault="00FD1D56" w:rsidP="0098335E">
      <w:pPr>
        <w:pStyle w:val="Heading2"/>
      </w:pPr>
      <w:r w:rsidRPr="00FD1D56">
        <w:t xml:space="preserve">Learning Outcomes </w:t>
      </w:r>
    </w:p>
    <w:p w14:paraId="0BB3BDB6" w14:textId="17E45A9C" w:rsidR="00CC2B4A" w:rsidRPr="00CC2B4A" w:rsidRDefault="00CC2B4A" w:rsidP="00CC2B4A">
      <w:r>
        <w:t xml:space="preserve">This section will cover the key learning outcomes from past modules, this module and </w:t>
      </w:r>
      <w:r w:rsidR="00641245">
        <w:t>my placement.</w:t>
      </w:r>
    </w:p>
    <w:p w14:paraId="6340FCAE" w14:textId="77777777" w:rsidR="00C458BA" w:rsidRDefault="00C458BA" w:rsidP="00C458BA">
      <w:pPr>
        <w:pStyle w:val="Heading3"/>
      </w:pPr>
      <w:r>
        <w:t>Computer Security &amp; Forensic Tools</w:t>
      </w:r>
    </w:p>
    <w:p w14:paraId="33E13D56" w14:textId="1957BC5B" w:rsidR="00641245" w:rsidRDefault="00641245" w:rsidP="00C458BA">
      <w:pPr>
        <w:pStyle w:val="ListParagraph"/>
        <w:ind w:left="0"/>
      </w:pPr>
      <w:r>
        <w:t xml:space="preserve">Before university I had never looked into computer security or forensics. I was mainly interested in 3D modelling and web design, areas where you can </w:t>
      </w:r>
      <w:r w:rsidR="004A70DD">
        <w:t>easily see</w:t>
      </w:r>
      <w:r>
        <w:t xml:space="preserve"> the results of your work. I chose the course because I realised it is a massively expanding industry with very few currently working in the field, so job prospects should look good on graduating. I also enjoy solving puzzles, so liked the idea of leaning how people had founds flaws</w:t>
      </w:r>
      <w:r w:rsidR="004A70DD">
        <w:t xml:space="preserve"> in software, then developing </w:t>
      </w:r>
      <w:r>
        <w:t>way</w:t>
      </w:r>
      <w:r w:rsidR="004A70DD">
        <w:t>s to ensure</w:t>
      </w:r>
      <w:r>
        <w:t xml:space="preserve"> </w:t>
      </w:r>
      <w:r w:rsidR="004A70DD">
        <w:t>it couldn’t be done</w:t>
      </w:r>
      <w:r>
        <w:t xml:space="preserve"> again.</w:t>
      </w:r>
    </w:p>
    <w:p w14:paraId="1F10BB5C" w14:textId="77777777" w:rsidR="00641245" w:rsidRDefault="00641245" w:rsidP="00C458BA">
      <w:pPr>
        <w:pStyle w:val="ListParagraph"/>
        <w:ind w:left="0"/>
      </w:pPr>
    </w:p>
    <w:p w14:paraId="02FAC72E" w14:textId="171738A5" w:rsidR="00641245" w:rsidRDefault="00641245" w:rsidP="00C458BA">
      <w:pPr>
        <w:pStyle w:val="ListParagraph"/>
        <w:ind w:left="0"/>
      </w:pPr>
      <w:r>
        <w:t xml:space="preserve">The three modules focused on </w:t>
      </w:r>
      <w:r w:rsidR="002C323F">
        <w:t>security</w:t>
      </w:r>
      <w:r>
        <w:t xml:space="preserve"> included </w:t>
      </w:r>
      <w:r w:rsidRPr="00641245">
        <w:t>Computer Crime and Digital Evidence</w:t>
      </w:r>
      <w:r>
        <w:t xml:space="preserve">, </w:t>
      </w:r>
      <w:r w:rsidRPr="00641245">
        <w:t>Computer &amp; Network Security</w:t>
      </w:r>
      <w:r>
        <w:t xml:space="preserve"> and</w:t>
      </w:r>
      <w:r w:rsidRPr="00641245">
        <w:t xml:space="preserve"> Computer Security &amp; Forensic Tools</w:t>
      </w:r>
      <w:r>
        <w:t xml:space="preserve">. The first was taught in the first year and focused more on </w:t>
      </w:r>
      <w:r w:rsidR="002C323F">
        <w:t>law</w:t>
      </w:r>
      <w:r w:rsidR="00AD1F70">
        <w:t xml:space="preserve">, although we gained experience using Forensic tools. The second focused largely on the theory behind how different security solutions work, while the third focused on network security and </w:t>
      </w:r>
      <w:r w:rsidR="00F81988">
        <w:t xml:space="preserve">the different </w:t>
      </w:r>
      <w:r w:rsidR="00AD1F70">
        <w:t xml:space="preserve">tools </w:t>
      </w:r>
      <w:r w:rsidR="00F81988">
        <w:t>available.</w:t>
      </w:r>
    </w:p>
    <w:p w14:paraId="3AE68592" w14:textId="77777777" w:rsidR="00AD1F70" w:rsidRDefault="00AD1F70" w:rsidP="00C458BA">
      <w:pPr>
        <w:pStyle w:val="ListParagraph"/>
        <w:ind w:left="0"/>
      </w:pPr>
    </w:p>
    <w:p w14:paraId="18EC4D5D" w14:textId="063DC40B" w:rsidR="002A1AF4" w:rsidRDefault="00FB6A6A" w:rsidP="00C458BA">
      <w:pPr>
        <w:pStyle w:val="ListParagraph"/>
        <w:ind w:left="0"/>
      </w:pPr>
      <w:r>
        <w:t>Although my</w:t>
      </w:r>
      <w:r w:rsidR="00AD1F70">
        <w:t xml:space="preserve"> role</w:t>
      </w:r>
      <w:r>
        <w:t xml:space="preserve"> at IBM</w:t>
      </w:r>
      <w:r w:rsidR="00AD1F70">
        <w:t xml:space="preserve"> consists of little security, I have done </w:t>
      </w:r>
      <w:r>
        <w:t>some</w:t>
      </w:r>
      <w:r w:rsidR="00AD1F70">
        <w:t xml:space="preserve"> testing o</w:t>
      </w:r>
      <w:r>
        <w:t>f</w:t>
      </w:r>
      <w:r w:rsidR="00AD1F70">
        <w:t xml:space="preserve"> FIPS and SSL, I have done </w:t>
      </w:r>
      <w:r>
        <w:t>several</w:t>
      </w:r>
      <w:r w:rsidR="00AD1F70">
        <w:t xml:space="preserve"> side projects around web application security</w:t>
      </w:r>
      <w:r w:rsidR="00CB147D">
        <w:t>, mentioned later</w:t>
      </w:r>
      <w:r w:rsidR="00AD1F70">
        <w:t xml:space="preserve">. I see this as </w:t>
      </w:r>
      <w:r>
        <w:t>a major</w:t>
      </w:r>
      <w:r w:rsidR="00AD1F70">
        <w:t xml:space="preserve"> area in computer security, but it was barely covered </w:t>
      </w:r>
      <w:r>
        <w:t>the above</w:t>
      </w:r>
      <w:r w:rsidR="00AD1F70">
        <w:t xml:space="preserve"> modules. </w:t>
      </w:r>
    </w:p>
    <w:p w14:paraId="629699A8" w14:textId="77777777" w:rsidR="002A1AF4" w:rsidRDefault="002A1AF4" w:rsidP="00C458BA">
      <w:pPr>
        <w:pStyle w:val="ListParagraph"/>
        <w:ind w:left="0"/>
      </w:pPr>
    </w:p>
    <w:p w14:paraId="06EFAAEF" w14:textId="05CA4BDF" w:rsidR="00CB147D" w:rsidRDefault="00AD1F70" w:rsidP="00C458BA">
      <w:pPr>
        <w:pStyle w:val="ListParagraph"/>
        <w:ind w:left="0"/>
      </w:pPr>
      <w:r>
        <w:t xml:space="preserve">I believe CCDE </w:t>
      </w:r>
      <w:r w:rsidR="002A1AF4">
        <w:t xml:space="preserve">focussed too heavily on preparing students for the courtroom, </w:t>
      </w:r>
      <w:r w:rsidR="00CB147D">
        <w:t>which wouldn’t apply to most students. I think it</w:t>
      </w:r>
      <w:r w:rsidR="00263BCA">
        <w:t xml:space="preserve"> would be best</w:t>
      </w:r>
      <w:r w:rsidR="00CB147D">
        <w:t xml:space="preserve"> as an optional final year module for those interested going into that area. I suggest </w:t>
      </w:r>
      <w:r w:rsidR="00B139DD">
        <w:t xml:space="preserve">a module more focused on the </w:t>
      </w:r>
      <w:r w:rsidR="00CB147D">
        <w:t xml:space="preserve">most common security and forensic issues, such as </w:t>
      </w:r>
      <w:r w:rsidR="000465D7">
        <w:t>Session Management</w:t>
      </w:r>
      <w:r w:rsidR="00CB147D">
        <w:t xml:space="preserve"> that over 80% of web applications are vulnerable</w:t>
      </w:r>
      <w:r w:rsidR="00B139DD">
        <w:rPr>
          <w:rStyle w:val="FootnoteReference"/>
        </w:rPr>
        <w:footnoteReference w:id="2"/>
      </w:r>
      <w:r w:rsidR="00CB147D">
        <w:t>, to make students aware</w:t>
      </w:r>
      <w:r w:rsidR="000465D7">
        <w:t xml:space="preserve"> of realistic issues and what is required to prevent them</w:t>
      </w:r>
      <w:r w:rsidR="00CB147D">
        <w:t xml:space="preserve">. This way students can avoid such security issues in anything they </w:t>
      </w:r>
      <w:r w:rsidR="000465D7">
        <w:t>develop so can apply the knowledge they learn.</w:t>
      </w:r>
    </w:p>
    <w:p w14:paraId="66F93569" w14:textId="77777777" w:rsidR="00CB147D" w:rsidRDefault="00CB147D" w:rsidP="00C458BA">
      <w:pPr>
        <w:pStyle w:val="ListParagraph"/>
        <w:ind w:left="0"/>
      </w:pPr>
    </w:p>
    <w:p w14:paraId="47A33367" w14:textId="132FA142" w:rsidR="00AD1F70" w:rsidRDefault="00CB147D" w:rsidP="00C458BA">
      <w:pPr>
        <w:pStyle w:val="ListParagraph"/>
        <w:ind w:left="0"/>
      </w:pPr>
      <w:r>
        <w:t>CaNS was one of the most interesting subjects, but I believe focused too heavily on the theory of how security solutions work</w:t>
      </w:r>
      <w:r w:rsidR="00FD2763">
        <w:t>. I think the basic</w:t>
      </w:r>
      <w:r w:rsidR="00812FB4">
        <w:t>s should be taught, but I don’t expect to ever repeat from heart the mathematics behind DES, just when and when not to use it</w:t>
      </w:r>
      <w:r w:rsidR="00FD2763">
        <w:t>. I think focusing more on implement</w:t>
      </w:r>
      <w:r w:rsidR="00812FB4">
        <w:t>ation</w:t>
      </w:r>
      <w:r w:rsidR="00FD2763">
        <w:t xml:space="preserve"> would be far more beneficial.</w:t>
      </w:r>
      <w:r>
        <w:t xml:space="preserve"> </w:t>
      </w:r>
    </w:p>
    <w:p w14:paraId="7E8A6E6D" w14:textId="4F205233" w:rsidR="00FD2763" w:rsidRDefault="00FD2763" w:rsidP="00C458BA">
      <w:pPr>
        <w:pStyle w:val="ListParagraph"/>
        <w:ind w:left="0"/>
      </w:pPr>
      <w:r>
        <w:lastRenderedPageBreak/>
        <w:t xml:space="preserve">CSFT was </w:t>
      </w:r>
      <w:r w:rsidR="00D55A39">
        <w:t xml:space="preserve">the most useful as it was </w:t>
      </w:r>
      <w:r>
        <w:t xml:space="preserve">more practical. Although I have not needed to use the tools discussed in the topic, I think it is important to have a mental list of what software is available if ever required. I would suggest adding BURP SUITE to the list, as it contains many useful security tools. </w:t>
      </w:r>
    </w:p>
    <w:p w14:paraId="1EF39DD5" w14:textId="77777777" w:rsidR="00641245" w:rsidRDefault="00641245" w:rsidP="00C458BA">
      <w:pPr>
        <w:pStyle w:val="ListParagraph"/>
        <w:ind w:left="0"/>
      </w:pPr>
    </w:p>
    <w:p w14:paraId="33212927" w14:textId="0E047BC0" w:rsidR="00FD2763" w:rsidRDefault="00FD2763" w:rsidP="00C458BA">
      <w:pPr>
        <w:pStyle w:val="ListParagraph"/>
        <w:ind w:left="0"/>
      </w:pPr>
      <w:r>
        <w:t>From comparing m</w:t>
      </w:r>
      <w:r w:rsidR="00E20954">
        <w:t xml:space="preserve">y </w:t>
      </w:r>
      <w:r w:rsidR="0088360C">
        <w:t>knowledge</w:t>
      </w:r>
      <w:r w:rsidR="00E20954">
        <w:t xml:space="preserve"> of Java </w:t>
      </w:r>
      <w:r w:rsidR="0088360C">
        <w:t>to</w:t>
      </w:r>
      <w:r w:rsidR="00E20954">
        <w:t xml:space="preserve"> other</w:t>
      </w:r>
      <w:r>
        <w:t xml:space="preserve"> </w:t>
      </w:r>
      <w:r w:rsidR="0088360C">
        <w:t xml:space="preserve">IMP placement </w:t>
      </w:r>
      <w:r>
        <w:t>students</w:t>
      </w:r>
      <w:r w:rsidR="00E20954">
        <w:t xml:space="preserve">, </w:t>
      </w:r>
      <w:r>
        <w:t xml:space="preserve">I feel </w:t>
      </w:r>
      <w:r w:rsidR="00E20954">
        <w:t xml:space="preserve">they were taught a much broader scope of the language, while we focused largely on networking. I believe it would have been more beneficial to have had another programming module like Introduction to Program Development in the first year, perhaps replacing Analytical Modelling as it </w:t>
      </w:r>
      <w:r w:rsidR="0088360C">
        <w:t>hasn’t applied</w:t>
      </w:r>
      <w:r w:rsidR="00E20954">
        <w:t>, to not only help when on placement, but with second year programming modules as well.</w:t>
      </w:r>
    </w:p>
    <w:p w14:paraId="0C5B820D" w14:textId="77777777" w:rsidR="00E20954" w:rsidRDefault="00E20954" w:rsidP="00C458BA">
      <w:pPr>
        <w:pStyle w:val="ListParagraph"/>
        <w:ind w:left="0"/>
      </w:pPr>
    </w:p>
    <w:p w14:paraId="5E570F67" w14:textId="097375A2" w:rsidR="00367F5F" w:rsidRDefault="00E04543" w:rsidP="00C458BA">
      <w:pPr>
        <w:pStyle w:val="ListParagraph"/>
        <w:ind w:left="0"/>
      </w:pPr>
      <w:r>
        <w:t xml:space="preserve">All other modules I believe were helpful towards developing key programming and team working skills and the push towards developing on Linux can only be more stressed. I would suggest a module like CNOS push students </w:t>
      </w:r>
      <w:r w:rsidR="001522A7">
        <w:t xml:space="preserve">to learn a scripting </w:t>
      </w:r>
      <w:r>
        <w:t>language for coursework such as Python, Ruby or JavaScript, as Java is be</w:t>
      </w:r>
      <w:r w:rsidR="001522A7">
        <w:t>coming</w:t>
      </w:r>
      <w:r>
        <w:t xml:space="preserve"> far less used</w:t>
      </w:r>
      <w:r w:rsidR="001522A7">
        <w:t xml:space="preserve"> with products moving to </w:t>
      </w:r>
      <w:r>
        <w:t xml:space="preserve">Software as a Service (SaaS), so </w:t>
      </w:r>
      <w:r w:rsidR="001522A7">
        <w:t xml:space="preserve">running on the cloud. </w:t>
      </w:r>
      <w:r w:rsidR="001C1D90">
        <w:t>O</w:t>
      </w:r>
      <w:r>
        <w:t xml:space="preserve">n that front </w:t>
      </w:r>
      <w:r w:rsidR="001522A7">
        <w:t>IBM is</w:t>
      </w:r>
      <w:r>
        <w:t xml:space="preserve"> way behind </w:t>
      </w:r>
      <w:r w:rsidR="001522A7">
        <w:t xml:space="preserve">with </w:t>
      </w:r>
      <w:r>
        <w:t>competitors</w:t>
      </w:r>
      <w:r w:rsidR="001522A7">
        <w:t xml:space="preserve"> and is a massive push now</w:t>
      </w:r>
      <w:r>
        <w:t>.</w:t>
      </w:r>
    </w:p>
    <w:p w14:paraId="66946A6E" w14:textId="77777777" w:rsidR="00FD1D56" w:rsidRDefault="00FD1D56" w:rsidP="00E868E9">
      <w:pPr>
        <w:pStyle w:val="Heading3"/>
      </w:pPr>
      <w:r>
        <w:t>Professional Experience Module</w:t>
      </w:r>
    </w:p>
    <w:p w14:paraId="47153FA2" w14:textId="4272EEA0" w:rsidR="00E868E9" w:rsidRDefault="0060778B" w:rsidP="00E868E9">
      <w:r>
        <w:t xml:space="preserve">Although I don’t believe the Professional Experience has taught me </w:t>
      </w:r>
      <w:r w:rsidR="00846AFE">
        <w:t>as much directly compared to other modules, it has helped me</w:t>
      </w:r>
      <w:r>
        <w:t xml:space="preserve"> understand the theory of teamwork and </w:t>
      </w:r>
      <w:r w:rsidR="00846AFE">
        <w:t>IBM</w:t>
      </w:r>
      <w:r>
        <w:t xml:space="preserve"> through my own research. </w:t>
      </w:r>
      <w:r w:rsidR="00872F97">
        <w:t xml:space="preserve">It has also helped me set out </w:t>
      </w:r>
      <w:r w:rsidR="00A05CFB">
        <w:t xml:space="preserve">meaningful </w:t>
      </w:r>
      <w:r w:rsidR="00872F97">
        <w:t>goals</w:t>
      </w:r>
      <w:r w:rsidR="00A05CFB">
        <w:t xml:space="preserve"> </w:t>
      </w:r>
      <w:r w:rsidR="00872F97">
        <w:t xml:space="preserve">to achieve </w:t>
      </w:r>
      <w:r w:rsidR="00A05CFB">
        <w:t>throughout</w:t>
      </w:r>
      <w:r w:rsidR="00872F97">
        <w:t xml:space="preserve"> the year</w:t>
      </w:r>
      <w:r w:rsidR="00846AFE">
        <w:t>. All this has helped me get</w:t>
      </w:r>
      <w:r w:rsidR="00872F97">
        <w:t xml:space="preserve"> more out of the experience.</w:t>
      </w:r>
    </w:p>
    <w:p w14:paraId="018B1F64" w14:textId="7C173A24" w:rsidR="009B1E77" w:rsidRDefault="00395C64" w:rsidP="00E868E9">
      <w:r>
        <w:t>T</w:t>
      </w:r>
      <w:r w:rsidR="00012DAF">
        <w:t>he concept of a study plan and</w:t>
      </w:r>
      <w:r>
        <w:t xml:space="preserve"> reflective logbook is new to me. I </w:t>
      </w:r>
      <w:r w:rsidR="00012DAF">
        <w:t>found the study plan</w:t>
      </w:r>
      <w:r>
        <w:t xml:space="preserve"> useful and </w:t>
      </w:r>
      <w:r w:rsidR="00012DAF">
        <w:t>have broken it down further</w:t>
      </w:r>
      <w:r>
        <w:t xml:space="preserve"> </w:t>
      </w:r>
      <w:r w:rsidR="00DC3CBF">
        <w:t>into individual weeks. The first week I plan</w:t>
      </w:r>
      <w:r>
        <w:t xml:space="preserve"> the struc</w:t>
      </w:r>
      <w:r w:rsidR="00DC3CBF">
        <w:t>ture of the LU, with each title and</w:t>
      </w:r>
      <w:r>
        <w:t xml:space="preserve"> </w:t>
      </w:r>
      <w:r w:rsidR="00DC3CBF">
        <w:t>an</w:t>
      </w:r>
      <w:r>
        <w:t xml:space="preserve"> </w:t>
      </w:r>
      <w:r w:rsidR="00DC3CBF">
        <w:t xml:space="preserve">explanatory </w:t>
      </w:r>
      <w:r>
        <w:t xml:space="preserve">sentence. With this in place I then assign a chapter for each remaining week, with a few days to a week </w:t>
      </w:r>
      <w:r w:rsidR="00EF43A1">
        <w:t>contingency.</w:t>
      </w:r>
    </w:p>
    <w:p w14:paraId="43A54DB2" w14:textId="11535BEE" w:rsidR="00CB17B4" w:rsidRDefault="00EF43A1" w:rsidP="00E868E9">
      <w:r>
        <w:t xml:space="preserve">I plan to </w:t>
      </w:r>
      <w:r w:rsidR="00CB17B4">
        <w:t>use</w:t>
      </w:r>
      <w:r>
        <w:t xml:space="preserve"> </w:t>
      </w:r>
      <w:r w:rsidR="00632775">
        <w:t xml:space="preserve">this technique </w:t>
      </w:r>
      <w:r>
        <w:t>for my final year</w:t>
      </w:r>
      <w:r w:rsidR="00A36573">
        <w:t>, as it breaks large report</w:t>
      </w:r>
      <w:r w:rsidR="00632775">
        <w:t>s into manageable tasks. I haven’t</w:t>
      </w:r>
      <w:r w:rsidR="00A36573">
        <w:t xml:space="preserve"> found the reflective logbook </w:t>
      </w:r>
      <w:r w:rsidR="00CB17B4">
        <w:t xml:space="preserve">as helpful, largely because I feel </w:t>
      </w:r>
      <w:r w:rsidR="00632775">
        <w:t>most of</w:t>
      </w:r>
      <w:r w:rsidR="00CB17B4">
        <w:t xml:space="preserve"> its content </w:t>
      </w:r>
      <w:r w:rsidR="00632775">
        <w:t>is</w:t>
      </w:r>
      <w:r w:rsidR="00CB17B4">
        <w:t xml:space="preserve"> covered in the main report, so is often difficult to right whil</w:t>
      </w:r>
      <w:r w:rsidR="00632775">
        <w:t>e avoiding repetition. However,</w:t>
      </w:r>
      <w:r w:rsidR="00CB17B4">
        <w:t xml:space="preserve"> it is an idea I plan to </w:t>
      </w:r>
      <w:r w:rsidR="00632775">
        <w:t>try</w:t>
      </w:r>
      <w:r w:rsidR="00CB17B4">
        <w:t xml:space="preserve"> for my final year project, as it covers content </w:t>
      </w:r>
      <w:r w:rsidR="00632775">
        <w:t>that</w:t>
      </w:r>
      <w:r w:rsidR="00CB17B4">
        <w:t xml:space="preserve"> would not easily fit into the main report, but is certainly useful to keep documented.</w:t>
      </w:r>
    </w:p>
    <w:p w14:paraId="0845EC2A" w14:textId="4F2085EE" w:rsidR="00CB17B4" w:rsidRDefault="00212A04" w:rsidP="00E868E9">
      <w:r>
        <w:t>The</w:t>
      </w:r>
      <w:r w:rsidR="009D413A">
        <w:t xml:space="preserve"> module has been a lot of work, especially trying to fit it in around work. However, having credits completed and </w:t>
      </w:r>
      <w:r>
        <w:t xml:space="preserve">the </w:t>
      </w:r>
      <w:r w:rsidR="009D413A">
        <w:t>practice o</w:t>
      </w:r>
      <w:r>
        <w:t>f</w:t>
      </w:r>
      <w:r w:rsidR="009D413A">
        <w:t xml:space="preserve"> writing report</w:t>
      </w:r>
      <w:r>
        <w:t>s will prove useful for my final year. H</w:t>
      </w:r>
      <w:r w:rsidR="009D413A">
        <w:t xml:space="preserve">aving goals to work towards </w:t>
      </w:r>
      <w:r>
        <w:t>has made the placement</w:t>
      </w:r>
      <w:r w:rsidR="009D413A">
        <w:t xml:space="preserve"> more meaningful, as I feel I am developing employability skills </w:t>
      </w:r>
      <w:r>
        <w:t>as well as technical skills</w:t>
      </w:r>
      <w:r w:rsidR="009D413A">
        <w:t>.</w:t>
      </w:r>
    </w:p>
    <w:p w14:paraId="2DBED587" w14:textId="77777777" w:rsidR="00212A04" w:rsidRDefault="00212A04" w:rsidP="00E868E9"/>
    <w:p w14:paraId="0D125C43" w14:textId="77777777" w:rsidR="00212A04" w:rsidRPr="0060778B" w:rsidRDefault="00212A04" w:rsidP="00E868E9"/>
    <w:p w14:paraId="1C27EB1A" w14:textId="77777777" w:rsidR="00FD1D56" w:rsidRDefault="00FD1D56" w:rsidP="00E868E9">
      <w:pPr>
        <w:pStyle w:val="Heading3"/>
      </w:pPr>
      <w:r w:rsidRPr="00FD1D56">
        <w:lastRenderedPageBreak/>
        <w:t>Professional Experience</w:t>
      </w:r>
    </w:p>
    <w:p w14:paraId="20CEA68E" w14:textId="72A21942" w:rsidR="00F155E8" w:rsidRDefault="00585836" w:rsidP="00FD1D56">
      <w:r>
        <w:t xml:space="preserve">I have included my Individual Development Plan </w:t>
      </w:r>
      <w:r w:rsidR="00F155E8">
        <w:t xml:space="preserve">at the end of this document. It covers the projects I have been involved in since joining IBM, goals I set myself, how I have </w:t>
      </w:r>
      <w:r w:rsidR="00212A04">
        <w:t>achieved</w:t>
      </w:r>
      <w:r w:rsidR="00F155E8">
        <w:t xml:space="preserve"> some of them, my giveback to the community and more. As I could write a full report on what I have learnt while at IBM, I will </w:t>
      </w:r>
      <w:r w:rsidR="00590911">
        <w:t xml:space="preserve">briefly </w:t>
      </w:r>
      <w:r w:rsidR="00F155E8">
        <w:t>sum up the key projects I have been a part of here.</w:t>
      </w:r>
    </w:p>
    <w:p w14:paraId="6E43F64C" w14:textId="3EDAEA69" w:rsidR="00141CDA" w:rsidRDefault="00141CDA" w:rsidP="00FD1D56">
      <w:r w:rsidRPr="00F52414">
        <w:rPr>
          <w:b/>
        </w:rPr>
        <w:t>ISA DC</w:t>
      </w:r>
      <w:r>
        <w:t xml:space="preserve"> </w:t>
      </w:r>
      <w:r w:rsidR="00F52414">
        <w:t>–</w:t>
      </w:r>
      <w:r>
        <w:t xml:space="preserve"> </w:t>
      </w:r>
      <w:r w:rsidR="00F52414">
        <w:t>5 weeks</w:t>
      </w:r>
    </w:p>
    <w:p w14:paraId="193F2358" w14:textId="385E44D3" w:rsidR="00B37F20" w:rsidRDefault="0051080E" w:rsidP="00FD1D56">
      <w:r>
        <w:t xml:space="preserve">I </w:t>
      </w:r>
      <w:r w:rsidR="0064394B">
        <w:t>worked on our product’s ISA DC</w:t>
      </w:r>
      <w:r w:rsidR="00F155E8">
        <w:t xml:space="preserve"> </w:t>
      </w:r>
      <w:r>
        <w:t xml:space="preserve">tool which is </w:t>
      </w:r>
      <w:r w:rsidR="0064394B">
        <w:t>used when an error with the produc</w:t>
      </w:r>
      <w:r>
        <w:t>t occurs. It</w:t>
      </w:r>
      <w:r w:rsidR="0064394B">
        <w:t xml:space="preserve"> collects relevant log files from a client’s computer and sends them to IBM to be analysed. This was my first project and requir</w:t>
      </w:r>
      <w:r>
        <w:t>ed me to learn the programming l</w:t>
      </w:r>
      <w:r w:rsidR="0064394B">
        <w:t>anguage Ant myself with no training</w:t>
      </w:r>
      <w:r w:rsidR="000B3268">
        <w:t>. I was able to meet the deadline and improve the product further than tasked, increasing speed by over 50%.</w:t>
      </w:r>
    </w:p>
    <w:p w14:paraId="6F5F89E5" w14:textId="75DA7E93" w:rsidR="00F52414" w:rsidRDefault="00F52414" w:rsidP="00FD1D56">
      <w:r w:rsidRPr="00F52414">
        <w:rPr>
          <w:b/>
        </w:rPr>
        <w:t>RFE’s</w:t>
      </w:r>
      <w:r>
        <w:t xml:space="preserve"> – 12 Weeks</w:t>
      </w:r>
    </w:p>
    <w:p w14:paraId="6D86DB9D" w14:textId="773C5C59" w:rsidR="0064394B" w:rsidRDefault="0064394B" w:rsidP="00FD1D56">
      <w:r>
        <w:t>I worked on new fe</w:t>
      </w:r>
      <w:r w:rsidR="00F52414">
        <w:t>atures going directly into the latest</w:t>
      </w:r>
      <w:r>
        <w:t xml:space="preserve"> version of the product, as well as fixing existing features. This taught me </w:t>
      </w:r>
      <w:proofErr w:type="spellStart"/>
      <w:r>
        <w:t>Javascript</w:t>
      </w:r>
      <w:proofErr w:type="spellEnd"/>
      <w:r>
        <w:t xml:space="preserve">, JSPs, </w:t>
      </w:r>
      <w:proofErr w:type="spellStart"/>
      <w:r>
        <w:t>JUnit</w:t>
      </w:r>
      <w:proofErr w:type="spellEnd"/>
      <w:r>
        <w:t xml:space="preserve"> and Dojo, as well as increasing my knowledge of Java and the process of bug fixing.</w:t>
      </w:r>
    </w:p>
    <w:p w14:paraId="1CAFDF05" w14:textId="77777777" w:rsidR="00F52414" w:rsidRDefault="00F52414" w:rsidP="00F52414">
      <w:r w:rsidRPr="00F52414">
        <w:rPr>
          <w:b/>
        </w:rPr>
        <w:t>Accessibility</w:t>
      </w:r>
      <w:r>
        <w:t xml:space="preserve"> – 6 Weeks</w:t>
      </w:r>
    </w:p>
    <w:p w14:paraId="3A8508D0" w14:textId="233A3396" w:rsidR="00F52414" w:rsidRDefault="006E5E47" w:rsidP="00FD1D56">
      <w:r>
        <w:t xml:space="preserve">I </w:t>
      </w:r>
      <w:r w:rsidR="00F52414">
        <w:t xml:space="preserve">tested and fixed code over 100 </w:t>
      </w:r>
      <w:r>
        <w:t>accessibility defects</w:t>
      </w:r>
      <w:r w:rsidR="00F52414">
        <w:t xml:space="preserve"> in the product</w:t>
      </w:r>
      <w:r>
        <w:t xml:space="preserve">, which </w:t>
      </w:r>
      <w:r w:rsidR="00F52414">
        <w:t>improve</w:t>
      </w:r>
      <w:r>
        <w:t>d</w:t>
      </w:r>
      <w:r w:rsidR="00F52414">
        <w:t xml:space="preserve"> m</w:t>
      </w:r>
      <w:r>
        <w:t>y</w:t>
      </w:r>
      <w:r w:rsidR="00F52414">
        <w:t xml:space="preserve"> knowledge of </w:t>
      </w:r>
      <w:r>
        <w:t>JavaScript</w:t>
      </w:r>
      <w:r w:rsidR="00F52414">
        <w:t>, JSPs and Java.</w:t>
      </w:r>
    </w:p>
    <w:p w14:paraId="69A73DB4" w14:textId="14BEF330" w:rsidR="00F52414" w:rsidRDefault="00F52414" w:rsidP="00F52414">
      <w:r w:rsidRPr="00F52414">
        <w:rPr>
          <w:b/>
        </w:rPr>
        <w:t>Logo Design</w:t>
      </w:r>
      <w:r>
        <w:t xml:space="preserve"> – 2 Weeks</w:t>
      </w:r>
    </w:p>
    <w:p w14:paraId="4AC4596B" w14:textId="0C79C275" w:rsidR="00F52414" w:rsidRDefault="00F52414" w:rsidP="00F52414">
      <w:r>
        <w:t xml:space="preserve">I </w:t>
      </w:r>
      <w:r w:rsidR="006E5E47">
        <w:t>helped design</w:t>
      </w:r>
      <w:r>
        <w:t xml:space="preserve"> a logo for an IBM community, being selected as the UK’s representative. This helped me to improve my design, Photoshop and Illustrator skills, while collaborating work with others</w:t>
      </w:r>
      <w:r w:rsidR="006E5E47">
        <w:t xml:space="preserve"> around the world</w:t>
      </w:r>
      <w:r>
        <w:t>.</w:t>
      </w:r>
    </w:p>
    <w:p w14:paraId="0DF2B83B" w14:textId="53A5ED44" w:rsidR="00F52414" w:rsidRDefault="00F52414" w:rsidP="00FD1D56">
      <w:r w:rsidRPr="00F52414">
        <w:rPr>
          <w:b/>
        </w:rPr>
        <w:t>SQA</w:t>
      </w:r>
      <w:r>
        <w:t xml:space="preserve"> – 3 Weeks</w:t>
      </w:r>
    </w:p>
    <w:p w14:paraId="1F8C26EB" w14:textId="57BF8039" w:rsidR="00F52414" w:rsidRDefault="0064394B" w:rsidP="00FD1D56">
      <w:r>
        <w:t xml:space="preserve">I have </w:t>
      </w:r>
      <w:r w:rsidR="00F52414">
        <w:t xml:space="preserve">recently moved </w:t>
      </w:r>
      <w:r w:rsidR="006E5E47">
        <w:t>to</w:t>
      </w:r>
      <w:r>
        <w:t xml:space="preserve"> SQA as a tester, so now know the process of testing code before it is released to the public. </w:t>
      </w:r>
      <w:r w:rsidR="00F52414">
        <w:t>It is largely a step by step process of running through set commands and ensure nothing unexpected happens</w:t>
      </w:r>
      <w:r w:rsidR="006E5E47">
        <w:t>, while logging results</w:t>
      </w:r>
      <w:r w:rsidR="00F52414">
        <w:t>.</w:t>
      </w:r>
    </w:p>
    <w:p w14:paraId="66E3B8EE" w14:textId="600A9B19" w:rsidR="00846A33" w:rsidRDefault="00846A33" w:rsidP="00846A33">
      <w:r w:rsidRPr="00F52414">
        <w:rPr>
          <w:b/>
        </w:rPr>
        <w:t>S</w:t>
      </w:r>
      <w:r>
        <w:rPr>
          <w:b/>
        </w:rPr>
        <w:t>oftware as a Service</w:t>
      </w:r>
      <w:r>
        <w:t xml:space="preserve"> – 3 Weeks</w:t>
      </w:r>
    </w:p>
    <w:p w14:paraId="2520A105" w14:textId="7D5B9F45" w:rsidR="00F52414" w:rsidRDefault="00F52414" w:rsidP="00F52414">
      <w:r>
        <w:t>Lastly I have been part of the team drivi</w:t>
      </w:r>
      <w:r w:rsidR="006E5E47">
        <w:t>ng the movement of our product o</w:t>
      </w:r>
      <w:r>
        <w:t>nto the cloud. This has give</w:t>
      </w:r>
      <w:r w:rsidR="006E5E47">
        <w:t>n</w:t>
      </w:r>
      <w:r>
        <w:t xml:space="preserve"> me insight on how to start a large project from scratch and the amount of planning and customer discussion that is involved.</w:t>
      </w:r>
    </w:p>
    <w:p w14:paraId="4BCE94C6" w14:textId="77777777" w:rsidR="00846A33" w:rsidRDefault="00846A33" w:rsidP="00F52414"/>
    <w:p w14:paraId="4F2E3F5A" w14:textId="77777777" w:rsidR="00846A33" w:rsidRDefault="00846A33" w:rsidP="00F52414"/>
    <w:p w14:paraId="3C414E37" w14:textId="77777777" w:rsidR="00846A33" w:rsidRDefault="00846A33" w:rsidP="00F52414"/>
    <w:p w14:paraId="655FBE9E" w14:textId="11ECFDBA" w:rsidR="00F52414" w:rsidRPr="00846A33" w:rsidRDefault="00846A33" w:rsidP="00FD1D56">
      <w:pPr>
        <w:rPr>
          <w:b/>
        </w:rPr>
      </w:pPr>
      <w:r w:rsidRPr="00846A33">
        <w:rPr>
          <w:b/>
        </w:rPr>
        <w:lastRenderedPageBreak/>
        <w:t>Giveback</w:t>
      </w:r>
    </w:p>
    <w:p w14:paraId="518631F3" w14:textId="4904E182" w:rsidR="00442515" w:rsidRDefault="00933917" w:rsidP="00FD1D56">
      <w:r>
        <w:t>For giving back to the community I came to UWE to give a presentation on the placement scheme. I have also improved my presentation skills by giving lectures at UCL and Cambridge University about web application security. I have also run similar events at IBM to improve employee knowledge in all branches around London.</w:t>
      </w:r>
    </w:p>
    <w:p w14:paraId="5D5CB7D2" w14:textId="5BA8CEDB" w:rsidR="00933917" w:rsidRDefault="00933917" w:rsidP="00FD1D56">
      <w:r>
        <w:t>I also volunteered at a primary school in Clapham for a couple of months, teaching the basics of programming via Lego Mindstorm kits, which help</w:t>
      </w:r>
      <w:r w:rsidR="00693606">
        <w:t>ed</w:t>
      </w:r>
      <w:r>
        <w:t xml:space="preserve"> my teaching and confidence skills.</w:t>
      </w:r>
    </w:p>
    <w:p w14:paraId="56CE4340" w14:textId="3D67D5FA" w:rsidR="001014AD" w:rsidRDefault="001014AD" w:rsidP="00FD1D56">
      <w:r>
        <w:t xml:space="preserve">Overall it has taught me a huge amount and given me many skills to apply </w:t>
      </w:r>
      <w:r w:rsidR="00693606">
        <w:t>in</w:t>
      </w:r>
      <w:r>
        <w:t xml:space="preserve"> future projects. I would</w:t>
      </w:r>
      <w:r w:rsidR="00846A33">
        <w:t>n’t</w:t>
      </w:r>
      <w:r>
        <w:t xml:space="preserve"> </w:t>
      </w:r>
      <w:r w:rsidR="00846A33">
        <w:t>expect to be</w:t>
      </w:r>
      <w:r>
        <w:t xml:space="preserve"> able to take part in so many side projects </w:t>
      </w:r>
      <w:r w:rsidR="00693606">
        <w:t>with</w:t>
      </w:r>
      <w:r>
        <w:t xml:space="preserve"> another company. It has also mean</w:t>
      </w:r>
      <w:r w:rsidR="00846A33">
        <w:t>t</w:t>
      </w:r>
      <w:r>
        <w:t xml:space="preserve"> that I’ve been able to try things I never would have considered before, such as presenting and teaching, which has opened a lot of opportunities for the future.</w:t>
      </w:r>
    </w:p>
    <w:p w14:paraId="3CBAD190" w14:textId="77777777" w:rsidR="000440ED" w:rsidRDefault="000440ED" w:rsidP="000440ED">
      <w:pPr>
        <w:pStyle w:val="Heading2"/>
      </w:pPr>
      <w:r>
        <w:t>Placement Requirements</w:t>
      </w:r>
    </w:p>
    <w:p w14:paraId="345ACCE1" w14:textId="0488E517" w:rsidR="001014AD" w:rsidRDefault="001014AD" w:rsidP="00FD1D56">
      <w:r>
        <w:t xml:space="preserve">I believe I have met </w:t>
      </w:r>
      <w:r w:rsidR="00693606">
        <w:t>all placement requirements</w:t>
      </w:r>
      <w:r>
        <w:t xml:space="preserve">, as </w:t>
      </w:r>
      <w:r w:rsidR="00693606">
        <w:t>my</w:t>
      </w:r>
      <w:r>
        <w:t xml:space="preserve"> work is relevant to my course, not just developing programming skills, but security skills as well. I have also completed this module and developed many more skills that can be applied to any role I take in the future. I have also been able </w:t>
      </w:r>
      <w:r w:rsidR="00846A33">
        <w:t xml:space="preserve">to plan </w:t>
      </w:r>
      <w:r>
        <w:t>my final year project and developed skills through this module and at IBM that will help me complete it to a higher standard</w:t>
      </w:r>
      <w:r w:rsidR="000440ED" w:rsidRPr="1A712BEA">
        <w:t xml:space="preserve"> </w:t>
      </w:r>
      <w:r w:rsidR="00846A33">
        <w:t>than if I hadn’</w:t>
      </w:r>
      <w:r>
        <w:t>t taken a placement year.</w:t>
      </w:r>
    </w:p>
    <w:p w14:paraId="7949F2B2" w14:textId="77777777" w:rsidR="00E868E9" w:rsidRDefault="00E868E9" w:rsidP="00E868E9">
      <w:pPr>
        <w:pStyle w:val="Heading2"/>
      </w:pPr>
      <w:r>
        <w:t>How UWE helped preparation</w:t>
      </w:r>
    </w:p>
    <w:p w14:paraId="21A3C706" w14:textId="4C240E08" w:rsidR="00CD2AE0" w:rsidRDefault="00CD2AE0" w:rsidP="00FD1D56">
      <w:r>
        <w:t xml:space="preserve">I believe that although UWE helped prepared me in theory, there can be no real preparation for a placement until you </w:t>
      </w:r>
      <w:r w:rsidR="00693606">
        <w:t>are</w:t>
      </w:r>
      <w:r>
        <w:t xml:space="preserve"> there, as you </w:t>
      </w:r>
      <w:r w:rsidR="00693606">
        <w:t>ca</w:t>
      </w:r>
      <w:r>
        <w:t xml:space="preserve">n’t know what </w:t>
      </w:r>
      <w:r w:rsidR="00693606">
        <w:t xml:space="preserve">project you will be involved in. I believe </w:t>
      </w:r>
      <w:r>
        <w:t>you learn more through application, rather than through theory, so having practical labs at UWE was the best preparation method.</w:t>
      </w:r>
    </w:p>
    <w:p w14:paraId="67C31814" w14:textId="2D2C19C4" w:rsidR="00CD2AE0" w:rsidRDefault="00CD2AE0" w:rsidP="00FD1D56">
      <w:r>
        <w:t>During my placement I have received no official training</w:t>
      </w:r>
      <w:r w:rsidR="00693606">
        <w:t>, s</w:t>
      </w:r>
      <w:r>
        <w:t>imply given tasks and left to work out the solution myself</w:t>
      </w:r>
      <w:r w:rsidR="00693606">
        <w:t>,</w:t>
      </w:r>
      <w:r>
        <w:t xml:space="preserve"> or by asking others. I think how UWE most helped was by enforcing deadlines and improving my ability to research and learn.</w:t>
      </w:r>
    </w:p>
    <w:p w14:paraId="256F80C6" w14:textId="50886E8C" w:rsidR="00CD2AE0" w:rsidRDefault="00CD2AE0" w:rsidP="00C8093C">
      <w:r>
        <w:t>When you start a new job you are unlikely to know the product you’re working with, or even the language, so you rely heavily on your ability to research and learn. This means you can adapt quickly to something new and begin real work quickly, rather than requiring months of training.</w:t>
      </w:r>
    </w:p>
    <w:p w14:paraId="701455A2" w14:textId="35B9EC58" w:rsidR="002C54F7" w:rsidRDefault="00CD2AE0" w:rsidP="00C8093C">
      <w:r>
        <w:t>Lastly, I think it would be useful for students starting their second year to have m</w:t>
      </w:r>
      <w:r w:rsidR="00693606">
        <w:t>ore interaction with final year students</w:t>
      </w:r>
      <w:r>
        <w:t xml:space="preserve"> who have c</w:t>
      </w:r>
      <w:r w:rsidR="00693606">
        <w:t>ompleted their placement, as</w:t>
      </w:r>
      <w:r>
        <w:t xml:space="preserve"> th</w:t>
      </w:r>
      <w:r w:rsidR="009C060D">
        <w:t xml:space="preserve">ey could find it useful to know what would be expected of them after they complete the year, so </w:t>
      </w:r>
      <w:r w:rsidR="00693606">
        <w:t>could prepare</w:t>
      </w:r>
      <w:r w:rsidR="009C060D">
        <w:t xml:space="preserve"> in some way over the year. For example I wish I had spent more of the year learning Linux and how to program in a scripting language.</w:t>
      </w:r>
    </w:p>
    <w:p w14:paraId="30763242" w14:textId="297B61F5" w:rsidR="002C54F7" w:rsidRDefault="00B37F20" w:rsidP="002C54F7">
      <w:pPr>
        <w:pStyle w:val="Heading1"/>
      </w:pPr>
      <w:bookmarkStart w:id="3" w:name="_Toc384470430"/>
      <w:r>
        <w:lastRenderedPageBreak/>
        <w:t>Career Goals &amp; Personal Development</w:t>
      </w:r>
      <w:bookmarkEnd w:id="3"/>
    </w:p>
    <w:p w14:paraId="310A9A15" w14:textId="0843B77F" w:rsidR="00162D79" w:rsidRDefault="00162D79" w:rsidP="00162D79">
      <w:pPr>
        <w:pStyle w:val="Heading2"/>
        <w:rPr>
          <w:rFonts w:asciiTheme="minorHAnsi" w:eastAsiaTheme="minorHAnsi" w:hAnsiTheme="minorHAnsi" w:cstheme="minorBidi"/>
          <w:i/>
          <w:iCs/>
          <w:caps w:val="0"/>
          <w:color w:val="7F7F7F" w:themeColor="text1" w:themeTint="80"/>
          <w:sz w:val="28"/>
          <w:lang w:val="en-US"/>
          <w14:ligatures w14:val="none"/>
        </w:rPr>
      </w:pPr>
      <w:r w:rsidRPr="00162D79">
        <w:rPr>
          <w:rFonts w:asciiTheme="minorHAnsi" w:eastAsiaTheme="minorHAnsi" w:hAnsiTheme="minorHAnsi" w:cstheme="minorBidi"/>
          <w:i/>
          <w:iCs/>
          <w:caps w:val="0"/>
          <w:color w:val="7F7F7F" w:themeColor="text1" w:themeTint="80"/>
          <w:sz w:val="28"/>
          <w:lang w:val="en-US"/>
          <w14:ligatures w14:val="none"/>
        </w:rPr>
        <w:t>Have I achieved all my goals and what new goals should I start working towards?</w:t>
      </w:r>
    </w:p>
    <w:p w14:paraId="6CB8F6B0" w14:textId="7EC5E088" w:rsidR="002C54F7" w:rsidRDefault="00B37F20" w:rsidP="00162D79">
      <w:pPr>
        <w:pStyle w:val="Heading2"/>
      </w:pPr>
      <w:r>
        <w:t>Orginal Goals</w:t>
      </w:r>
    </w:p>
    <w:p w14:paraId="5B4C300C" w14:textId="4E128CD0" w:rsidR="002A7CCF" w:rsidRPr="00062763" w:rsidRDefault="002A7CCF" w:rsidP="00062763">
      <w:pPr>
        <w:pStyle w:val="ListParagraph"/>
        <w:numPr>
          <w:ilvl w:val="0"/>
          <w:numId w:val="17"/>
        </w:numPr>
        <w:rPr>
          <w:caps/>
        </w:rPr>
      </w:pPr>
      <w:r w:rsidRPr="002A7CCF">
        <w:t>Team Working</w:t>
      </w:r>
      <w:r>
        <w:t xml:space="preserve"> – I planned to work closer with my team to produce better results.</w:t>
      </w:r>
    </w:p>
    <w:p w14:paraId="120467E6" w14:textId="101269BC" w:rsidR="002A7CCF" w:rsidRPr="00062763" w:rsidRDefault="002A7CCF" w:rsidP="00062763">
      <w:pPr>
        <w:pStyle w:val="ListParagraph"/>
        <w:numPr>
          <w:ilvl w:val="0"/>
          <w:numId w:val="17"/>
        </w:numPr>
        <w:rPr>
          <w:caps/>
        </w:rPr>
      </w:pPr>
      <w:r>
        <w:t>S</w:t>
      </w:r>
      <w:r w:rsidRPr="002A7CCF">
        <w:t>elf-</w:t>
      </w:r>
      <w:r>
        <w:t>C</w:t>
      </w:r>
      <w:r w:rsidRPr="002A7CCF">
        <w:t xml:space="preserve">onfidence </w:t>
      </w:r>
      <w:r w:rsidR="00BE3202">
        <w:t>–</w:t>
      </w:r>
      <w:r>
        <w:t xml:space="preserve"> </w:t>
      </w:r>
      <w:r w:rsidR="00BE3202">
        <w:t>I planned to take a larger role in meetings to help improve this.</w:t>
      </w:r>
    </w:p>
    <w:p w14:paraId="7EB263D0" w14:textId="61059DA3" w:rsidR="00BE3202" w:rsidRPr="00062763" w:rsidRDefault="00BE3202" w:rsidP="00062763">
      <w:pPr>
        <w:pStyle w:val="ListParagraph"/>
        <w:numPr>
          <w:ilvl w:val="0"/>
          <w:numId w:val="17"/>
        </w:numPr>
        <w:rPr>
          <w:caps/>
        </w:rPr>
      </w:pPr>
      <w:r>
        <w:t>Work on a major product – I wanted to have something to quote in the future.</w:t>
      </w:r>
    </w:p>
    <w:p w14:paraId="418EB561" w14:textId="48AD7D8E" w:rsidR="00BE3202" w:rsidRPr="00062763" w:rsidRDefault="00BE3202" w:rsidP="00062763">
      <w:pPr>
        <w:pStyle w:val="ListParagraph"/>
        <w:numPr>
          <w:ilvl w:val="0"/>
          <w:numId w:val="17"/>
        </w:numPr>
        <w:rPr>
          <w:caps/>
        </w:rPr>
      </w:pPr>
      <w:r>
        <w:t>File a patent – As IBM gives this opportunity I wanted to take it up.</w:t>
      </w:r>
    </w:p>
    <w:p w14:paraId="42B67D16" w14:textId="2B791461" w:rsidR="00BE3202" w:rsidRDefault="00A013DC" w:rsidP="00062763">
      <w:pPr>
        <w:pStyle w:val="ListParagraph"/>
        <w:numPr>
          <w:ilvl w:val="0"/>
          <w:numId w:val="17"/>
        </w:numPr>
      </w:pPr>
      <w:r>
        <w:t>Achieve</w:t>
      </w:r>
      <w:r w:rsidR="00062763">
        <w:t xml:space="preserve"> a good result in my final year.</w:t>
      </w:r>
    </w:p>
    <w:p w14:paraId="5F0F9AF0" w14:textId="230F581F" w:rsidR="00062763" w:rsidRDefault="00062763" w:rsidP="00062763">
      <w:pPr>
        <w:pStyle w:val="ListParagraph"/>
        <w:numPr>
          <w:ilvl w:val="0"/>
          <w:numId w:val="17"/>
        </w:numPr>
      </w:pPr>
      <w:r>
        <w:t>Learn more about computer security – The first two years were focused more on forensics.</w:t>
      </w:r>
    </w:p>
    <w:p w14:paraId="1EB465B8" w14:textId="1C0A4BA8" w:rsidR="00062763" w:rsidRDefault="00062763" w:rsidP="00062763">
      <w:pPr>
        <w:pStyle w:val="ListParagraph"/>
        <w:numPr>
          <w:ilvl w:val="0"/>
          <w:numId w:val="17"/>
        </w:numPr>
      </w:pPr>
      <w:r>
        <w:t>Find a job in computer security after university.</w:t>
      </w:r>
    </w:p>
    <w:p w14:paraId="09AF1020" w14:textId="42E4ADC8" w:rsidR="00062763" w:rsidRDefault="00062763" w:rsidP="00062763">
      <w:pPr>
        <w:pStyle w:val="ListParagraph"/>
        <w:numPr>
          <w:ilvl w:val="0"/>
          <w:numId w:val="17"/>
        </w:numPr>
      </w:pPr>
      <w:r>
        <w:t>Gain a place back at IBM.</w:t>
      </w:r>
    </w:p>
    <w:p w14:paraId="2C11D352" w14:textId="404A4261" w:rsidR="00062763" w:rsidRDefault="00062763" w:rsidP="00062763">
      <w:pPr>
        <w:pStyle w:val="ListParagraph"/>
        <w:numPr>
          <w:ilvl w:val="0"/>
          <w:numId w:val="17"/>
        </w:numPr>
      </w:pPr>
      <w:r>
        <w:t>Keep a log of achievements via the Professional Experience module.</w:t>
      </w:r>
    </w:p>
    <w:p w14:paraId="59EBA5F3" w14:textId="2F7D6E07" w:rsidR="00062763" w:rsidRPr="002A7CCF" w:rsidRDefault="00062763" w:rsidP="00062763">
      <w:pPr>
        <w:pStyle w:val="ListParagraph"/>
        <w:numPr>
          <w:ilvl w:val="0"/>
          <w:numId w:val="17"/>
        </w:numPr>
      </w:pPr>
      <w:r>
        <w:t>Understand and create meaningful goals for the year.</w:t>
      </w:r>
    </w:p>
    <w:p w14:paraId="6A179A3F" w14:textId="14DC2304" w:rsidR="00FD1D56" w:rsidRDefault="00B37F20" w:rsidP="00904F85">
      <w:pPr>
        <w:pStyle w:val="Heading2"/>
      </w:pPr>
      <w:r>
        <w:t>Progress Made</w:t>
      </w:r>
    </w:p>
    <w:p w14:paraId="7BA78DF3" w14:textId="60B5970A" w:rsidR="00054F8C" w:rsidRDefault="00054F8C" w:rsidP="00B37F20">
      <w:r>
        <w:t>I have wo</w:t>
      </w:r>
      <w:r w:rsidR="004501A1">
        <w:t>rked</w:t>
      </w:r>
      <w:r>
        <w:t xml:space="preserve"> closer with my</w:t>
      </w:r>
      <w:r w:rsidR="004501A1">
        <w:t xml:space="preserve"> team on certain projects, but</w:t>
      </w:r>
      <w:r>
        <w:t xml:space="preserve"> have not been able to progress as much as I would like. I think this is still due to my team working remotely the majority of the time. Even with an after work social that had a large turnout, nobody from my team attended and none are signed up for the next office event. This is likely a lost cause so not something I am still actively pursuing.</w:t>
      </w:r>
    </w:p>
    <w:p w14:paraId="295B522C" w14:textId="4BE68A69" w:rsidR="00054F8C" w:rsidRDefault="00054F8C" w:rsidP="00B37F20">
      <w:r>
        <w:t xml:space="preserve">I think my self-confidence has grown from what it was at the start of the placement. I never would have considered teaching at a school or leading presentations before, so having the opportunity to do so has really helped. </w:t>
      </w:r>
      <w:r w:rsidR="00C93C22">
        <w:t>A</w:t>
      </w:r>
      <w:r w:rsidR="0028670E">
        <w:t>s a result I have become more talkative in meetings, so I think I have achieved the original goal, but it something I wo</w:t>
      </w:r>
      <w:r w:rsidR="00C93C22">
        <w:t>u</w:t>
      </w:r>
      <w:r w:rsidR="0028670E">
        <w:t>ld like to continue improving.</w:t>
      </w:r>
    </w:p>
    <w:p w14:paraId="4BC0FCF4" w14:textId="4CC39416" w:rsidR="0028670E" w:rsidRDefault="00963AB2" w:rsidP="00B37F20">
      <w:r>
        <w:t>I have worked on a couple of IBM’s major products now, testing, fixing and developing new features.</w:t>
      </w:r>
      <w:r w:rsidR="00E71795">
        <w:t xml:space="preserve"> It has been good to work at each stage of the develop</w:t>
      </w:r>
      <w:r w:rsidR="00B40E62">
        <w:t>ment lifecycle, especially now</w:t>
      </w:r>
      <w:r w:rsidR="00E71795">
        <w:t xml:space="preserve"> I am </w:t>
      </w:r>
      <w:r w:rsidR="00B40E62">
        <w:t>working on a new product that’</w:t>
      </w:r>
      <w:r w:rsidR="00E71795">
        <w:t xml:space="preserve">s in its conception phase. </w:t>
      </w:r>
    </w:p>
    <w:p w14:paraId="51433BBD" w14:textId="75AF51D5" w:rsidR="00E71795" w:rsidRDefault="00E71795" w:rsidP="00B37F20">
      <w:r>
        <w:t xml:space="preserve">I have been unable to submit a patent yet, although I am having regular weekly meetings. It is difficult to come up with an idea that hasn’t already been patented, as so many patents already exist even though there </w:t>
      </w:r>
      <w:r w:rsidR="00B40E62">
        <w:t>are</w:t>
      </w:r>
      <w:r>
        <w:t xml:space="preserve"> no matching product</w:t>
      </w:r>
      <w:r w:rsidR="00B40E62">
        <w:t>s</w:t>
      </w:r>
      <w:r>
        <w:t>. We plan to submit a few ideas in the next few weeks that are similar to already existing ideas, but hopefully different enough to be granted.</w:t>
      </w:r>
    </w:p>
    <w:p w14:paraId="1EBE615F" w14:textId="0458DF4C" w:rsidR="00E71795" w:rsidRDefault="00E71795" w:rsidP="00B37F20">
      <w:r>
        <w:lastRenderedPageBreak/>
        <w:t xml:space="preserve">I believe I am </w:t>
      </w:r>
      <w:r w:rsidR="00B40E62">
        <w:t>far</w:t>
      </w:r>
      <w:r>
        <w:t xml:space="preserve"> more prepared for the final year now than I was before my placement, as my programming, security knowledge an</w:t>
      </w:r>
      <w:r w:rsidR="00B40E62">
        <w:t>d planning skills have improved</w:t>
      </w:r>
      <w:r>
        <w:t>. I think by undertaking the security projects I have been able to achieve two goals, as I have learnt more on the subject</w:t>
      </w:r>
      <w:r w:rsidR="00B40E62">
        <w:t>,</w:t>
      </w:r>
      <w:r>
        <w:t xml:space="preserve"> which in turn prepares me more for my final year.</w:t>
      </w:r>
    </w:p>
    <w:p w14:paraId="56D12A64" w14:textId="694F7239" w:rsidR="00E71795" w:rsidRDefault="00A56D1D" w:rsidP="00B37F20">
      <w:r>
        <w:t>I hope with the security lectures I have given a</w:t>
      </w:r>
      <w:r w:rsidR="00B40E62">
        <w:t>nd the work I have done so far</w:t>
      </w:r>
      <w:r>
        <w:t>, I would be able to get a job in security, or back with IBM, or even both</w:t>
      </w:r>
      <w:r w:rsidR="00C85504">
        <w:t>,</w:t>
      </w:r>
      <w:r>
        <w:t xml:space="preserve"> after graduating. I think with the activities I</w:t>
      </w:r>
      <w:r w:rsidR="00C85504">
        <w:t>’ve been</w:t>
      </w:r>
      <w:r>
        <w:t xml:space="preserve"> part of, my portfolio should look good compared to others who haven’t had the same opportunities.</w:t>
      </w:r>
    </w:p>
    <w:p w14:paraId="2F2043BF" w14:textId="2F690563" w:rsidR="00A56D1D" w:rsidRDefault="00A56D1D" w:rsidP="00B37F20">
      <w:r>
        <w:t>This module, along with my IDP</w:t>
      </w:r>
      <w:r w:rsidR="00AA734F">
        <w:t>, has helped me</w:t>
      </w:r>
      <w:r>
        <w:t xml:space="preserve"> log </w:t>
      </w:r>
      <w:r w:rsidR="00AA734F">
        <w:t>my</w:t>
      </w:r>
      <w:r>
        <w:t xml:space="preserve"> accomplish</w:t>
      </w:r>
      <w:r w:rsidR="00AA734F">
        <w:t xml:space="preserve">ments </w:t>
      </w:r>
      <w:r w:rsidR="005459A0">
        <w:t>this</w:t>
      </w:r>
      <w:r>
        <w:t xml:space="preserve"> year, and should be useful when compiling a CV in September. Lastly, I think the module has helped me plan and achieve meaningful goals, which now I have reviewed I can refocus and set new ones for the four months I have remaining on my contract.</w:t>
      </w:r>
    </w:p>
    <w:p w14:paraId="331EC8A1" w14:textId="73FF4107" w:rsidR="00B37F20" w:rsidRDefault="00B37F20" w:rsidP="00B37F20">
      <w:pPr>
        <w:pStyle w:val="Heading2"/>
      </w:pPr>
      <w:r>
        <w:t>New Goals</w:t>
      </w:r>
      <w:r w:rsidR="00E868E9">
        <w:t xml:space="preserve"> &amp; Future Development</w:t>
      </w:r>
    </w:p>
    <w:p w14:paraId="2957DFA4" w14:textId="669CCF79" w:rsidR="00A56D1D" w:rsidRDefault="00921814" w:rsidP="00B37F20">
      <w:r>
        <w:t>I have managed to accomplish some of</w:t>
      </w:r>
      <w:r w:rsidR="004E5355">
        <w:t xml:space="preserve"> my goals, but</w:t>
      </w:r>
      <w:r>
        <w:t xml:space="preserve"> need to continue developing </w:t>
      </w:r>
      <w:r w:rsidR="004E5355">
        <w:t>others</w:t>
      </w:r>
      <w:r>
        <w:t xml:space="preserve"> and have a couple more to replace </w:t>
      </w:r>
      <w:r w:rsidR="004E5355">
        <w:t>completed goals</w:t>
      </w:r>
      <w:r>
        <w:t>.</w:t>
      </w:r>
    </w:p>
    <w:p w14:paraId="54E51BEC" w14:textId="09C1071C" w:rsidR="00921814" w:rsidRDefault="00921814" w:rsidP="00921814">
      <w:pPr>
        <w:pStyle w:val="ListParagraph"/>
        <w:numPr>
          <w:ilvl w:val="0"/>
          <w:numId w:val="19"/>
        </w:numPr>
      </w:pPr>
      <w:r>
        <w:t>S</w:t>
      </w:r>
      <w:r w:rsidRPr="002A7CCF">
        <w:t>elf-</w:t>
      </w:r>
      <w:r>
        <w:t>C</w:t>
      </w:r>
      <w:r w:rsidRPr="002A7CCF">
        <w:t xml:space="preserve">onfidence </w:t>
      </w:r>
      <w:r>
        <w:t>– Although I have taken major steps to improve this, it is still something I consider a weakness and will continue to develop by taking on any new opportunities that are presented to me, via giveback or other projects.</w:t>
      </w:r>
    </w:p>
    <w:p w14:paraId="1395D1E0" w14:textId="4D3A6482" w:rsidR="00921814" w:rsidRDefault="00921814" w:rsidP="00921814">
      <w:pPr>
        <w:pStyle w:val="ListParagraph"/>
        <w:numPr>
          <w:ilvl w:val="0"/>
          <w:numId w:val="19"/>
        </w:numPr>
      </w:pPr>
      <w:r>
        <w:t>I will continue working to file at least one patent before I end my placement. It would be great to be an inventor and would look good on a CV.</w:t>
      </w:r>
    </w:p>
    <w:p w14:paraId="4A4BDBCA" w14:textId="1F2C8AED" w:rsidR="00921814" w:rsidRDefault="00921814" w:rsidP="00921814">
      <w:pPr>
        <w:pStyle w:val="ListParagraph"/>
        <w:numPr>
          <w:ilvl w:val="0"/>
          <w:numId w:val="19"/>
        </w:numPr>
      </w:pPr>
      <w:r>
        <w:t xml:space="preserve">Achieve a good result in my final year. I have improved my skills and knowledge through my placement, and have started working on my final year project. However, I realise it will be a lot of work and will take some adjustment moving back to education where I study in my own time, </w:t>
      </w:r>
      <w:r w:rsidR="001827B8">
        <w:t>instead of</w:t>
      </w:r>
      <w:r>
        <w:t xml:space="preserve"> a work environment with set hours and deadlines.</w:t>
      </w:r>
    </w:p>
    <w:p w14:paraId="75BF8A91" w14:textId="7058EDAE" w:rsidR="00921814" w:rsidRDefault="00921814" w:rsidP="00921814">
      <w:pPr>
        <w:pStyle w:val="ListParagraph"/>
        <w:numPr>
          <w:ilvl w:val="0"/>
          <w:numId w:val="19"/>
        </w:numPr>
      </w:pPr>
      <w:r>
        <w:t xml:space="preserve">Gain a place back at IBM on their graduate scheme, or with another company in a security role. </w:t>
      </w:r>
      <w:r w:rsidR="00BD0EB0">
        <w:t>Hopefully the work I have done so far will help with this, but I still have a performance review and another assessment centre to perform well in to be considered.</w:t>
      </w:r>
    </w:p>
    <w:p w14:paraId="1EA3211B" w14:textId="2FD2D428" w:rsidR="00BD0EB0" w:rsidRDefault="00BD0EB0" w:rsidP="00921814">
      <w:pPr>
        <w:pStyle w:val="ListParagraph"/>
        <w:numPr>
          <w:ilvl w:val="0"/>
          <w:numId w:val="19"/>
        </w:numPr>
      </w:pPr>
      <w:r>
        <w:t>Learn a scripting language. I think this would prove useful in the final year an</w:t>
      </w:r>
      <w:r w:rsidR="004C4761">
        <w:t>d</w:t>
      </w:r>
      <w:r>
        <w:t xml:space="preserve"> afterwards, as it would make developing </w:t>
      </w:r>
      <w:r w:rsidR="004C4761">
        <w:t>simple</w:t>
      </w:r>
      <w:r>
        <w:t xml:space="preserve"> applications quicker and it is always good to know another language. I will most likely look into learning Python, as it is more commonly used than Ruby and easier to read and learn than Perl.</w:t>
      </w:r>
    </w:p>
    <w:p w14:paraId="5B322381" w14:textId="77777777" w:rsidR="00BD0EB0" w:rsidRDefault="00BD0EB0" w:rsidP="00BD0EB0"/>
    <w:p w14:paraId="0FF3A38F" w14:textId="77777777" w:rsidR="00875061" w:rsidRDefault="00875061" w:rsidP="00BD0EB0"/>
    <w:p w14:paraId="2284324F" w14:textId="7E4373FC" w:rsidR="008D7925" w:rsidRDefault="00B37F20" w:rsidP="00FD1D56">
      <w:pPr>
        <w:pStyle w:val="Heading2"/>
      </w:pPr>
      <w:r>
        <w:lastRenderedPageBreak/>
        <w:t>Employability Skills</w:t>
      </w:r>
    </w:p>
    <w:p w14:paraId="59EEB8FB" w14:textId="77777777" w:rsidR="006A78DA" w:rsidRDefault="006A78DA" w:rsidP="006A78DA">
      <w:pPr>
        <w:pStyle w:val="Heading3"/>
      </w:pPr>
      <w:r>
        <w:t>Technical Skills</w:t>
      </w:r>
    </w:p>
    <w:p w14:paraId="0D519896" w14:textId="437F318A" w:rsidR="006A78DA" w:rsidRDefault="006A78DA" w:rsidP="006A78DA">
      <w:r>
        <w:t>The following are technic</w:t>
      </w:r>
      <w:r w:rsidR="00481AC4">
        <w:t>al skills that I believe help</w:t>
      </w:r>
      <w:r>
        <w:t xml:space="preserve"> make me employable. </w:t>
      </w:r>
      <w:r w:rsidR="00404615">
        <w:t xml:space="preserve">I have improved </w:t>
      </w:r>
      <w:r>
        <w:t>them</w:t>
      </w:r>
      <w:r w:rsidR="00404615">
        <w:t xml:space="preserve"> all</w:t>
      </w:r>
      <w:r>
        <w:t xml:space="preserve"> since working at IBM, </w:t>
      </w:r>
      <w:r w:rsidR="00481AC4">
        <w:t>through developing code and attending numerous training sessions.</w:t>
      </w:r>
    </w:p>
    <w:tbl>
      <w:tblPr>
        <w:tblStyle w:val="FinancialTable"/>
        <w:tblW w:w="0" w:type="auto"/>
        <w:tblLook w:val="04A0" w:firstRow="1" w:lastRow="0" w:firstColumn="1" w:lastColumn="0" w:noHBand="0" w:noVBand="1"/>
      </w:tblPr>
      <w:tblGrid>
        <w:gridCol w:w="3043"/>
        <w:gridCol w:w="3043"/>
        <w:gridCol w:w="3044"/>
      </w:tblGrid>
      <w:tr w:rsidR="006A78DA" w14:paraId="368EE958" w14:textId="77777777" w:rsidTr="006A7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dxa"/>
          </w:tcPr>
          <w:p w14:paraId="646F0C71" w14:textId="19819390" w:rsidR="006A78DA" w:rsidRDefault="006A78DA" w:rsidP="006A78DA">
            <w:r>
              <w:t>Skill</w:t>
            </w:r>
          </w:p>
        </w:tc>
        <w:tc>
          <w:tcPr>
            <w:tcW w:w="3043" w:type="dxa"/>
          </w:tcPr>
          <w:p w14:paraId="133D2544" w14:textId="110DB026" w:rsidR="006A78DA" w:rsidRDefault="006A78DA" w:rsidP="00024E87">
            <w:pPr>
              <w:jc w:val="center"/>
              <w:cnfStyle w:val="100000000000" w:firstRow="1" w:lastRow="0" w:firstColumn="0" w:lastColumn="0" w:oddVBand="0" w:evenVBand="0" w:oddHBand="0" w:evenHBand="0" w:firstRowFirstColumn="0" w:firstRowLastColumn="0" w:lastRowFirstColumn="0" w:lastRowLastColumn="0"/>
            </w:pPr>
            <w:r>
              <w:t>Previous Star Rating</w:t>
            </w:r>
          </w:p>
        </w:tc>
        <w:tc>
          <w:tcPr>
            <w:tcW w:w="3044" w:type="dxa"/>
          </w:tcPr>
          <w:p w14:paraId="2BCB6FDB" w14:textId="69BCF4F1" w:rsidR="006A78DA" w:rsidRDefault="006A78DA" w:rsidP="00024E87">
            <w:pPr>
              <w:jc w:val="center"/>
              <w:cnfStyle w:val="100000000000" w:firstRow="1" w:lastRow="0" w:firstColumn="0" w:lastColumn="0" w:oddVBand="0" w:evenVBand="0" w:oddHBand="0" w:evenHBand="0" w:firstRowFirstColumn="0" w:firstRowLastColumn="0" w:lastRowFirstColumn="0" w:lastRowLastColumn="0"/>
            </w:pPr>
            <w:r>
              <w:t>Current Star Rating</w:t>
            </w:r>
          </w:p>
        </w:tc>
      </w:tr>
      <w:tr w:rsidR="006A78DA" w14:paraId="7CA0A35B" w14:textId="77777777" w:rsidTr="006A78DA">
        <w:tc>
          <w:tcPr>
            <w:cnfStyle w:val="001000000000" w:firstRow="0" w:lastRow="0" w:firstColumn="1" w:lastColumn="0" w:oddVBand="0" w:evenVBand="0" w:oddHBand="0" w:evenHBand="0" w:firstRowFirstColumn="0" w:firstRowLastColumn="0" w:lastRowFirstColumn="0" w:lastRowLastColumn="0"/>
            <w:tcW w:w="3043" w:type="dxa"/>
          </w:tcPr>
          <w:p w14:paraId="239AA512" w14:textId="4A53BE41" w:rsidR="006A78DA" w:rsidRPr="00481AC4" w:rsidRDefault="006A78DA" w:rsidP="006A78DA">
            <w:r w:rsidRPr="00481AC4">
              <w:t>Ant</w:t>
            </w:r>
          </w:p>
        </w:tc>
        <w:tc>
          <w:tcPr>
            <w:tcW w:w="3043" w:type="dxa"/>
          </w:tcPr>
          <w:p w14:paraId="7EBB5DAE" w14:textId="508D15AB"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g">
                  <w:drawing>
                    <wp:inline distT="0" distB="0" distL="0" distR="0" wp14:anchorId="085E3247" wp14:editId="65AE353F">
                      <wp:extent cx="1009650" cy="237839"/>
                      <wp:effectExtent l="0" t="0" r="0" b="0"/>
                      <wp:docPr id="12" name="Group 12"/>
                      <wp:cNvGraphicFramePr/>
                      <a:graphic xmlns:a="http://schemas.openxmlformats.org/drawingml/2006/main">
                        <a:graphicData uri="http://schemas.microsoft.com/office/word/2010/wordprocessingGroup">
                          <wpg:wgp>
                            <wpg:cNvGrpSpPr/>
                            <wpg:grpSpPr>
                              <a:xfrm>
                                <a:off x="0" y="0"/>
                                <a:ext cx="1009650" cy="237839"/>
                                <a:chOff x="0" y="0"/>
                                <a:chExt cx="1374775" cy="323850"/>
                              </a:xfrm>
                            </wpg:grpSpPr>
                            <pic:pic xmlns:pic="http://schemas.openxmlformats.org/drawingml/2006/picture">
                              <pic:nvPicPr>
                                <pic:cNvPr id="11" name="Picture 11"/>
                                <pic:cNvPicPr>
                                  <a:picLocks noChangeAspect="1"/>
                                </pic:cNvPicPr>
                              </pic:nvPicPr>
                              <pic:blipFill rotWithShape="1">
                                <a:blip r:embed="rId13">
                                  <a:extLst>
                                    <a:ext uri="{28A0092B-C50C-407E-A947-70E740481C1C}">
                                      <a14:useLocalDpi xmlns:a14="http://schemas.microsoft.com/office/drawing/2010/main" val="0"/>
                                    </a:ext>
                                  </a:extLst>
                                </a:blip>
                                <a:srcRect l="79611"/>
                                <a:stretch/>
                              </pic:blipFill>
                              <pic:spPr bwMode="auto">
                                <a:xfrm>
                                  <a:off x="0" y="9525"/>
                                  <a:ext cx="281305" cy="3143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rotWithShape="1">
                                <a:blip r:embed="rId13">
                                  <a:extLst>
                                    <a:ext uri="{28A0092B-C50C-407E-A947-70E740481C1C}">
                                      <a14:useLocalDpi xmlns:a14="http://schemas.microsoft.com/office/drawing/2010/main" val="0"/>
                                    </a:ext>
                                  </a:extLst>
                                </a:blip>
                                <a:srcRect l="21121"/>
                                <a:stretch/>
                              </pic:blipFill>
                              <pic:spPr bwMode="auto">
                                <a:xfrm>
                                  <a:off x="285750" y="0"/>
                                  <a:ext cx="1089025" cy="31432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44A30812" id="Group 12" o:spid="_x0000_s1026" style="width:79.5pt;height:18.75pt;mso-position-horizontal-relative:char;mso-position-vertical-relative:line" coordsize="13747,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top:95;width:2813;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52mJfAAAAA2wAAAA8AAABkcnMvZG93bnJldi54bWxET01rwzAMvRf2H4wGuzVOCxsjqxtC15Fe&#10;l5Wdha3FYbEcYi/N+uvrQqE3Pd6nNuXsejHRGDrPClZZDoJYe9Nxq+D49bF8BREissHeMyn4pwDl&#10;9mGxwcL4E3/S1MRWpBAOBSqwMQ6FlEFbchgyPxAn7sePDmOCYyvNiKcU7nq5zvMX6bDj1GBxoJ0l&#10;/dv8OQW1b/zzlH/vzpN+t73bt7WuK6WeHufqDUSkOd7FN/fBpPkruP6SDpDbC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naYl8AAAADbAAAADwAAAAAAAAAAAAAAAACfAgAA&#10;ZHJzL2Rvd25yZXYueG1sUEsFBgAAAAAEAAQA9wAAAIwDAAAAAA==&#10;">
                        <v:imagedata r:id="rId14" o:title="" cropleft="52174f"/>
                        <v:path arrowok="t"/>
                      </v:shape>
                      <v:shape id="Picture 10" o:spid="_x0000_s1028" type="#_x0000_t75" style="position:absolute;left:2857;width:10890;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p7LXFAAAA2wAAAA8AAABkcnMvZG93bnJldi54bWxEj0FrwkAQhe+C/2EZoTfdKKlIdBWJlNpK&#10;Kaa9eBuy0yQ0OxuyW03/fedQ8DbDe/PeN5vd4Fp1pT40ng3MZwko4tLbhisDnx9P0xWoEJEttp7J&#10;wC8F2G3How1m1t/4TNciVkpCOGRooI6xy7QOZU0Ow8x3xKJ9+d5hlLWvtO3xJuGu1YskWWqHDUtD&#10;jR3lNZXfxY8z8JZ2Nj295JdlEx6To37G90PxaszDZNivQUUa4t38f320gi/08osMoL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Qqey1xQAAANsAAAAPAAAAAAAAAAAAAAAA&#10;AJ8CAABkcnMvZG93bnJldi54bWxQSwUGAAAAAAQABAD3AAAAkQMAAAAA&#10;">
                        <v:imagedata r:id="rId14" o:title="" cropleft="13842f"/>
                        <v:path arrowok="t"/>
                      </v:shape>
                      <w10:anchorlock/>
                    </v:group>
                  </w:pict>
                </mc:Fallback>
              </mc:AlternateContent>
            </w:r>
          </w:p>
        </w:tc>
        <w:tc>
          <w:tcPr>
            <w:tcW w:w="3044" w:type="dxa"/>
          </w:tcPr>
          <w:p w14:paraId="7505DA9D" w14:textId="40241396"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14:anchorId="43103BA2" wp14:editId="60CC7D08">
                  <wp:extent cx="1057275" cy="244540"/>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9749" cy="245112"/>
                          </a:xfrm>
                          <a:prstGeom prst="rect">
                            <a:avLst/>
                          </a:prstGeom>
                        </pic:spPr>
                      </pic:pic>
                    </a:graphicData>
                  </a:graphic>
                </wp:inline>
              </w:drawing>
            </w:r>
          </w:p>
        </w:tc>
      </w:tr>
      <w:tr w:rsidR="006A78DA" w14:paraId="6A5026FE" w14:textId="77777777" w:rsidTr="006A78DA">
        <w:tc>
          <w:tcPr>
            <w:cnfStyle w:val="001000000000" w:firstRow="0" w:lastRow="0" w:firstColumn="1" w:lastColumn="0" w:oddVBand="0" w:evenVBand="0" w:oddHBand="0" w:evenHBand="0" w:firstRowFirstColumn="0" w:firstRowLastColumn="0" w:lastRowFirstColumn="0" w:lastRowLastColumn="0"/>
            <w:tcW w:w="3043" w:type="dxa"/>
          </w:tcPr>
          <w:p w14:paraId="39A7D0AC" w14:textId="09B6A267" w:rsidR="006A78DA" w:rsidRPr="00481AC4" w:rsidRDefault="006A78DA" w:rsidP="006A78DA">
            <w:r w:rsidRPr="00481AC4">
              <w:t>Bash</w:t>
            </w:r>
          </w:p>
        </w:tc>
        <w:tc>
          <w:tcPr>
            <w:tcW w:w="3043" w:type="dxa"/>
          </w:tcPr>
          <w:p w14:paraId="75FD1EA3" w14:textId="63366BD9"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14:anchorId="39D457BF" wp14:editId="22371427">
                  <wp:extent cx="1047750" cy="24399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4754" cy="245628"/>
                          </a:xfrm>
                          <a:prstGeom prst="rect">
                            <a:avLst/>
                          </a:prstGeom>
                        </pic:spPr>
                      </pic:pic>
                    </a:graphicData>
                  </a:graphic>
                </wp:inline>
              </w:drawing>
            </w:r>
          </w:p>
        </w:tc>
        <w:tc>
          <w:tcPr>
            <w:tcW w:w="3044" w:type="dxa"/>
          </w:tcPr>
          <w:p w14:paraId="0A8D5059" w14:textId="776D13BB"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14:anchorId="2E9AECB0" wp14:editId="0876EA3E">
                  <wp:extent cx="1047750" cy="2727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50746" cy="273482"/>
                          </a:xfrm>
                          <a:prstGeom prst="rect">
                            <a:avLst/>
                          </a:prstGeom>
                        </pic:spPr>
                      </pic:pic>
                    </a:graphicData>
                  </a:graphic>
                </wp:inline>
              </w:drawing>
            </w:r>
          </w:p>
        </w:tc>
      </w:tr>
      <w:tr w:rsidR="006A78DA" w14:paraId="3E0FBAA3" w14:textId="77777777" w:rsidTr="006A78DA">
        <w:tc>
          <w:tcPr>
            <w:cnfStyle w:val="001000000000" w:firstRow="0" w:lastRow="0" w:firstColumn="1" w:lastColumn="0" w:oddVBand="0" w:evenVBand="0" w:oddHBand="0" w:evenHBand="0" w:firstRowFirstColumn="0" w:firstRowLastColumn="0" w:lastRowFirstColumn="0" w:lastRowLastColumn="0"/>
            <w:tcW w:w="3043" w:type="dxa"/>
          </w:tcPr>
          <w:p w14:paraId="1FF4D51D" w14:textId="3E80F447" w:rsidR="006A78DA" w:rsidRPr="00481AC4" w:rsidRDefault="006A78DA" w:rsidP="006A78DA">
            <w:r w:rsidRPr="00481AC4">
              <w:t>Dojo</w:t>
            </w:r>
          </w:p>
        </w:tc>
        <w:tc>
          <w:tcPr>
            <w:tcW w:w="3043" w:type="dxa"/>
          </w:tcPr>
          <w:p w14:paraId="0EA07029" w14:textId="25C96313"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g">
                  <w:drawing>
                    <wp:inline distT="0" distB="0" distL="0" distR="0" wp14:anchorId="39EAA219" wp14:editId="79597CE2">
                      <wp:extent cx="1009650" cy="237839"/>
                      <wp:effectExtent l="0" t="0" r="0" b="0"/>
                      <wp:docPr id="15" name="Group 15"/>
                      <wp:cNvGraphicFramePr/>
                      <a:graphic xmlns:a="http://schemas.openxmlformats.org/drawingml/2006/main">
                        <a:graphicData uri="http://schemas.microsoft.com/office/word/2010/wordprocessingGroup">
                          <wpg:wgp>
                            <wpg:cNvGrpSpPr/>
                            <wpg:grpSpPr>
                              <a:xfrm>
                                <a:off x="0" y="0"/>
                                <a:ext cx="1009650" cy="237839"/>
                                <a:chOff x="0" y="0"/>
                                <a:chExt cx="1374775" cy="323850"/>
                              </a:xfrm>
                            </wpg:grpSpPr>
                            <pic:pic xmlns:pic="http://schemas.openxmlformats.org/drawingml/2006/picture">
                              <pic:nvPicPr>
                                <pic:cNvPr id="16" name="Picture 16"/>
                                <pic:cNvPicPr>
                                  <a:picLocks noChangeAspect="1"/>
                                </pic:cNvPicPr>
                              </pic:nvPicPr>
                              <pic:blipFill rotWithShape="1">
                                <a:blip r:embed="rId13">
                                  <a:extLst>
                                    <a:ext uri="{28A0092B-C50C-407E-A947-70E740481C1C}">
                                      <a14:useLocalDpi xmlns:a14="http://schemas.microsoft.com/office/drawing/2010/main" val="0"/>
                                    </a:ext>
                                  </a:extLst>
                                </a:blip>
                                <a:srcRect l="79611"/>
                                <a:stretch/>
                              </pic:blipFill>
                              <pic:spPr bwMode="auto">
                                <a:xfrm>
                                  <a:off x="0" y="9525"/>
                                  <a:ext cx="281305" cy="3143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7" name="Picture 17"/>
                                <pic:cNvPicPr>
                                  <a:picLocks noChangeAspect="1"/>
                                </pic:cNvPicPr>
                              </pic:nvPicPr>
                              <pic:blipFill rotWithShape="1">
                                <a:blip r:embed="rId13">
                                  <a:extLst>
                                    <a:ext uri="{28A0092B-C50C-407E-A947-70E740481C1C}">
                                      <a14:useLocalDpi xmlns:a14="http://schemas.microsoft.com/office/drawing/2010/main" val="0"/>
                                    </a:ext>
                                  </a:extLst>
                                </a:blip>
                                <a:srcRect l="21121"/>
                                <a:stretch/>
                              </pic:blipFill>
                              <pic:spPr bwMode="auto">
                                <a:xfrm>
                                  <a:off x="285750" y="0"/>
                                  <a:ext cx="1089025" cy="31432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14DFFADC" id="Group 15" o:spid="_x0000_s1026" style="width:79.5pt;height:18.75pt;mso-position-horizontal-relative:char;mso-position-vertical-relative:line" coordsize="13747,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">
                      <v:shape id="Picture 16" o:spid="_x0000_s1027" type="#_x0000_t75" style="position:absolute;top:95;width:2813;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fAOPAAAAA2wAAAA8AAABkcnMvZG93bnJldi54bWxET01rwzAMvQ/2H4wGvS3OBislqxtC15Fe&#10;l5adha3FYbEcYjfN+uvrQaE3Pd6n1uXsejHRGDrPCl6yHASx9qbjVsHx8Pm8AhEissHeMyn4owDl&#10;5vFhjYXxZ/6iqYmtSCEcClRgYxwKKYO25DBkfiBO3I8fHcYEx1aaEc8p3PXyNc+X0mHHqcHiQFtL&#10;+rc5OQW1b/zblH9vL5P+sL3btbWuK6UWT3P1DiLSHO/im3tv0vwl/P+SDpCbK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Z8A48AAAADbAAAADwAAAAAAAAAAAAAAAACfAgAA&#10;ZHJzL2Rvd25yZXYueG1sUEsFBgAAAAAEAAQA9wAAAIwDAAAAAA==&#10;">
                        <v:imagedata r:id="rId14" o:title="" cropleft="52174f"/>
                        <v:path arrowok="t"/>
                      </v:shape>
                      <v:shape id="Picture 17" o:spid="_x0000_s1028" type="#_x0000_t75" style="position:absolute;left:2857;width:10890;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AdMHDAAAA2wAAAA8AAABkcnMvZG93bnJldi54bWxET01rwkAQvRf8D8sI3pqNYrXErCKKNLYU&#10;adqLtyE7JsHsbMhuTfrv3UKht3m8z0k3g2nEjTpXW1YwjWIQxIXVNZcKvj4Pj88gnEfW2FgmBT/k&#10;YLMePaSYaNvzB91yX4oQwi5BBZX3bSKlKyoy6CLbEgfuYjuDPsCulLrDPoSbRs7ieCEN1hwaKmxp&#10;V1Fxzb+Ngvd5q+dvx915UbunOJMveNrnr0pNxsN2BcLT4P/Ff+5Mh/lL+P0lHCD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0B0wcMAAADbAAAADwAAAAAAAAAAAAAAAACf&#10;AgAAZHJzL2Rvd25yZXYueG1sUEsFBgAAAAAEAAQA9wAAAI8DAAAAAA==&#10;">
                        <v:imagedata r:id="rId14" o:title="" cropleft="13842f"/>
                        <v:path arrowok="t"/>
                      </v:shape>
                      <w10:anchorlock/>
                    </v:group>
                  </w:pict>
                </mc:Fallback>
              </mc:AlternateContent>
            </w:r>
          </w:p>
        </w:tc>
        <w:tc>
          <w:tcPr>
            <w:tcW w:w="3044" w:type="dxa"/>
          </w:tcPr>
          <w:p w14:paraId="3BFB9855" w14:textId="60EFDB74"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14:anchorId="6CC2D218" wp14:editId="0902E493">
                  <wp:extent cx="1047750" cy="2727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50746" cy="273482"/>
                          </a:xfrm>
                          <a:prstGeom prst="rect">
                            <a:avLst/>
                          </a:prstGeom>
                        </pic:spPr>
                      </pic:pic>
                    </a:graphicData>
                  </a:graphic>
                </wp:inline>
              </w:drawing>
            </w:r>
          </w:p>
        </w:tc>
      </w:tr>
      <w:tr w:rsidR="006A78DA" w14:paraId="2A0983E6" w14:textId="77777777" w:rsidTr="006A78DA">
        <w:tc>
          <w:tcPr>
            <w:cnfStyle w:val="001000000000" w:firstRow="0" w:lastRow="0" w:firstColumn="1" w:lastColumn="0" w:oddVBand="0" w:evenVBand="0" w:oddHBand="0" w:evenHBand="0" w:firstRowFirstColumn="0" w:firstRowLastColumn="0" w:lastRowFirstColumn="0" w:lastRowLastColumn="0"/>
            <w:tcW w:w="3043" w:type="dxa"/>
          </w:tcPr>
          <w:p w14:paraId="7C77DD2C" w14:textId="74281DBC" w:rsidR="006A78DA" w:rsidRPr="00481AC4" w:rsidRDefault="006A78DA" w:rsidP="006A78DA">
            <w:r w:rsidRPr="00481AC4">
              <w:t>Java</w:t>
            </w:r>
          </w:p>
        </w:tc>
        <w:tc>
          <w:tcPr>
            <w:tcW w:w="3043" w:type="dxa"/>
          </w:tcPr>
          <w:p w14:paraId="1D6CD8A6" w14:textId="7BDF75D7"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14:anchorId="46B8A66D" wp14:editId="34D57E0A">
                  <wp:extent cx="1047750" cy="2727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50746" cy="273482"/>
                          </a:xfrm>
                          <a:prstGeom prst="rect">
                            <a:avLst/>
                          </a:prstGeom>
                        </pic:spPr>
                      </pic:pic>
                    </a:graphicData>
                  </a:graphic>
                </wp:inline>
              </w:drawing>
            </w:r>
          </w:p>
        </w:tc>
        <w:tc>
          <w:tcPr>
            <w:tcW w:w="3044" w:type="dxa"/>
          </w:tcPr>
          <w:p w14:paraId="73C00EED" w14:textId="141E9AE9"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14:anchorId="7529A5D9" wp14:editId="59CC616E">
                  <wp:extent cx="1057275" cy="244540"/>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9749" cy="245112"/>
                          </a:xfrm>
                          <a:prstGeom prst="rect">
                            <a:avLst/>
                          </a:prstGeom>
                        </pic:spPr>
                      </pic:pic>
                    </a:graphicData>
                  </a:graphic>
                </wp:inline>
              </w:drawing>
            </w:r>
          </w:p>
        </w:tc>
      </w:tr>
      <w:tr w:rsidR="006A78DA" w14:paraId="3984B73B" w14:textId="77777777" w:rsidTr="006A78DA">
        <w:tc>
          <w:tcPr>
            <w:cnfStyle w:val="001000000000" w:firstRow="0" w:lastRow="0" w:firstColumn="1" w:lastColumn="0" w:oddVBand="0" w:evenVBand="0" w:oddHBand="0" w:evenHBand="0" w:firstRowFirstColumn="0" w:firstRowLastColumn="0" w:lastRowFirstColumn="0" w:lastRowLastColumn="0"/>
            <w:tcW w:w="3043" w:type="dxa"/>
          </w:tcPr>
          <w:p w14:paraId="4A15D450" w14:textId="42099C40" w:rsidR="006A78DA" w:rsidRPr="00481AC4" w:rsidRDefault="006A78DA" w:rsidP="006A78DA">
            <w:r w:rsidRPr="00481AC4">
              <w:t>Java Servlets</w:t>
            </w:r>
          </w:p>
        </w:tc>
        <w:tc>
          <w:tcPr>
            <w:tcW w:w="3043" w:type="dxa"/>
          </w:tcPr>
          <w:p w14:paraId="427EDF06" w14:textId="50E3069C"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g">
                  <w:drawing>
                    <wp:inline distT="0" distB="0" distL="0" distR="0" wp14:anchorId="308161C5" wp14:editId="6E9086E6">
                      <wp:extent cx="1009650" cy="237839"/>
                      <wp:effectExtent l="0" t="0" r="0" b="0"/>
                      <wp:docPr id="21" name="Group 21"/>
                      <wp:cNvGraphicFramePr/>
                      <a:graphic xmlns:a="http://schemas.openxmlformats.org/drawingml/2006/main">
                        <a:graphicData uri="http://schemas.microsoft.com/office/word/2010/wordprocessingGroup">
                          <wpg:wgp>
                            <wpg:cNvGrpSpPr/>
                            <wpg:grpSpPr>
                              <a:xfrm>
                                <a:off x="0" y="0"/>
                                <a:ext cx="1009650" cy="237839"/>
                                <a:chOff x="0" y="0"/>
                                <a:chExt cx="1374775" cy="323850"/>
                              </a:xfrm>
                            </wpg:grpSpPr>
                            <pic:pic xmlns:pic="http://schemas.openxmlformats.org/drawingml/2006/picture">
                              <pic:nvPicPr>
                                <pic:cNvPr id="22" name="Picture 22"/>
                                <pic:cNvPicPr>
                                  <a:picLocks noChangeAspect="1"/>
                                </pic:cNvPicPr>
                              </pic:nvPicPr>
                              <pic:blipFill rotWithShape="1">
                                <a:blip r:embed="rId13">
                                  <a:extLst>
                                    <a:ext uri="{28A0092B-C50C-407E-A947-70E740481C1C}">
                                      <a14:useLocalDpi xmlns:a14="http://schemas.microsoft.com/office/drawing/2010/main" val="0"/>
                                    </a:ext>
                                  </a:extLst>
                                </a:blip>
                                <a:srcRect l="79611"/>
                                <a:stretch/>
                              </pic:blipFill>
                              <pic:spPr bwMode="auto">
                                <a:xfrm>
                                  <a:off x="0" y="9525"/>
                                  <a:ext cx="281305" cy="3143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3" name="Picture 23"/>
                                <pic:cNvPicPr>
                                  <a:picLocks noChangeAspect="1"/>
                                </pic:cNvPicPr>
                              </pic:nvPicPr>
                              <pic:blipFill rotWithShape="1">
                                <a:blip r:embed="rId13">
                                  <a:extLst>
                                    <a:ext uri="{28A0092B-C50C-407E-A947-70E740481C1C}">
                                      <a14:useLocalDpi xmlns:a14="http://schemas.microsoft.com/office/drawing/2010/main" val="0"/>
                                    </a:ext>
                                  </a:extLst>
                                </a:blip>
                                <a:srcRect l="21121"/>
                                <a:stretch/>
                              </pic:blipFill>
                              <pic:spPr bwMode="auto">
                                <a:xfrm>
                                  <a:off x="285750" y="0"/>
                                  <a:ext cx="1089025" cy="31432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6AEEF071" id="Group 21" o:spid="_x0000_s1026" style="width:79.5pt;height:18.75pt;mso-position-horizontal-relative:char;mso-position-vertical-relative:line" coordsize="13747,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">
                      <v:shape id="Picture 22" o:spid="_x0000_s1027" type="#_x0000_t75" style="position:absolute;top:95;width:2813;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IzF3BAAAA2wAAAA8AAABkcnMvZG93bnJldi54bWxEj0FrwkAUhO8F/8PyBG91Y0Ap0VVELenV&#10;VDw/dp/ZYPZtyK4x7a/vFgo9DjPzDbPZja4VA/Wh8axgMc9AEGtvGq4VXD7fX99AhIhssPVMCr4o&#10;wG47edlgYfyTzzRUsRYJwqFABTbGrpAyaEsOw9x3xMm7+d5hTLKvpenxmeCulXmWraTDhtOCxY4O&#10;lvS9ejgFpa/8csiuh+9BH23rTnWpy71Ss+m4X4OINMb/8F/7wyjIc/j9kn6A3P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DIzF3BAAAA2wAAAA8AAAAAAAAAAAAAAAAAnwIA&#10;AGRycy9kb3ducmV2LnhtbFBLBQYAAAAABAAEAPcAAACNAwAAAAA=&#10;">
                        <v:imagedata r:id="rId14" o:title="" cropleft="52174f"/>
                        <v:path arrowok="t"/>
                      </v:shape>
                      <v:shape id="Picture 23" o:spid="_x0000_s1028" type="#_x0000_t75" style="position:absolute;left:2857;width:10890;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4XuH/DAAAA2wAAAA8AAABkcnMvZG93bnJldi54bWxEj0GLwjAUhO8L/ofwBG9rquuKVKOIsqgr&#10;IlYv3h7Nsy02L6WJWv+9WVjwOMzMN8xk1phS3Kl2hWUFvW4Egji1uuBMwen48zkC4TyyxtIyKXiS&#10;g9m09THBWNsHH+ie+EwECLsYFeTeV7GULs3JoOvaijh4F1sb9EHWmdQ1PgLclLIfRUNpsOCwkGNF&#10;i5zSa3IzCnaDSg+2m8V5WLjvaC1XuF8mv0p12s18DMJT49/h//ZaK+h/wd+X8APk9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he4f8MAAADbAAAADwAAAAAAAAAAAAAAAACf&#10;AgAAZHJzL2Rvd25yZXYueG1sUEsFBgAAAAAEAAQA9wAAAI8DAAAAAA==&#10;">
                        <v:imagedata r:id="rId14" o:title="" cropleft="13842f"/>
                        <v:path arrowok="t"/>
                      </v:shape>
                      <w10:anchorlock/>
                    </v:group>
                  </w:pict>
                </mc:Fallback>
              </mc:AlternateContent>
            </w:r>
          </w:p>
        </w:tc>
        <w:tc>
          <w:tcPr>
            <w:tcW w:w="3044" w:type="dxa"/>
          </w:tcPr>
          <w:p w14:paraId="183EBA7B" w14:textId="2C607AC5"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14:anchorId="0C529BAE" wp14:editId="582B19F5">
                  <wp:extent cx="1047750" cy="243997"/>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4754" cy="245628"/>
                          </a:xfrm>
                          <a:prstGeom prst="rect">
                            <a:avLst/>
                          </a:prstGeom>
                        </pic:spPr>
                      </pic:pic>
                    </a:graphicData>
                  </a:graphic>
                </wp:inline>
              </w:drawing>
            </w:r>
          </w:p>
        </w:tc>
      </w:tr>
      <w:tr w:rsidR="006A78DA" w14:paraId="7B8A614C" w14:textId="77777777" w:rsidTr="006A78DA">
        <w:tc>
          <w:tcPr>
            <w:cnfStyle w:val="001000000000" w:firstRow="0" w:lastRow="0" w:firstColumn="1" w:lastColumn="0" w:oddVBand="0" w:evenVBand="0" w:oddHBand="0" w:evenHBand="0" w:firstRowFirstColumn="0" w:firstRowLastColumn="0" w:lastRowFirstColumn="0" w:lastRowLastColumn="0"/>
            <w:tcW w:w="3043" w:type="dxa"/>
          </w:tcPr>
          <w:p w14:paraId="33763544" w14:textId="05BC0CE9" w:rsidR="006A78DA" w:rsidRPr="00481AC4" w:rsidRDefault="006A78DA" w:rsidP="006A78DA">
            <w:r w:rsidRPr="00481AC4">
              <w:t>JavaScript</w:t>
            </w:r>
          </w:p>
        </w:tc>
        <w:tc>
          <w:tcPr>
            <w:tcW w:w="3043" w:type="dxa"/>
          </w:tcPr>
          <w:p w14:paraId="58E63B95" w14:textId="05FE3F16"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14:anchorId="05C6DCED" wp14:editId="06D3B5D5">
                  <wp:extent cx="1047750" cy="239469"/>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24"/>
                          <a:stretch/>
                        </pic:blipFill>
                        <pic:spPr bwMode="auto">
                          <a:xfrm>
                            <a:off x="0" y="0"/>
                            <a:ext cx="1079118" cy="246638"/>
                          </a:xfrm>
                          <a:prstGeom prst="rect">
                            <a:avLst/>
                          </a:prstGeom>
                          <a:ln>
                            <a:noFill/>
                          </a:ln>
                          <a:extLst>
                            <a:ext uri="{53640926-AAD7-44D8-BBD7-CCE9431645EC}">
                              <a14:shadowObscured xmlns:a14="http://schemas.microsoft.com/office/drawing/2010/main"/>
                            </a:ext>
                          </a:extLst>
                        </pic:spPr>
                      </pic:pic>
                    </a:graphicData>
                  </a:graphic>
                </wp:inline>
              </w:drawing>
            </w:r>
          </w:p>
        </w:tc>
        <w:tc>
          <w:tcPr>
            <w:tcW w:w="3044" w:type="dxa"/>
          </w:tcPr>
          <w:p w14:paraId="1388A0B8" w14:textId="0AE1C10B"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14:anchorId="11B76A56" wp14:editId="44772694">
                  <wp:extent cx="1047750" cy="27270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50746" cy="273482"/>
                          </a:xfrm>
                          <a:prstGeom prst="rect">
                            <a:avLst/>
                          </a:prstGeom>
                        </pic:spPr>
                      </pic:pic>
                    </a:graphicData>
                  </a:graphic>
                </wp:inline>
              </w:drawing>
            </w:r>
          </w:p>
        </w:tc>
      </w:tr>
      <w:tr w:rsidR="006A78DA" w14:paraId="00EAE1D1" w14:textId="77777777" w:rsidTr="006A78DA">
        <w:tc>
          <w:tcPr>
            <w:cnfStyle w:val="001000000000" w:firstRow="0" w:lastRow="0" w:firstColumn="1" w:lastColumn="0" w:oddVBand="0" w:evenVBand="0" w:oddHBand="0" w:evenHBand="0" w:firstRowFirstColumn="0" w:firstRowLastColumn="0" w:lastRowFirstColumn="0" w:lastRowLastColumn="0"/>
            <w:tcW w:w="3043" w:type="dxa"/>
          </w:tcPr>
          <w:p w14:paraId="06C39221" w14:textId="1A47E8F7" w:rsidR="006A78DA" w:rsidRPr="00481AC4" w:rsidRDefault="006A78DA" w:rsidP="006A78DA">
            <w:r w:rsidRPr="00481AC4">
              <w:t>JSPs</w:t>
            </w:r>
          </w:p>
        </w:tc>
        <w:tc>
          <w:tcPr>
            <w:tcW w:w="3043" w:type="dxa"/>
          </w:tcPr>
          <w:p w14:paraId="17C9B6A9" w14:textId="39941892"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g">
                  <w:drawing>
                    <wp:inline distT="0" distB="0" distL="0" distR="0" wp14:anchorId="017F6BFD" wp14:editId="105E7F50">
                      <wp:extent cx="1009650" cy="237839"/>
                      <wp:effectExtent l="0" t="0" r="0" b="0"/>
                      <wp:docPr id="24" name="Group 24"/>
                      <wp:cNvGraphicFramePr/>
                      <a:graphic xmlns:a="http://schemas.openxmlformats.org/drawingml/2006/main">
                        <a:graphicData uri="http://schemas.microsoft.com/office/word/2010/wordprocessingGroup">
                          <wpg:wgp>
                            <wpg:cNvGrpSpPr/>
                            <wpg:grpSpPr>
                              <a:xfrm>
                                <a:off x="0" y="0"/>
                                <a:ext cx="1009650" cy="237839"/>
                                <a:chOff x="0" y="0"/>
                                <a:chExt cx="1374775" cy="323850"/>
                              </a:xfrm>
                            </wpg:grpSpPr>
                            <pic:pic xmlns:pic="http://schemas.openxmlformats.org/drawingml/2006/picture">
                              <pic:nvPicPr>
                                <pic:cNvPr id="25" name="Picture 25"/>
                                <pic:cNvPicPr>
                                  <a:picLocks noChangeAspect="1"/>
                                </pic:cNvPicPr>
                              </pic:nvPicPr>
                              <pic:blipFill rotWithShape="1">
                                <a:blip r:embed="rId13">
                                  <a:extLst>
                                    <a:ext uri="{28A0092B-C50C-407E-A947-70E740481C1C}">
                                      <a14:useLocalDpi xmlns:a14="http://schemas.microsoft.com/office/drawing/2010/main" val="0"/>
                                    </a:ext>
                                  </a:extLst>
                                </a:blip>
                                <a:srcRect l="79611"/>
                                <a:stretch/>
                              </pic:blipFill>
                              <pic:spPr bwMode="auto">
                                <a:xfrm>
                                  <a:off x="0" y="9525"/>
                                  <a:ext cx="281305" cy="3143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6" name="Picture 26"/>
                                <pic:cNvPicPr>
                                  <a:picLocks noChangeAspect="1"/>
                                </pic:cNvPicPr>
                              </pic:nvPicPr>
                              <pic:blipFill rotWithShape="1">
                                <a:blip r:embed="rId13">
                                  <a:extLst>
                                    <a:ext uri="{28A0092B-C50C-407E-A947-70E740481C1C}">
                                      <a14:useLocalDpi xmlns:a14="http://schemas.microsoft.com/office/drawing/2010/main" val="0"/>
                                    </a:ext>
                                  </a:extLst>
                                </a:blip>
                                <a:srcRect l="21121"/>
                                <a:stretch/>
                              </pic:blipFill>
                              <pic:spPr bwMode="auto">
                                <a:xfrm>
                                  <a:off x="285750" y="0"/>
                                  <a:ext cx="1089025" cy="31432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45226693" id="Group 24" o:spid="_x0000_s1026" style="width:79.5pt;height:18.75pt;mso-position-horizontal-relative:char;mso-position-vertical-relative:line" coordsize="13747,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">
                      <v:shape id="Picture 25" o:spid="_x0000_s1027" type="#_x0000_t75" style="position:absolute;top:95;width:2813;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hVCnCAAAA2wAAAA8AAABkcnMvZG93bnJldi54bWxEj0FrwkAUhO+C/2F5gjfdVLCU1DUEbUmv&#10;TcXzY/c1G5p9G7JrjP313YLgcZiZb5hdMblOjDSE1rOCp3UGglh703Kj4PT1vnoBESKywc4zKbhR&#10;gGI/n+0wN/7KnzTWsREJwiFHBTbGPpcyaEsOw9r3xMn79oPDmOTQSDPgNcFdJzdZ9iwdtpwWLPZ0&#10;sKR/6otTUPnab8fsfPgd9dF27q2pdFUqtVxM5SuISFN8hO/tD6Ngs4X/L+kHyP0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VQpwgAAANsAAAAPAAAAAAAAAAAAAAAAAJ8C&#10;AABkcnMvZG93bnJldi54bWxQSwUGAAAAAAQABAD3AAAAjgMAAAAA&#10;">
                        <v:imagedata r:id="rId14" o:title="" cropleft="52174f"/>
                        <v:path arrowok="t"/>
                      </v:shape>
                      <v:shape id="Picture 26" o:spid="_x0000_s1028" type="#_x0000_t75" style="position:absolute;left:2857;width:10890;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gG+fDAAAA2wAAAA8AAABkcnMvZG93bnJldi54bWxEj0+LwjAUxO/CfofwFryt6YoWqUZZXBb/&#10;IWL14u3RPNti81KaqPXbG2HB4zAzv2Ems9ZU4kaNKy0r+O5FIIgzq0vOFRwPf18jEM4ja6wsk4IH&#10;OZhNPzoTTLS9855uqc9FgLBLUEHhfZ1I6bKCDLqerYmDd7aNQR9kk0vd4D3ATSX7URRLgyWHhQJr&#10;mheUXdKrUbAd1HqwWc1PcemG0VIucPebrpXqfrY/YxCeWv8O/7eXWkE/hteX8APk9A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Ab58MAAADbAAAADwAAAAAAAAAAAAAAAACf&#10;AgAAZHJzL2Rvd25yZXYueG1sUEsFBgAAAAAEAAQA9wAAAI8DAAAAAA==&#10;">
                        <v:imagedata r:id="rId14" o:title="" cropleft="13842f"/>
                        <v:path arrowok="t"/>
                      </v:shape>
                      <w10:anchorlock/>
                    </v:group>
                  </w:pict>
                </mc:Fallback>
              </mc:AlternateContent>
            </w:r>
          </w:p>
        </w:tc>
        <w:tc>
          <w:tcPr>
            <w:tcW w:w="3044" w:type="dxa"/>
          </w:tcPr>
          <w:p w14:paraId="30712D7D" w14:textId="151B2F93"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14:anchorId="4EFCE9FA" wp14:editId="57A8F1E9">
                  <wp:extent cx="1047750" cy="243997"/>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4754" cy="245628"/>
                          </a:xfrm>
                          <a:prstGeom prst="rect">
                            <a:avLst/>
                          </a:prstGeom>
                        </pic:spPr>
                      </pic:pic>
                    </a:graphicData>
                  </a:graphic>
                </wp:inline>
              </w:drawing>
            </w:r>
          </w:p>
        </w:tc>
      </w:tr>
      <w:tr w:rsidR="006A78DA" w14:paraId="7402C56B" w14:textId="77777777" w:rsidTr="006A78DA">
        <w:tc>
          <w:tcPr>
            <w:cnfStyle w:val="001000000000" w:firstRow="0" w:lastRow="0" w:firstColumn="1" w:lastColumn="0" w:oddVBand="0" w:evenVBand="0" w:oddHBand="0" w:evenHBand="0" w:firstRowFirstColumn="0" w:firstRowLastColumn="0" w:lastRowFirstColumn="0" w:lastRowLastColumn="0"/>
            <w:tcW w:w="3043" w:type="dxa"/>
          </w:tcPr>
          <w:p w14:paraId="484347BE" w14:textId="53C1068C" w:rsidR="006A78DA" w:rsidRPr="00481AC4" w:rsidRDefault="006A78DA" w:rsidP="006A78DA">
            <w:proofErr w:type="spellStart"/>
            <w:r w:rsidRPr="00481AC4">
              <w:t>JUnit</w:t>
            </w:r>
            <w:proofErr w:type="spellEnd"/>
          </w:p>
        </w:tc>
        <w:tc>
          <w:tcPr>
            <w:tcW w:w="3043" w:type="dxa"/>
          </w:tcPr>
          <w:p w14:paraId="582431B8" w14:textId="1446CE99"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g">
                  <w:drawing>
                    <wp:inline distT="0" distB="0" distL="0" distR="0" wp14:anchorId="7B707AD7" wp14:editId="25257598">
                      <wp:extent cx="1009650" cy="237839"/>
                      <wp:effectExtent l="0" t="0" r="0" b="0"/>
                      <wp:docPr id="27" name="Group 27"/>
                      <wp:cNvGraphicFramePr/>
                      <a:graphic xmlns:a="http://schemas.openxmlformats.org/drawingml/2006/main">
                        <a:graphicData uri="http://schemas.microsoft.com/office/word/2010/wordprocessingGroup">
                          <wpg:wgp>
                            <wpg:cNvGrpSpPr/>
                            <wpg:grpSpPr>
                              <a:xfrm>
                                <a:off x="0" y="0"/>
                                <a:ext cx="1009650" cy="237839"/>
                                <a:chOff x="0" y="0"/>
                                <a:chExt cx="1374775" cy="323850"/>
                              </a:xfrm>
                            </wpg:grpSpPr>
                            <pic:pic xmlns:pic="http://schemas.openxmlformats.org/drawingml/2006/picture">
                              <pic:nvPicPr>
                                <pic:cNvPr id="28" name="Picture 28"/>
                                <pic:cNvPicPr>
                                  <a:picLocks noChangeAspect="1"/>
                                </pic:cNvPicPr>
                              </pic:nvPicPr>
                              <pic:blipFill rotWithShape="1">
                                <a:blip r:embed="rId13">
                                  <a:extLst>
                                    <a:ext uri="{28A0092B-C50C-407E-A947-70E740481C1C}">
                                      <a14:useLocalDpi xmlns:a14="http://schemas.microsoft.com/office/drawing/2010/main" val="0"/>
                                    </a:ext>
                                  </a:extLst>
                                </a:blip>
                                <a:srcRect l="79611"/>
                                <a:stretch/>
                              </pic:blipFill>
                              <pic:spPr bwMode="auto">
                                <a:xfrm>
                                  <a:off x="0" y="9525"/>
                                  <a:ext cx="281305" cy="3143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9" name="Picture 29"/>
                                <pic:cNvPicPr>
                                  <a:picLocks noChangeAspect="1"/>
                                </pic:cNvPicPr>
                              </pic:nvPicPr>
                              <pic:blipFill rotWithShape="1">
                                <a:blip r:embed="rId13">
                                  <a:extLst>
                                    <a:ext uri="{28A0092B-C50C-407E-A947-70E740481C1C}">
                                      <a14:useLocalDpi xmlns:a14="http://schemas.microsoft.com/office/drawing/2010/main" val="0"/>
                                    </a:ext>
                                  </a:extLst>
                                </a:blip>
                                <a:srcRect l="21121"/>
                                <a:stretch/>
                              </pic:blipFill>
                              <pic:spPr bwMode="auto">
                                <a:xfrm>
                                  <a:off x="285750" y="0"/>
                                  <a:ext cx="1089025" cy="31432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20122714" id="Group 27" o:spid="_x0000_s1026" style="width:79.5pt;height:18.75pt;mso-position-horizontal-relative:char;mso-position-vertical-relative:line" coordsize="13747,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">
                      <v:shape id="Picture 28" o:spid="_x0000_s1027" type="#_x0000_t75" style="position:absolute;top:95;width:2813;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g+7e/AAAA2wAAAA8AAABkcnMvZG93bnJldi54bWxET89LwzAUvgv7H8IbeLPpChPpmo2xKfVq&#10;Fc+P5K0pa15Kk7Wdf705CB4/vt/VYXG9mGgMnWcFmywHQay96bhV8PX59vQCIkRkg71nUnCnAIf9&#10;6qHC0viZP2hqYitSCIcSFdgYh1LKoC05DJkfiBN38aPDmODYSjPinMJdL4s8f5YOO04NFgc6WdLX&#10;5uYU1L7x2yn/Pv1M+mx799rWuj4q9bhejjsQkZb4L/5zvxsFRRqbvqQfIP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RIPu3vwAAANsAAAAPAAAAAAAAAAAAAAAAAJ8CAABk&#10;cnMvZG93bnJldi54bWxQSwUGAAAAAAQABAD3AAAAiwMAAAAA&#10;">
                        <v:imagedata r:id="rId14" o:title="" cropleft="52174f"/>
                        <v:path arrowok="t"/>
                      </v:shape>
                      <v:shape id="Picture 29" o:spid="_x0000_s1028" type="#_x0000_t75" style="position:absolute;left:2857;width:10890;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5XDAAAA2wAAAA8AAABkcnMvZG93bnJldi54bWxEj0GLwjAUhO8L/ofwBG+aKq5oNYoosroi&#10;YvXi7dE822LzUpqsdv+9WRD2OMzMN8xs0ZhSPKh2hWUF/V4Egji1uuBMweW86Y5BOI+ssbRMCn7J&#10;wWLe+phhrO2TT/RIfCYChF2MCnLvq1hKl+Zk0PVsRRy8m60N+iDrTOoanwFuSjmIopE0WHBYyLGi&#10;VU7pPfkxCg7DSg/3u9V1VLjPaCu/8LhOvpXqtJvlFISnxv+H3+2tVjCYwN+X8APk/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PlcMAAADbAAAADwAAAAAAAAAAAAAAAACf&#10;AgAAZHJzL2Rvd25yZXYueG1sUEsFBgAAAAAEAAQA9wAAAI8DAAAAAA==&#10;">
                        <v:imagedata r:id="rId14" o:title="" cropleft="13842f"/>
                        <v:path arrowok="t"/>
                      </v:shape>
                      <w10:anchorlock/>
                    </v:group>
                  </w:pict>
                </mc:Fallback>
              </mc:AlternateContent>
            </w:r>
          </w:p>
        </w:tc>
        <w:tc>
          <w:tcPr>
            <w:tcW w:w="3044" w:type="dxa"/>
          </w:tcPr>
          <w:p w14:paraId="7F9436AF" w14:textId="6CB5151B"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14:anchorId="79F7A1D8" wp14:editId="2C08D12F">
                  <wp:extent cx="1047750" cy="27270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50746" cy="273482"/>
                          </a:xfrm>
                          <a:prstGeom prst="rect">
                            <a:avLst/>
                          </a:prstGeom>
                        </pic:spPr>
                      </pic:pic>
                    </a:graphicData>
                  </a:graphic>
                </wp:inline>
              </w:drawing>
            </w:r>
          </w:p>
        </w:tc>
      </w:tr>
      <w:tr w:rsidR="006A78DA" w14:paraId="69D18EC8" w14:textId="77777777" w:rsidTr="006A78DA">
        <w:tc>
          <w:tcPr>
            <w:cnfStyle w:val="001000000000" w:firstRow="0" w:lastRow="0" w:firstColumn="1" w:lastColumn="0" w:oddVBand="0" w:evenVBand="0" w:oddHBand="0" w:evenHBand="0" w:firstRowFirstColumn="0" w:firstRowLastColumn="0" w:lastRowFirstColumn="0" w:lastRowLastColumn="0"/>
            <w:tcW w:w="3043" w:type="dxa"/>
          </w:tcPr>
          <w:p w14:paraId="1CC8760F" w14:textId="2F251941" w:rsidR="006A78DA" w:rsidRPr="00481AC4" w:rsidRDefault="006A78DA" w:rsidP="006A78DA">
            <w:r w:rsidRPr="00481AC4">
              <w:t>Omnibus</w:t>
            </w:r>
          </w:p>
        </w:tc>
        <w:tc>
          <w:tcPr>
            <w:tcW w:w="3043" w:type="dxa"/>
          </w:tcPr>
          <w:p w14:paraId="5165D319" w14:textId="291CFE3E"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g">
                  <w:drawing>
                    <wp:inline distT="0" distB="0" distL="0" distR="0" wp14:anchorId="585268F0" wp14:editId="6C90A5E9">
                      <wp:extent cx="1009650" cy="237839"/>
                      <wp:effectExtent l="0" t="0" r="0" b="0"/>
                      <wp:docPr id="30" name="Group 30"/>
                      <wp:cNvGraphicFramePr/>
                      <a:graphic xmlns:a="http://schemas.openxmlformats.org/drawingml/2006/main">
                        <a:graphicData uri="http://schemas.microsoft.com/office/word/2010/wordprocessingGroup">
                          <wpg:wgp>
                            <wpg:cNvGrpSpPr/>
                            <wpg:grpSpPr>
                              <a:xfrm>
                                <a:off x="0" y="0"/>
                                <a:ext cx="1009650" cy="237839"/>
                                <a:chOff x="0" y="0"/>
                                <a:chExt cx="1374775" cy="323850"/>
                              </a:xfrm>
                            </wpg:grpSpPr>
                            <pic:pic xmlns:pic="http://schemas.openxmlformats.org/drawingml/2006/picture">
                              <pic:nvPicPr>
                                <pic:cNvPr id="31" name="Picture 31"/>
                                <pic:cNvPicPr>
                                  <a:picLocks noChangeAspect="1"/>
                                </pic:cNvPicPr>
                              </pic:nvPicPr>
                              <pic:blipFill rotWithShape="1">
                                <a:blip r:embed="rId13">
                                  <a:extLst>
                                    <a:ext uri="{28A0092B-C50C-407E-A947-70E740481C1C}">
                                      <a14:useLocalDpi xmlns:a14="http://schemas.microsoft.com/office/drawing/2010/main" val="0"/>
                                    </a:ext>
                                  </a:extLst>
                                </a:blip>
                                <a:srcRect l="79611"/>
                                <a:stretch/>
                              </pic:blipFill>
                              <pic:spPr bwMode="auto">
                                <a:xfrm>
                                  <a:off x="0" y="9525"/>
                                  <a:ext cx="281305" cy="3143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2" name="Picture 32"/>
                                <pic:cNvPicPr>
                                  <a:picLocks noChangeAspect="1"/>
                                </pic:cNvPicPr>
                              </pic:nvPicPr>
                              <pic:blipFill rotWithShape="1">
                                <a:blip r:embed="rId13">
                                  <a:extLst>
                                    <a:ext uri="{28A0092B-C50C-407E-A947-70E740481C1C}">
                                      <a14:useLocalDpi xmlns:a14="http://schemas.microsoft.com/office/drawing/2010/main" val="0"/>
                                    </a:ext>
                                  </a:extLst>
                                </a:blip>
                                <a:srcRect l="21121"/>
                                <a:stretch/>
                              </pic:blipFill>
                              <pic:spPr bwMode="auto">
                                <a:xfrm>
                                  <a:off x="285750" y="0"/>
                                  <a:ext cx="1089025" cy="31432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7EBAAF00" id="Group 30" o:spid="_x0000_s1026" style="width:79.5pt;height:18.75pt;mso-position-horizontal-relative:char;mso-position-vertical-relative:line" coordsize="13747,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">
                      <v:shape id="Picture 31" o:spid="_x0000_s1027" type="#_x0000_t75" style="position:absolute;top:95;width:2813;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DxPfCAAAA2wAAAA8AAABkcnMvZG93bnJldi54bWxEj81qwzAQhO+FvIPYQG+NnJSW4EQ2IT+4&#10;17ol50XaWCbWyliK4/bpq0Khx2FmvmG25eQ6MdIQWs8KlosMBLH2puVGwefH6WkNIkRkg51nUvBF&#10;Acpi9rDF3Pg7v9NYx0YkCIccFdgY+1zKoC05DAvfEyfv4geHMcmhkWbAe4K7Tq6y7FU6bDktWOxp&#10;b0lf65tTUPnav4zZef896oPt3LGpdLVT6nE+7TYgIk3xP/zXfjMKnpfw+yX9AFn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w8T3wgAAANsAAAAPAAAAAAAAAAAAAAAAAJ8C&#10;AABkcnMvZG93bnJldi54bWxQSwUGAAAAAAQABAD3AAAAjgMAAAAA&#10;">
                        <v:imagedata r:id="rId14" o:title="" cropleft="52174f"/>
                        <v:path arrowok="t"/>
                      </v:shape>
                      <v:shape id="Picture 32" o:spid="_x0000_s1028" type="#_x0000_t75" style="position:absolute;left:2857;width:10890;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CiznDAAAA2wAAAA8AAABkcnMvZG93bnJldi54bWxEj0GLwjAUhO8L/ofwBG9rquuKVKOIsqgr&#10;IlYv3h7Nsy02L6WJWv+9WVjwOMzMN8xk1phS3Kl2hWUFvW4Egji1uuBMwen48zkC4TyyxtIyKXiS&#10;g9m09THBWNsHH+ie+EwECLsYFeTeV7GULs3JoOvaijh4F1sb9EHWmdQ1PgLclLIfRUNpsOCwkGNF&#10;i5zSa3IzCnaDSg+2m8V5WLjvaC1XuF8mv0p12s18DMJT49/h//ZaK/jqw9+X8APk9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IKLOcMAAADbAAAADwAAAAAAAAAAAAAAAACf&#10;AgAAZHJzL2Rvd25yZXYueG1sUEsFBgAAAAAEAAQA9wAAAI8DAAAAAA==&#10;">
                        <v:imagedata r:id="rId14" o:title="" cropleft="13842f"/>
                        <v:path arrowok="t"/>
                      </v:shape>
                      <w10:anchorlock/>
                    </v:group>
                  </w:pict>
                </mc:Fallback>
              </mc:AlternateContent>
            </w:r>
          </w:p>
        </w:tc>
        <w:tc>
          <w:tcPr>
            <w:tcW w:w="3044" w:type="dxa"/>
          </w:tcPr>
          <w:p w14:paraId="4A604205" w14:textId="39369625"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14:anchorId="7E2ACE12" wp14:editId="4B30976D">
                  <wp:extent cx="1057275" cy="244540"/>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9749" cy="245112"/>
                          </a:xfrm>
                          <a:prstGeom prst="rect">
                            <a:avLst/>
                          </a:prstGeom>
                        </pic:spPr>
                      </pic:pic>
                    </a:graphicData>
                  </a:graphic>
                </wp:inline>
              </w:drawing>
            </w:r>
          </w:p>
        </w:tc>
      </w:tr>
      <w:tr w:rsidR="006A78DA" w14:paraId="61B73A2F" w14:textId="77777777" w:rsidTr="006A78DA">
        <w:tc>
          <w:tcPr>
            <w:cnfStyle w:val="001000000000" w:firstRow="0" w:lastRow="0" w:firstColumn="1" w:lastColumn="0" w:oddVBand="0" w:evenVBand="0" w:oddHBand="0" w:evenHBand="0" w:firstRowFirstColumn="0" w:firstRowLastColumn="0" w:lastRowFirstColumn="0" w:lastRowLastColumn="0"/>
            <w:tcW w:w="3043" w:type="dxa"/>
          </w:tcPr>
          <w:p w14:paraId="30FFC3DF" w14:textId="3D4697C6" w:rsidR="006A78DA" w:rsidRPr="00481AC4" w:rsidRDefault="006A78DA" w:rsidP="006A78DA">
            <w:r w:rsidRPr="00481AC4">
              <w:t>Python - Learning</w:t>
            </w:r>
          </w:p>
        </w:tc>
        <w:tc>
          <w:tcPr>
            <w:tcW w:w="3043" w:type="dxa"/>
          </w:tcPr>
          <w:p w14:paraId="5F0A0A9E" w14:textId="0439DCFA"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g">
                  <w:drawing>
                    <wp:inline distT="0" distB="0" distL="0" distR="0" wp14:anchorId="3ADF03B7" wp14:editId="189E535B">
                      <wp:extent cx="1009650" cy="237839"/>
                      <wp:effectExtent l="0" t="0" r="0" b="0"/>
                      <wp:docPr id="33" name="Group 33"/>
                      <wp:cNvGraphicFramePr/>
                      <a:graphic xmlns:a="http://schemas.openxmlformats.org/drawingml/2006/main">
                        <a:graphicData uri="http://schemas.microsoft.com/office/word/2010/wordprocessingGroup">
                          <wpg:wgp>
                            <wpg:cNvGrpSpPr/>
                            <wpg:grpSpPr>
                              <a:xfrm>
                                <a:off x="0" y="0"/>
                                <a:ext cx="1009650" cy="237839"/>
                                <a:chOff x="0" y="0"/>
                                <a:chExt cx="1374775" cy="323850"/>
                              </a:xfrm>
                            </wpg:grpSpPr>
                            <pic:pic xmlns:pic="http://schemas.openxmlformats.org/drawingml/2006/picture">
                              <pic:nvPicPr>
                                <pic:cNvPr id="34" name="Picture 34"/>
                                <pic:cNvPicPr>
                                  <a:picLocks noChangeAspect="1"/>
                                </pic:cNvPicPr>
                              </pic:nvPicPr>
                              <pic:blipFill rotWithShape="1">
                                <a:blip r:embed="rId13">
                                  <a:extLst>
                                    <a:ext uri="{28A0092B-C50C-407E-A947-70E740481C1C}">
                                      <a14:useLocalDpi xmlns:a14="http://schemas.microsoft.com/office/drawing/2010/main" val="0"/>
                                    </a:ext>
                                  </a:extLst>
                                </a:blip>
                                <a:srcRect l="79611"/>
                                <a:stretch/>
                              </pic:blipFill>
                              <pic:spPr bwMode="auto">
                                <a:xfrm>
                                  <a:off x="0" y="9525"/>
                                  <a:ext cx="281305" cy="3143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5" name="Picture 35"/>
                                <pic:cNvPicPr>
                                  <a:picLocks noChangeAspect="1"/>
                                </pic:cNvPicPr>
                              </pic:nvPicPr>
                              <pic:blipFill rotWithShape="1">
                                <a:blip r:embed="rId13">
                                  <a:extLst>
                                    <a:ext uri="{28A0092B-C50C-407E-A947-70E740481C1C}">
                                      <a14:useLocalDpi xmlns:a14="http://schemas.microsoft.com/office/drawing/2010/main" val="0"/>
                                    </a:ext>
                                  </a:extLst>
                                </a:blip>
                                <a:srcRect l="21121"/>
                                <a:stretch/>
                              </pic:blipFill>
                              <pic:spPr bwMode="auto">
                                <a:xfrm>
                                  <a:off x="285750" y="0"/>
                                  <a:ext cx="1089025" cy="31432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53F76A5D" id="Group 33" o:spid="_x0000_s1026" style="width:79.5pt;height:18.75pt;mso-position-horizontal-relative:char;mso-position-vertical-relative:line" coordsize="13747,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">
                      <v:shape id="Picture 34" o:spid="_x0000_s1027" type="#_x0000_t75" style="position:absolute;top:95;width:2813;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0Z2/CAAAA2wAAAA8AAABkcnMvZG93bnJldi54bWxEj0FrAjEUhO8F/0N4Qm81q9Uiq1FEW7ZX&#10;t+L5kTw3i5uXZRPXbX+9KRR6HGbmG2a9HVwjeupC7VnBdJKBINbe1FwpOH19vCxBhIhssPFMCr4p&#10;wHYzelpjbvydj9SXsRIJwiFHBTbGNpcyaEsOw8S3xMm7+M5hTLKrpOnwnuCukbMse5MOa04LFlva&#10;W9LX8uYUFL70iz477396fbCNe68KXeyUeh4PuxWISEP8D/+1P42C1zn8fkk/QG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tGdvwgAAANsAAAAPAAAAAAAAAAAAAAAAAJ8C&#10;AABkcnMvZG93bnJldi54bWxQSwUGAAAAAAQABAD3AAAAjgMAAAAA&#10;">
                        <v:imagedata r:id="rId14" o:title="" cropleft="52174f"/>
                        <v:path arrowok="t"/>
                      </v:shape>
                      <v:shape id="Picture 35" o:spid="_x0000_s1028" type="#_x0000_t75" style="position:absolute;left:2857;width:10890;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rE03FAAAA2wAAAA8AAABkcnMvZG93bnJldi54bWxEj0FrwkAUhO+F/oflCb3VjTYGia4iipgq&#10;pTT20tsj+0xCs29DdjXpv+8WhB6HmfmGWa4H04gbda62rGAyjkAQF1bXXCr4PO+f5yCcR9bYWCYF&#10;P+RgvXp8WGKqbc8fdMt9KQKEXYoKKu/bVEpXVGTQjW1LHLyL7Qz6ILtS6g77ADeNnEZRIg3WHBYq&#10;bGlbUfGdX42Ct7jV8el1+5XUbhZl8oDvu/yo1NNo2CxAeBr8f/jezrSClxn8fQk/QK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LaxNNxQAAANsAAAAPAAAAAAAAAAAAAAAA&#10;AJ8CAABkcnMvZG93bnJldi54bWxQSwUGAAAAAAQABAD3AAAAkQMAAAAA&#10;">
                        <v:imagedata r:id="rId14" o:title="" cropleft="13842f"/>
                        <v:path arrowok="t"/>
                      </v:shape>
                      <w10:anchorlock/>
                    </v:group>
                  </w:pict>
                </mc:Fallback>
              </mc:AlternateContent>
            </w:r>
          </w:p>
        </w:tc>
        <w:tc>
          <w:tcPr>
            <w:tcW w:w="3044" w:type="dxa"/>
          </w:tcPr>
          <w:p w14:paraId="1F46299D" w14:textId="1FC42C8F"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14:anchorId="43EE1ED9" wp14:editId="21224DD1">
                  <wp:extent cx="1085850" cy="24817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24"/>
                          <a:stretch/>
                        </pic:blipFill>
                        <pic:spPr bwMode="auto">
                          <a:xfrm>
                            <a:off x="0" y="0"/>
                            <a:ext cx="1108115" cy="253266"/>
                          </a:xfrm>
                          <a:prstGeom prst="rect">
                            <a:avLst/>
                          </a:prstGeom>
                          <a:ln>
                            <a:noFill/>
                          </a:ln>
                          <a:extLst>
                            <a:ext uri="{53640926-AAD7-44D8-BBD7-CCE9431645EC}">
                              <a14:shadowObscured xmlns:a14="http://schemas.microsoft.com/office/drawing/2010/main"/>
                            </a:ext>
                          </a:extLst>
                        </pic:spPr>
                      </pic:pic>
                    </a:graphicData>
                  </a:graphic>
                </wp:inline>
              </w:drawing>
            </w:r>
          </w:p>
        </w:tc>
      </w:tr>
      <w:tr w:rsidR="006A78DA" w14:paraId="026E2114" w14:textId="77777777" w:rsidTr="006A78DA">
        <w:tc>
          <w:tcPr>
            <w:cnfStyle w:val="001000000000" w:firstRow="0" w:lastRow="0" w:firstColumn="1" w:lastColumn="0" w:oddVBand="0" w:evenVBand="0" w:oddHBand="0" w:evenHBand="0" w:firstRowFirstColumn="0" w:firstRowLastColumn="0" w:lastRowFirstColumn="0" w:lastRowLastColumn="0"/>
            <w:tcW w:w="3043" w:type="dxa"/>
          </w:tcPr>
          <w:p w14:paraId="460E3D02" w14:textId="58395381" w:rsidR="006A78DA" w:rsidRPr="00481AC4" w:rsidRDefault="006A78DA" w:rsidP="006A78DA">
            <w:r w:rsidRPr="00481AC4">
              <w:t>Servlets</w:t>
            </w:r>
          </w:p>
        </w:tc>
        <w:tc>
          <w:tcPr>
            <w:tcW w:w="3043" w:type="dxa"/>
          </w:tcPr>
          <w:p w14:paraId="2B475FFB" w14:textId="0CF095AA"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g">
                  <w:drawing>
                    <wp:inline distT="0" distB="0" distL="0" distR="0" wp14:anchorId="04AA58CD" wp14:editId="161D733D">
                      <wp:extent cx="1009650" cy="237839"/>
                      <wp:effectExtent l="0" t="0" r="0" b="0"/>
                      <wp:docPr id="36" name="Group 36"/>
                      <wp:cNvGraphicFramePr/>
                      <a:graphic xmlns:a="http://schemas.openxmlformats.org/drawingml/2006/main">
                        <a:graphicData uri="http://schemas.microsoft.com/office/word/2010/wordprocessingGroup">
                          <wpg:wgp>
                            <wpg:cNvGrpSpPr/>
                            <wpg:grpSpPr>
                              <a:xfrm>
                                <a:off x="0" y="0"/>
                                <a:ext cx="1009650" cy="237839"/>
                                <a:chOff x="0" y="0"/>
                                <a:chExt cx="1374775" cy="323850"/>
                              </a:xfrm>
                            </wpg:grpSpPr>
                            <pic:pic xmlns:pic="http://schemas.openxmlformats.org/drawingml/2006/picture">
                              <pic:nvPicPr>
                                <pic:cNvPr id="37" name="Picture 37"/>
                                <pic:cNvPicPr>
                                  <a:picLocks noChangeAspect="1"/>
                                </pic:cNvPicPr>
                              </pic:nvPicPr>
                              <pic:blipFill rotWithShape="1">
                                <a:blip r:embed="rId13">
                                  <a:extLst>
                                    <a:ext uri="{28A0092B-C50C-407E-A947-70E740481C1C}">
                                      <a14:useLocalDpi xmlns:a14="http://schemas.microsoft.com/office/drawing/2010/main" val="0"/>
                                    </a:ext>
                                  </a:extLst>
                                </a:blip>
                                <a:srcRect l="79611"/>
                                <a:stretch/>
                              </pic:blipFill>
                              <pic:spPr bwMode="auto">
                                <a:xfrm>
                                  <a:off x="0" y="9525"/>
                                  <a:ext cx="281305" cy="3143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8" name="Picture 38"/>
                                <pic:cNvPicPr>
                                  <a:picLocks noChangeAspect="1"/>
                                </pic:cNvPicPr>
                              </pic:nvPicPr>
                              <pic:blipFill rotWithShape="1">
                                <a:blip r:embed="rId13">
                                  <a:extLst>
                                    <a:ext uri="{28A0092B-C50C-407E-A947-70E740481C1C}">
                                      <a14:useLocalDpi xmlns:a14="http://schemas.microsoft.com/office/drawing/2010/main" val="0"/>
                                    </a:ext>
                                  </a:extLst>
                                </a:blip>
                                <a:srcRect l="21121"/>
                                <a:stretch/>
                              </pic:blipFill>
                              <pic:spPr bwMode="auto">
                                <a:xfrm>
                                  <a:off x="285750" y="0"/>
                                  <a:ext cx="1089025" cy="31432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3854CF5D" id="Group 36" o:spid="_x0000_s1026" style="width:79.5pt;height:18.75pt;mso-position-horizontal-relative:char;mso-position-vertical-relative:line" coordsize="13747,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">
                      <v:shape id="Picture 37" o:spid="_x0000_s1027" type="#_x0000_t75" style="position:absolute;top:95;width:2813;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m+RjCAAAA2wAAAA8AAABkcnMvZG93bnJldi54bWxEj0FrAjEUhO8F/0N4Qm81q0Urq1FEW7ZX&#10;t+L5kTw3i5uXZRPXbX+9KRR6HGbmG2a9HVwjeupC7VnBdJKBINbe1FwpOH19vCxBhIhssPFMCr4p&#10;wHYzelpjbvydj9SXsRIJwiFHBTbGNpcyaEsOw8S3xMm7+M5hTLKrpOnwnuCukbMsW0iHNacFiy3t&#10;LelreXMKCl/6eZ+d9z+9PtjGvVeFLnZKPY+H3QpEpCH+h//an0bB6xv8fkk/QG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lZvkYwgAAANsAAAAPAAAAAAAAAAAAAAAAAJ8C&#10;AABkcnMvZG93bnJldi54bWxQSwUGAAAAAAQABAD3AAAAjgMAAAAA&#10;">
                        <v:imagedata r:id="rId14" o:title="" cropleft="52174f"/>
                        <v:path arrowok="t"/>
                      </v:shape>
                      <v:shape id="Picture 38" o:spid="_x0000_s1028" type="#_x0000_t75" style="position:absolute;left:2857;width:10890;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qvNPAAAAA2wAAAA8AAABkcnMvZG93bnJldi54bWxET8uKwjAU3Qv+Q7iCO03HF0M1iiiio4hM&#10;dePu0txpi81NaaLWv58sBJeH854tGlOKB9WusKzgqx+BIE6tLjhTcDlvet8gnEfWWFomBS9ysJi3&#10;WzOMtX3yLz0Sn4kQwi5GBbn3VSylS3My6Pq2Ig7cn60N+gDrTOoanyHclHIQRRNpsODQkGNFq5zS&#10;W3I3Co6jSo8OP6vrpHDjaCe3eFone6W6nWY5BeGp8R/x273TCoZhbPgSfoCc/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Wq808AAAADbAAAADwAAAAAAAAAAAAAAAACfAgAA&#10;ZHJzL2Rvd25yZXYueG1sUEsFBgAAAAAEAAQA9wAAAIwDAAAAAA==&#10;">
                        <v:imagedata r:id="rId14" o:title="" cropleft="13842f"/>
                        <v:path arrowok="t"/>
                      </v:shape>
                      <w10:anchorlock/>
                    </v:group>
                  </w:pict>
                </mc:Fallback>
              </mc:AlternateContent>
            </w:r>
          </w:p>
        </w:tc>
        <w:tc>
          <w:tcPr>
            <w:tcW w:w="3044" w:type="dxa"/>
          </w:tcPr>
          <w:p w14:paraId="6C39DA07" w14:textId="0A743D68"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14:anchorId="2864842B" wp14:editId="332F20BE">
                  <wp:extent cx="1047750" cy="243997"/>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4754" cy="245628"/>
                          </a:xfrm>
                          <a:prstGeom prst="rect">
                            <a:avLst/>
                          </a:prstGeom>
                        </pic:spPr>
                      </pic:pic>
                    </a:graphicData>
                  </a:graphic>
                </wp:inline>
              </w:drawing>
            </w:r>
          </w:p>
        </w:tc>
      </w:tr>
      <w:tr w:rsidR="006A78DA" w14:paraId="52E876D2" w14:textId="77777777" w:rsidTr="006A78DA">
        <w:tc>
          <w:tcPr>
            <w:cnfStyle w:val="001000000000" w:firstRow="0" w:lastRow="0" w:firstColumn="1" w:lastColumn="0" w:oddVBand="0" w:evenVBand="0" w:oddHBand="0" w:evenHBand="0" w:firstRowFirstColumn="0" w:firstRowLastColumn="0" w:lastRowFirstColumn="0" w:lastRowLastColumn="0"/>
            <w:tcW w:w="3043" w:type="dxa"/>
          </w:tcPr>
          <w:p w14:paraId="4DD25DAD" w14:textId="2A456E21" w:rsidR="006A78DA" w:rsidRPr="00481AC4" w:rsidRDefault="006A78DA" w:rsidP="006A78DA">
            <w:r w:rsidRPr="00481AC4">
              <w:t>Unix</w:t>
            </w:r>
          </w:p>
        </w:tc>
        <w:tc>
          <w:tcPr>
            <w:tcW w:w="3043" w:type="dxa"/>
          </w:tcPr>
          <w:p w14:paraId="1A608593" w14:textId="2BCABDBB"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14:anchorId="1BDD6782" wp14:editId="7E7C6A12">
                  <wp:extent cx="1009650" cy="23076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24"/>
                          <a:stretch/>
                        </pic:blipFill>
                        <pic:spPr bwMode="auto">
                          <a:xfrm>
                            <a:off x="0" y="0"/>
                            <a:ext cx="1035878" cy="236756"/>
                          </a:xfrm>
                          <a:prstGeom prst="rect">
                            <a:avLst/>
                          </a:prstGeom>
                          <a:ln>
                            <a:noFill/>
                          </a:ln>
                          <a:extLst>
                            <a:ext uri="{53640926-AAD7-44D8-BBD7-CCE9431645EC}">
                              <a14:shadowObscured xmlns:a14="http://schemas.microsoft.com/office/drawing/2010/main"/>
                            </a:ext>
                          </a:extLst>
                        </pic:spPr>
                      </pic:pic>
                    </a:graphicData>
                  </a:graphic>
                </wp:inline>
              </w:drawing>
            </w:r>
          </w:p>
        </w:tc>
        <w:tc>
          <w:tcPr>
            <w:tcW w:w="3044" w:type="dxa"/>
          </w:tcPr>
          <w:p w14:paraId="03F11613" w14:textId="0D348E67"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14:anchorId="3447CD6D" wp14:editId="41A0976E">
                  <wp:extent cx="1047750" cy="27270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50746" cy="273482"/>
                          </a:xfrm>
                          <a:prstGeom prst="rect">
                            <a:avLst/>
                          </a:prstGeom>
                        </pic:spPr>
                      </pic:pic>
                    </a:graphicData>
                  </a:graphic>
                </wp:inline>
              </w:drawing>
            </w:r>
          </w:p>
        </w:tc>
      </w:tr>
      <w:tr w:rsidR="006A78DA" w14:paraId="1C3C296F" w14:textId="77777777" w:rsidTr="006A78DA">
        <w:tc>
          <w:tcPr>
            <w:cnfStyle w:val="001000000000" w:firstRow="0" w:lastRow="0" w:firstColumn="1" w:lastColumn="0" w:oddVBand="0" w:evenVBand="0" w:oddHBand="0" w:evenHBand="0" w:firstRowFirstColumn="0" w:firstRowLastColumn="0" w:lastRowFirstColumn="0" w:lastRowLastColumn="0"/>
            <w:tcW w:w="3043" w:type="dxa"/>
          </w:tcPr>
          <w:p w14:paraId="327EBB95" w14:textId="449EC1E7" w:rsidR="006A78DA" w:rsidRPr="00481AC4" w:rsidRDefault="006A78DA" w:rsidP="006A78DA">
            <w:r w:rsidRPr="00481AC4">
              <w:t>WARs</w:t>
            </w:r>
          </w:p>
        </w:tc>
        <w:tc>
          <w:tcPr>
            <w:tcW w:w="3043" w:type="dxa"/>
          </w:tcPr>
          <w:p w14:paraId="42EF1639" w14:textId="02DA9892"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g">
                  <w:drawing>
                    <wp:inline distT="0" distB="0" distL="0" distR="0" wp14:anchorId="171BCF5D" wp14:editId="20EEF0B7">
                      <wp:extent cx="1009650" cy="237839"/>
                      <wp:effectExtent l="0" t="0" r="0" b="0"/>
                      <wp:docPr id="39" name="Group 39"/>
                      <wp:cNvGraphicFramePr/>
                      <a:graphic xmlns:a="http://schemas.openxmlformats.org/drawingml/2006/main">
                        <a:graphicData uri="http://schemas.microsoft.com/office/word/2010/wordprocessingGroup">
                          <wpg:wgp>
                            <wpg:cNvGrpSpPr/>
                            <wpg:grpSpPr>
                              <a:xfrm>
                                <a:off x="0" y="0"/>
                                <a:ext cx="1009650" cy="237839"/>
                                <a:chOff x="0" y="0"/>
                                <a:chExt cx="1374775" cy="323850"/>
                              </a:xfrm>
                            </wpg:grpSpPr>
                            <pic:pic xmlns:pic="http://schemas.openxmlformats.org/drawingml/2006/picture">
                              <pic:nvPicPr>
                                <pic:cNvPr id="40" name="Picture 40"/>
                                <pic:cNvPicPr>
                                  <a:picLocks noChangeAspect="1"/>
                                </pic:cNvPicPr>
                              </pic:nvPicPr>
                              <pic:blipFill rotWithShape="1">
                                <a:blip r:embed="rId13">
                                  <a:extLst>
                                    <a:ext uri="{28A0092B-C50C-407E-A947-70E740481C1C}">
                                      <a14:useLocalDpi xmlns:a14="http://schemas.microsoft.com/office/drawing/2010/main" val="0"/>
                                    </a:ext>
                                  </a:extLst>
                                </a:blip>
                                <a:srcRect l="79611"/>
                                <a:stretch/>
                              </pic:blipFill>
                              <pic:spPr bwMode="auto">
                                <a:xfrm>
                                  <a:off x="0" y="9525"/>
                                  <a:ext cx="281305" cy="3143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1" name="Picture 41"/>
                                <pic:cNvPicPr>
                                  <a:picLocks noChangeAspect="1"/>
                                </pic:cNvPicPr>
                              </pic:nvPicPr>
                              <pic:blipFill rotWithShape="1">
                                <a:blip r:embed="rId13">
                                  <a:extLst>
                                    <a:ext uri="{28A0092B-C50C-407E-A947-70E740481C1C}">
                                      <a14:useLocalDpi xmlns:a14="http://schemas.microsoft.com/office/drawing/2010/main" val="0"/>
                                    </a:ext>
                                  </a:extLst>
                                </a:blip>
                                <a:srcRect l="21121"/>
                                <a:stretch/>
                              </pic:blipFill>
                              <pic:spPr bwMode="auto">
                                <a:xfrm>
                                  <a:off x="285750" y="0"/>
                                  <a:ext cx="1089025" cy="31432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410D54EC" id="Group 39" o:spid="_x0000_s1026" style="width:79.5pt;height:18.75pt;mso-position-horizontal-relative:char;mso-position-vertical-relative:line" coordsize="13747,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">
                      <v:shape id="Picture 40" o:spid="_x0000_s1027" type="#_x0000_t75" style="position:absolute;top:95;width:2813;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JEhG+AAAA2wAAAA8AAABkcnMvZG93bnJldi54bWxET89rwjAUvg/8H8ITdpupMkWqUUQ36tUq&#10;nh/Jsyk2L6XJare/fjkIHj++3+vt4BrRUxdqzwqmkwwEsfam5krB5fz9sQQRIrLBxjMp+KUA283o&#10;bY258Q8+UV/GSqQQDjkqsDG2uZRBW3IYJr4lTtzNdw5jgl0lTYePFO4aOcuyhXRYc2qw2NLekr6X&#10;P05B4Us/77Pr/q/XB9u4r6rQxU6p9/GwW4GINMSX+Ok+GgWfaX36kn6A3Pw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KJEhG+AAAA2wAAAA8AAAAAAAAAAAAAAAAAnwIAAGRy&#10;cy9kb3ducmV2LnhtbFBLBQYAAAAABAAEAPcAAACKAwAAAAA=&#10;">
                        <v:imagedata r:id="rId14" o:title="" cropleft="52174f"/>
                        <v:path arrowok="t"/>
                      </v:shape>
                      <v:shape id="Picture 41" o:spid="_x0000_s1028" type="#_x0000_t75" style="position:absolute;left:2857;width:10890;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WZjPFAAAA2wAAAA8AAABkcnMvZG93bnJldi54bWxEj0FrwkAUhO8F/8PyBG/NRklFYlYRRbSW&#10;Ukx78fbIviah2bdhd6vpv3cLhR6HmfmGKdaD6cSVnG8tK5gmKQjiyuqWawUf7/vHBQgfkDV2lknB&#10;D3lYr0YPBeba3vhM1zLUIkLY56igCaHPpfRVQwZ9Ynvi6H1aZzBE6WqpHd4i3HRylqZzabDluNBg&#10;T9uGqq/y2yh4zXqdvTxvL/PWP6VHecC3XXlSajIeNksQgYbwH/5rH7WCbAq/X+IPkKs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VmYzxQAAANsAAAAPAAAAAAAAAAAAAAAA&#10;AJ8CAABkcnMvZG93bnJldi54bWxQSwUGAAAAAAQABAD3AAAAkQMAAAAA&#10;">
                        <v:imagedata r:id="rId14" o:title="" cropleft="13842f"/>
                        <v:path arrowok="t"/>
                      </v:shape>
                      <w10:anchorlock/>
                    </v:group>
                  </w:pict>
                </mc:Fallback>
              </mc:AlternateContent>
            </w:r>
          </w:p>
        </w:tc>
        <w:tc>
          <w:tcPr>
            <w:tcW w:w="3044" w:type="dxa"/>
          </w:tcPr>
          <w:p w14:paraId="69347367" w14:textId="677B3EC9" w:rsidR="006A78DA" w:rsidRDefault="00534B5D" w:rsidP="00534B5D">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14:anchorId="7E249BC7" wp14:editId="5D791DAC">
                  <wp:extent cx="1047750" cy="243997"/>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4754" cy="245628"/>
                          </a:xfrm>
                          <a:prstGeom prst="rect">
                            <a:avLst/>
                          </a:prstGeom>
                        </pic:spPr>
                      </pic:pic>
                    </a:graphicData>
                  </a:graphic>
                </wp:inline>
              </w:drawing>
            </w:r>
          </w:p>
        </w:tc>
      </w:tr>
      <w:tr w:rsidR="006A78DA" w14:paraId="0AABE545" w14:textId="77777777" w:rsidTr="006A78DA">
        <w:tc>
          <w:tcPr>
            <w:cnfStyle w:val="001000000000" w:firstRow="0" w:lastRow="0" w:firstColumn="1" w:lastColumn="0" w:oddVBand="0" w:evenVBand="0" w:oddHBand="0" w:evenHBand="0" w:firstRowFirstColumn="0" w:firstRowLastColumn="0" w:lastRowFirstColumn="0" w:lastRowLastColumn="0"/>
            <w:tcW w:w="3043" w:type="dxa"/>
          </w:tcPr>
          <w:p w14:paraId="6442CE90" w14:textId="77777777" w:rsidR="006A78DA" w:rsidRDefault="006A78DA" w:rsidP="00534B5D">
            <w:pPr>
              <w:ind w:left="0"/>
            </w:pPr>
          </w:p>
        </w:tc>
        <w:tc>
          <w:tcPr>
            <w:tcW w:w="3043" w:type="dxa"/>
          </w:tcPr>
          <w:p w14:paraId="71FB562B" w14:textId="77777777" w:rsidR="006A78DA" w:rsidRDefault="006A78DA" w:rsidP="006A78DA">
            <w:pPr>
              <w:cnfStyle w:val="000000000000" w:firstRow="0" w:lastRow="0" w:firstColumn="0" w:lastColumn="0" w:oddVBand="0" w:evenVBand="0" w:oddHBand="0" w:evenHBand="0" w:firstRowFirstColumn="0" w:firstRowLastColumn="0" w:lastRowFirstColumn="0" w:lastRowLastColumn="0"/>
            </w:pPr>
          </w:p>
        </w:tc>
        <w:tc>
          <w:tcPr>
            <w:tcW w:w="3044" w:type="dxa"/>
          </w:tcPr>
          <w:p w14:paraId="5225AEB3" w14:textId="77777777" w:rsidR="006A78DA" w:rsidRDefault="006A78DA" w:rsidP="006A78DA">
            <w:pPr>
              <w:cnfStyle w:val="000000000000" w:firstRow="0" w:lastRow="0" w:firstColumn="0" w:lastColumn="0" w:oddVBand="0" w:evenVBand="0" w:oddHBand="0" w:evenHBand="0" w:firstRowFirstColumn="0" w:firstRowLastColumn="0" w:lastRowFirstColumn="0" w:lastRowLastColumn="0"/>
            </w:pPr>
          </w:p>
        </w:tc>
      </w:tr>
    </w:tbl>
    <w:p w14:paraId="47B85E2B" w14:textId="296404BC" w:rsidR="006A78DA" w:rsidRDefault="006A78DA" w:rsidP="006A78DA">
      <w:pPr>
        <w:pStyle w:val="Heading3"/>
      </w:pPr>
      <w:r>
        <w:t>Soft Skills</w:t>
      </w:r>
    </w:p>
    <w:p w14:paraId="36825F0A" w14:textId="52FBFD80" w:rsidR="00024E87" w:rsidRPr="00024E87" w:rsidRDefault="008B592B" w:rsidP="00024E87">
      <w:r>
        <w:t>Below are ‘Soft Skills’ that I believe I</w:t>
      </w:r>
      <w:r w:rsidR="00065B36">
        <w:t>’ve</w:t>
      </w:r>
      <w:r>
        <w:t xml:space="preserve"> developed since joining IBM.</w:t>
      </w:r>
    </w:p>
    <w:p w14:paraId="5D846C60" w14:textId="5AA4924C" w:rsidR="006A78DA" w:rsidRDefault="006A78DA" w:rsidP="006A78DA">
      <w:pPr>
        <w:pStyle w:val="ListParagraph"/>
        <w:numPr>
          <w:ilvl w:val="0"/>
          <w:numId w:val="19"/>
        </w:numPr>
      </w:pPr>
      <w:r>
        <w:t>Communication and organizational skills from sett</w:t>
      </w:r>
      <w:r w:rsidR="008B592B">
        <w:t>ing up and holding meetings with over 20 participants, with attendees</w:t>
      </w:r>
      <w:r>
        <w:t xml:space="preserve"> in different locations in the world.</w:t>
      </w:r>
    </w:p>
    <w:p w14:paraId="08D10169" w14:textId="50CFE4D7" w:rsidR="006A78DA" w:rsidRDefault="008B592B" w:rsidP="006A78DA">
      <w:pPr>
        <w:pStyle w:val="ListParagraph"/>
        <w:numPr>
          <w:ilvl w:val="0"/>
          <w:numId w:val="19"/>
        </w:numPr>
      </w:pPr>
      <w:r>
        <w:t>Working in a team as part of an agile environment</w:t>
      </w:r>
      <w:r w:rsidR="006A78DA">
        <w:t>.</w:t>
      </w:r>
    </w:p>
    <w:p w14:paraId="239EFA65" w14:textId="0DC49069" w:rsidR="006A78DA" w:rsidRDefault="006A78DA" w:rsidP="006A78DA">
      <w:pPr>
        <w:pStyle w:val="ListParagraph"/>
        <w:numPr>
          <w:ilvl w:val="0"/>
          <w:numId w:val="19"/>
        </w:numPr>
      </w:pPr>
      <w:r>
        <w:t>Presentation skills from demoing work</w:t>
      </w:r>
      <w:r w:rsidR="008B592B">
        <w:t>, to giving presentations at IBM and universities</w:t>
      </w:r>
      <w:r>
        <w:t>.</w:t>
      </w:r>
    </w:p>
    <w:p w14:paraId="1ED17502" w14:textId="78055B1E" w:rsidR="006F011F" w:rsidRDefault="00C142E0" w:rsidP="006A78DA">
      <w:pPr>
        <w:pStyle w:val="ListParagraph"/>
        <w:numPr>
          <w:ilvl w:val="0"/>
          <w:numId w:val="19"/>
        </w:numPr>
      </w:pPr>
      <w:r>
        <w:t>Experience in the planning, development and testing stages of software development.</w:t>
      </w:r>
    </w:p>
    <w:p w14:paraId="48A3A4A7" w14:textId="624FB1DD" w:rsidR="00481AC4" w:rsidRDefault="00481AC4" w:rsidP="006A78DA">
      <w:pPr>
        <w:pStyle w:val="ListParagraph"/>
        <w:numPr>
          <w:ilvl w:val="0"/>
          <w:numId w:val="19"/>
        </w:numPr>
      </w:pPr>
      <w:r>
        <w:t>Teaching skills with younger children and adults.</w:t>
      </w:r>
    </w:p>
    <w:p w14:paraId="472F2E05" w14:textId="77777777" w:rsidR="00C142E0" w:rsidRDefault="00C142E0" w:rsidP="00C142E0"/>
    <w:p w14:paraId="281E767A" w14:textId="33B3DF6B" w:rsidR="00C142E0" w:rsidRDefault="00C142E0" w:rsidP="00481AC4">
      <w:pPr>
        <w:pStyle w:val="Heading1"/>
      </w:pPr>
      <w:bookmarkStart w:id="4" w:name="_Toc384470431"/>
      <w:r>
        <w:lastRenderedPageBreak/>
        <w:t>Conclusion</w:t>
      </w:r>
      <w:bookmarkEnd w:id="4"/>
    </w:p>
    <w:p w14:paraId="168ECF16" w14:textId="180FDB1E" w:rsidR="00C142E0" w:rsidRDefault="00481AC4" w:rsidP="00C142E0">
      <w:r>
        <w:t>I believe my placement at IBM has improved not only my technical skills, but my soft skills as well. This is because I’ve had the opportunity to develop code as well as hold presentations, lectures, teach primary school children, organise meetings and attend numerous education courses. There are still goals I want to achieve, so it has been useful to reassess my old goals and create new ones to work towards.</w:t>
      </w:r>
    </w:p>
    <w:p w14:paraId="3355CC77" w14:textId="2231C7CC" w:rsidR="00481AC4" w:rsidRPr="00C142E0" w:rsidRDefault="00481AC4" w:rsidP="00C142E0">
      <w:r>
        <w:t xml:space="preserve">It has also been interesting to </w:t>
      </w:r>
      <w:r w:rsidR="0070210A">
        <w:t>review my previous</w:t>
      </w:r>
      <w:r>
        <w:t xml:space="preserve"> university </w:t>
      </w:r>
      <w:r w:rsidR="0070210A">
        <w:t>work and see</w:t>
      </w:r>
      <w:r>
        <w:t xml:space="preserve"> how I</w:t>
      </w:r>
      <w:r w:rsidR="0070210A">
        <w:t>’ve</w:t>
      </w:r>
      <w:r>
        <w:t xml:space="preserve"> used the knowledge. Although several subjects have not applied to me in my current role, I c</w:t>
      </w:r>
      <w:r w:rsidR="006804FE">
        <w:t>an</w:t>
      </w:r>
      <w:r>
        <w:t xml:space="preserve"> see </w:t>
      </w:r>
      <w:r w:rsidR="00FA7A2E">
        <w:t xml:space="preserve">they could </w:t>
      </w:r>
      <w:r w:rsidR="006804FE">
        <w:t>for</w:t>
      </w:r>
      <w:r w:rsidR="00FA7A2E">
        <w:t xml:space="preserve"> other roles. This module as a whole has also been useful, as I can use a lot of the information I have collected towards applications for jobs after I graduate. It has also been interesting to learn some of the theory behind </w:t>
      </w:r>
      <w:r w:rsidR="00340721">
        <w:t>what happens</w:t>
      </w:r>
      <w:r w:rsidR="00FA7A2E">
        <w:t xml:space="preserve"> at work.</w:t>
      </w:r>
    </w:p>
    <w:p w14:paraId="16D205C5" w14:textId="399D2D44" w:rsidR="00496AA3" w:rsidRDefault="002807C3" w:rsidP="000C050D">
      <w:pPr>
        <w:jc w:val="right"/>
      </w:pPr>
      <w:r w:rsidRPr="002807C3">
        <w:rPr>
          <w:b/>
        </w:rPr>
        <w:t xml:space="preserve">Word Count: </w:t>
      </w:r>
      <w:r w:rsidR="00F4073A">
        <w:t>3258</w:t>
      </w:r>
    </w:p>
    <w:p w14:paraId="64E345C3" w14:textId="77777777" w:rsidR="00496AA3" w:rsidRDefault="00496AA3" w:rsidP="00496AA3">
      <w:pPr>
        <w:pStyle w:val="Heading1"/>
      </w:pPr>
      <w:bookmarkStart w:id="5" w:name="_Toc384470432"/>
      <w:r>
        <w:lastRenderedPageBreak/>
        <w:t>Study Plan Calendar</w:t>
      </w:r>
      <w:bookmarkEnd w:id="5"/>
      <w:r>
        <w:t xml:space="preserve"> </w:t>
      </w:r>
    </w:p>
    <w:tbl>
      <w:tblPr>
        <w:tblpPr w:leftFromText="180" w:rightFromText="180" w:vertAnchor="page" w:horzAnchor="margin" w:tblpY="37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710"/>
        <w:gridCol w:w="1021"/>
        <w:gridCol w:w="1246"/>
        <w:gridCol w:w="1702"/>
        <w:gridCol w:w="3737"/>
      </w:tblGrid>
      <w:tr w:rsidR="00496AA3" w:rsidRPr="00BF7B10" w14:paraId="64AFEB65" w14:textId="77777777" w:rsidTr="00C03817">
        <w:trPr>
          <w:trHeight w:val="274"/>
        </w:trPr>
        <w:tc>
          <w:tcPr>
            <w:tcW w:w="5000" w:type="pct"/>
            <w:gridSpan w:val="6"/>
            <w:shd w:val="clear" w:color="auto" w:fill="C1C9CB" w:themeFill="accent5" w:themeFillTint="66"/>
            <w:hideMark/>
          </w:tcPr>
          <w:p w14:paraId="2CF3A0C6" w14:textId="77777777" w:rsidR="00496AA3" w:rsidRPr="00BF7B10" w:rsidRDefault="00496AA3" w:rsidP="00C03817">
            <w:pPr>
              <w:spacing w:after="0"/>
              <w:rPr>
                <w:rFonts w:cs="Arial"/>
                <w:b/>
                <w:color w:val="FF0000"/>
                <w:sz w:val="18"/>
                <w:lang w:eastAsia="en-GB"/>
              </w:rPr>
            </w:pPr>
            <w:r w:rsidRPr="00BF7B10">
              <w:rPr>
                <w:rFonts w:cs="Arial"/>
                <w:b/>
                <w:color w:val="FF0000"/>
                <w:sz w:val="18"/>
                <w:lang w:eastAsia="en-GB"/>
              </w:rPr>
              <w:t xml:space="preserve">UWE-FET UFCFE6-15-3 Professional Experience Module Calendar 2013/14 for </w:t>
            </w:r>
            <w:r w:rsidRPr="00BF7B10">
              <w:rPr>
                <w:rFonts w:cs="Arial"/>
                <w:i/>
                <w:color w:val="FF0000"/>
                <w:sz w:val="18"/>
                <w:lang w:eastAsia="en-GB"/>
              </w:rPr>
              <w:t>[David Norton]</w:t>
            </w:r>
          </w:p>
        </w:tc>
      </w:tr>
      <w:tr w:rsidR="00496AA3" w:rsidRPr="00BF7B10" w14:paraId="18B0012B" w14:textId="77777777" w:rsidTr="00C03817">
        <w:trPr>
          <w:trHeight w:val="392"/>
        </w:trPr>
        <w:tc>
          <w:tcPr>
            <w:tcW w:w="386" w:type="pct"/>
            <w:hideMark/>
          </w:tcPr>
          <w:p w14:paraId="47D00F20" w14:textId="77777777" w:rsidR="00496AA3" w:rsidRPr="00BF7B10" w:rsidRDefault="00496AA3" w:rsidP="00C03817">
            <w:pPr>
              <w:spacing w:after="0"/>
              <w:jc w:val="center"/>
              <w:rPr>
                <w:rFonts w:cs="Arial"/>
                <w:color w:val="000000"/>
                <w:sz w:val="18"/>
                <w:lang w:eastAsia="en-GB"/>
              </w:rPr>
            </w:pPr>
            <w:r w:rsidRPr="00BF7B10">
              <w:rPr>
                <w:rFonts w:cs="Arial"/>
                <w:b/>
                <w:bCs/>
                <w:color w:val="000000"/>
                <w:sz w:val="18"/>
                <w:lang w:eastAsia="en-GB"/>
              </w:rPr>
              <w:t xml:space="preserve">UWE </w:t>
            </w:r>
            <w:proofErr w:type="spellStart"/>
            <w:r w:rsidRPr="00BF7B10">
              <w:rPr>
                <w:rFonts w:cs="Arial"/>
                <w:b/>
                <w:bCs/>
                <w:color w:val="000000"/>
                <w:sz w:val="18"/>
                <w:lang w:eastAsia="en-GB"/>
              </w:rPr>
              <w:t>wk</w:t>
            </w:r>
            <w:proofErr w:type="spellEnd"/>
            <w:r w:rsidRPr="00BF7B10">
              <w:rPr>
                <w:rFonts w:cs="Arial"/>
                <w:b/>
                <w:bCs/>
                <w:color w:val="000000"/>
                <w:sz w:val="18"/>
                <w:lang w:eastAsia="en-GB"/>
              </w:rPr>
              <w:t xml:space="preserve"> no</w:t>
            </w:r>
            <w:r w:rsidRPr="00BF7B10">
              <w:rPr>
                <w:rFonts w:cs="Arial"/>
                <w:color w:val="000000"/>
                <w:sz w:val="18"/>
                <w:lang w:eastAsia="en-GB"/>
              </w:rPr>
              <w:t>.</w:t>
            </w:r>
          </w:p>
        </w:tc>
        <w:tc>
          <w:tcPr>
            <w:tcW w:w="389" w:type="pct"/>
            <w:hideMark/>
          </w:tcPr>
          <w:p w14:paraId="02DD7721" w14:textId="77777777" w:rsidR="00496AA3" w:rsidRPr="00BF7B10" w:rsidRDefault="00496AA3" w:rsidP="00C03817">
            <w:pPr>
              <w:spacing w:after="0"/>
              <w:jc w:val="center"/>
              <w:rPr>
                <w:rFonts w:cs="Arial"/>
                <w:color w:val="000000"/>
                <w:sz w:val="18"/>
                <w:lang w:eastAsia="en-GB"/>
              </w:rPr>
            </w:pPr>
            <w:r w:rsidRPr="00BF7B10">
              <w:rPr>
                <w:rFonts w:cs="Arial"/>
                <w:b/>
                <w:bCs/>
                <w:color w:val="000000"/>
                <w:sz w:val="18"/>
                <w:lang w:eastAsia="en-GB"/>
              </w:rPr>
              <w:t>Module wk. no.</w:t>
            </w:r>
          </w:p>
        </w:tc>
        <w:tc>
          <w:tcPr>
            <w:tcW w:w="560" w:type="pct"/>
            <w:hideMark/>
          </w:tcPr>
          <w:p w14:paraId="1C950888" w14:textId="77777777" w:rsidR="00496AA3" w:rsidRPr="00BF7B10" w:rsidRDefault="00496AA3" w:rsidP="00C03817">
            <w:pPr>
              <w:spacing w:after="0"/>
              <w:jc w:val="center"/>
              <w:rPr>
                <w:rFonts w:cs="Arial"/>
                <w:color w:val="000000"/>
                <w:sz w:val="18"/>
                <w:lang w:eastAsia="en-GB"/>
              </w:rPr>
            </w:pPr>
            <w:r w:rsidRPr="00BF7B10">
              <w:rPr>
                <w:rFonts w:cs="Arial"/>
                <w:b/>
                <w:bCs/>
                <w:color w:val="000000"/>
                <w:sz w:val="18"/>
                <w:lang w:eastAsia="en-GB"/>
              </w:rPr>
              <w:t>Wk. comm.</w:t>
            </w:r>
          </w:p>
        </w:tc>
        <w:tc>
          <w:tcPr>
            <w:tcW w:w="683" w:type="pct"/>
            <w:hideMark/>
          </w:tcPr>
          <w:p w14:paraId="1FC0BCCB" w14:textId="77777777"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Study Period (SP)</w:t>
            </w:r>
          </w:p>
        </w:tc>
        <w:tc>
          <w:tcPr>
            <w:tcW w:w="933" w:type="pct"/>
            <w:hideMark/>
          </w:tcPr>
          <w:p w14:paraId="32096868" w14:textId="77777777"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Learning Unit (LU) to be tackled</w:t>
            </w:r>
          </w:p>
        </w:tc>
        <w:tc>
          <w:tcPr>
            <w:tcW w:w="2049" w:type="pct"/>
            <w:hideMark/>
          </w:tcPr>
          <w:p w14:paraId="102AE4E0" w14:textId="77777777" w:rsidR="00496AA3" w:rsidRPr="00BF7B10" w:rsidRDefault="00496AA3" w:rsidP="00C03817">
            <w:pPr>
              <w:spacing w:after="0"/>
              <w:rPr>
                <w:rFonts w:cs="Arial"/>
                <w:b/>
                <w:color w:val="000000"/>
                <w:sz w:val="18"/>
                <w:lang w:eastAsia="en-GB"/>
              </w:rPr>
            </w:pPr>
            <w:r w:rsidRPr="00BF7B10">
              <w:rPr>
                <w:rFonts w:cs="Arial"/>
                <w:b/>
                <w:color w:val="000000"/>
                <w:sz w:val="18"/>
                <w:lang w:eastAsia="en-GB"/>
              </w:rPr>
              <w:t>Notes</w:t>
            </w:r>
          </w:p>
          <w:p w14:paraId="368FD5B5" w14:textId="77777777" w:rsidR="00496AA3" w:rsidRPr="00BF7B10" w:rsidRDefault="00496AA3" w:rsidP="00C03817">
            <w:pPr>
              <w:spacing w:after="0"/>
              <w:rPr>
                <w:rFonts w:cs="Arial"/>
                <w:i/>
                <w:color w:val="000000"/>
                <w:sz w:val="18"/>
                <w:lang w:eastAsia="en-GB"/>
              </w:rPr>
            </w:pPr>
            <w:r w:rsidRPr="00BF7B10">
              <w:rPr>
                <w:rFonts w:cs="Arial"/>
                <w:i/>
                <w:color w:val="000000"/>
                <w:sz w:val="18"/>
                <w:lang w:eastAsia="en-GB"/>
              </w:rPr>
              <w:t xml:space="preserve">                                                          </w:t>
            </w:r>
            <w:r w:rsidRPr="00BF7B10">
              <w:rPr>
                <w:rFonts w:cs="Arial"/>
                <w:b/>
                <w:color w:val="000000"/>
                <w:sz w:val="18"/>
                <w:lang w:eastAsia="en-GB"/>
              </w:rPr>
              <w:t>Milestones</w:t>
            </w:r>
          </w:p>
        </w:tc>
      </w:tr>
      <w:tr w:rsidR="00496AA3" w:rsidRPr="00BF7B10" w14:paraId="4053D8A5" w14:textId="77777777" w:rsidTr="00C03817">
        <w:trPr>
          <w:trHeight w:val="20"/>
        </w:trPr>
        <w:tc>
          <w:tcPr>
            <w:tcW w:w="386" w:type="pct"/>
            <w:vAlign w:val="center"/>
            <w:hideMark/>
          </w:tcPr>
          <w:p w14:paraId="69C9FC9B"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9</w:t>
            </w:r>
          </w:p>
        </w:tc>
        <w:tc>
          <w:tcPr>
            <w:tcW w:w="389" w:type="pct"/>
            <w:vAlign w:val="center"/>
            <w:hideMark/>
          </w:tcPr>
          <w:p w14:paraId="49D5B1AB"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w:t>
            </w:r>
          </w:p>
        </w:tc>
        <w:tc>
          <w:tcPr>
            <w:tcW w:w="560" w:type="pct"/>
            <w:vAlign w:val="center"/>
            <w:hideMark/>
          </w:tcPr>
          <w:p w14:paraId="2B4CA175"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23-Sep</w:t>
            </w:r>
          </w:p>
        </w:tc>
        <w:tc>
          <w:tcPr>
            <w:tcW w:w="1616" w:type="pct"/>
            <w:gridSpan w:val="2"/>
            <w:vMerge w:val="restart"/>
            <w:vAlign w:val="center"/>
          </w:tcPr>
          <w:p w14:paraId="37720FE8"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Registration leeway period</w:t>
            </w:r>
          </w:p>
        </w:tc>
        <w:tc>
          <w:tcPr>
            <w:tcW w:w="2049" w:type="pct"/>
            <w:vMerge w:val="restart"/>
            <w:vAlign w:val="bottom"/>
            <w:hideMark/>
          </w:tcPr>
          <w:p w14:paraId="61D63A11" w14:textId="77777777" w:rsidR="00496AA3" w:rsidRPr="00BF7B10" w:rsidRDefault="00496AA3" w:rsidP="00C03817">
            <w:pPr>
              <w:spacing w:before="100" w:beforeAutospacing="1" w:after="100" w:afterAutospacing="1"/>
              <w:jc w:val="right"/>
              <w:rPr>
                <w:rFonts w:cs="Arial"/>
                <w:color w:val="000000"/>
                <w:sz w:val="18"/>
                <w:lang w:eastAsia="en-GB"/>
              </w:rPr>
            </w:pPr>
          </w:p>
        </w:tc>
      </w:tr>
      <w:tr w:rsidR="00496AA3" w:rsidRPr="00BF7B10" w14:paraId="1E7F6ABC" w14:textId="77777777" w:rsidTr="00C03817">
        <w:trPr>
          <w:trHeight w:val="113"/>
        </w:trPr>
        <w:tc>
          <w:tcPr>
            <w:tcW w:w="386" w:type="pct"/>
            <w:vAlign w:val="center"/>
            <w:hideMark/>
          </w:tcPr>
          <w:p w14:paraId="1285623B"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10</w:t>
            </w:r>
          </w:p>
        </w:tc>
        <w:tc>
          <w:tcPr>
            <w:tcW w:w="389" w:type="pct"/>
            <w:vAlign w:val="center"/>
            <w:hideMark/>
          </w:tcPr>
          <w:p w14:paraId="032E9751"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w:t>
            </w:r>
          </w:p>
        </w:tc>
        <w:tc>
          <w:tcPr>
            <w:tcW w:w="560" w:type="pct"/>
            <w:vAlign w:val="center"/>
            <w:hideMark/>
          </w:tcPr>
          <w:p w14:paraId="0B2EF3A7"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30-Sep</w:t>
            </w:r>
          </w:p>
        </w:tc>
        <w:tc>
          <w:tcPr>
            <w:tcW w:w="1616" w:type="pct"/>
            <w:gridSpan w:val="2"/>
            <w:vMerge/>
            <w:vAlign w:val="center"/>
            <w:hideMark/>
          </w:tcPr>
          <w:p w14:paraId="70EB5832" w14:textId="77777777" w:rsidR="00496AA3" w:rsidRPr="00BF7B10" w:rsidRDefault="00496AA3" w:rsidP="00C03817">
            <w:pPr>
              <w:spacing w:after="0"/>
              <w:jc w:val="right"/>
              <w:rPr>
                <w:rFonts w:cs="Arial"/>
                <w:color w:val="000000"/>
                <w:sz w:val="18"/>
                <w:lang w:eastAsia="en-GB"/>
              </w:rPr>
            </w:pPr>
          </w:p>
        </w:tc>
        <w:tc>
          <w:tcPr>
            <w:tcW w:w="2049" w:type="pct"/>
            <w:vMerge/>
            <w:vAlign w:val="center"/>
            <w:hideMark/>
          </w:tcPr>
          <w:p w14:paraId="09BD3C2D" w14:textId="77777777" w:rsidR="00496AA3" w:rsidRPr="00BF7B10" w:rsidRDefault="00496AA3" w:rsidP="00C03817">
            <w:pPr>
              <w:spacing w:after="0"/>
              <w:rPr>
                <w:rFonts w:cs="Arial"/>
                <w:color w:val="000000"/>
                <w:sz w:val="18"/>
                <w:lang w:eastAsia="en-GB"/>
              </w:rPr>
            </w:pPr>
          </w:p>
        </w:tc>
      </w:tr>
      <w:tr w:rsidR="00496AA3" w:rsidRPr="00BF7B10" w14:paraId="55226CD9" w14:textId="77777777" w:rsidTr="00C03817">
        <w:trPr>
          <w:trHeight w:val="113"/>
        </w:trPr>
        <w:tc>
          <w:tcPr>
            <w:tcW w:w="386" w:type="pct"/>
            <w:vAlign w:val="center"/>
            <w:hideMark/>
          </w:tcPr>
          <w:p w14:paraId="2B07E2E0"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11</w:t>
            </w:r>
          </w:p>
        </w:tc>
        <w:tc>
          <w:tcPr>
            <w:tcW w:w="389" w:type="pct"/>
            <w:vAlign w:val="center"/>
            <w:hideMark/>
          </w:tcPr>
          <w:p w14:paraId="284360C1"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w:t>
            </w:r>
          </w:p>
        </w:tc>
        <w:tc>
          <w:tcPr>
            <w:tcW w:w="560" w:type="pct"/>
            <w:vAlign w:val="center"/>
            <w:hideMark/>
          </w:tcPr>
          <w:p w14:paraId="27A86125"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07-Oct</w:t>
            </w:r>
          </w:p>
        </w:tc>
        <w:tc>
          <w:tcPr>
            <w:tcW w:w="683" w:type="pct"/>
            <w:vMerge w:val="restart"/>
            <w:vAlign w:val="center"/>
            <w:hideMark/>
          </w:tcPr>
          <w:p w14:paraId="54D4CB66" w14:textId="77777777"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SP1</w:t>
            </w:r>
          </w:p>
          <w:p w14:paraId="5DA5B8EF" w14:textId="77777777"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(3 weeks)</w:t>
            </w:r>
          </w:p>
        </w:tc>
        <w:tc>
          <w:tcPr>
            <w:tcW w:w="933" w:type="pct"/>
            <w:vMerge w:val="restart"/>
            <w:vAlign w:val="center"/>
          </w:tcPr>
          <w:p w14:paraId="066A5B11" w14:textId="77777777" w:rsidR="00496AA3" w:rsidRPr="00BF7B10" w:rsidRDefault="00496AA3" w:rsidP="00C03817">
            <w:pPr>
              <w:spacing w:after="0"/>
              <w:jc w:val="right"/>
              <w:rPr>
                <w:rFonts w:cs="Arial"/>
                <w:b/>
                <w:color w:val="000000"/>
                <w:sz w:val="18"/>
                <w:lang w:eastAsia="en-GB"/>
              </w:rPr>
            </w:pPr>
          </w:p>
        </w:tc>
        <w:tc>
          <w:tcPr>
            <w:tcW w:w="2049" w:type="pct"/>
            <w:vMerge w:val="restart"/>
            <w:vAlign w:val="bottom"/>
            <w:hideMark/>
          </w:tcPr>
          <w:p w14:paraId="2F76F75E" w14:textId="77777777" w:rsidR="00496AA3" w:rsidRPr="00BF7B10" w:rsidRDefault="00496AA3" w:rsidP="00C03817">
            <w:pPr>
              <w:spacing w:after="0"/>
              <w:rPr>
                <w:rFonts w:cs="Arial"/>
                <w:color w:val="000000"/>
                <w:sz w:val="18"/>
                <w:lang w:eastAsia="en-GB"/>
              </w:rPr>
            </w:pPr>
            <w:r w:rsidRPr="00BF7B10">
              <w:rPr>
                <w:rFonts w:cs="Arial"/>
                <w:color w:val="000000"/>
                <w:sz w:val="18"/>
                <w:lang w:eastAsia="en-GB"/>
              </w:rPr>
              <w:t xml:space="preserve">Due to course delays and tutors not being assigned, I will spend this time planning the required work                         </w:t>
            </w:r>
            <w:r w:rsidRPr="00BF7B10">
              <w:rPr>
                <w:rFonts w:cs="Arial"/>
                <w:b/>
                <w:color w:val="000000"/>
                <w:sz w:val="18"/>
                <w:lang w:eastAsia="en-GB"/>
              </w:rPr>
              <w:t>Ends Thu 24 Oct</w:t>
            </w:r>
          </w:p>
        </w:tc>
      </w:tr>
      <w:tr w:rsidR="00496AA3" w:rsidRPr="00BF7B10" w14:paraId="6FFA4CD9" w14:textId="77777777" w:rsidTr="00C03817">
        <w:trPr>
          <w:trHeight w:val="113"/>
        </w:trPr>
        <w:tc>
          <w:tcPr>
            <w:tcW w:w="386" w:type="pct"/>
            <w:vAlign w:val="center"/>
            <w:hideMark/>
          </w:tcPr>
          <w:p w14:paraId="326E281E"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12</w:t>
            </w:r>
          </w:p>
        </w:tc>
        <w:tc>
          <w:tcPr>
            <w:tcW w:w="389" w:type="pct"/>
            <w:vAlign w:val="center"/>
            <w:hideMark/>
          </w:tcPr>
          <w:p w14:paraId="7060ABAB"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4</w:t>
            </w:r>
          </w:p>
        </w:tc>
        <w:tc>
          <w:tcPr>
            <w:tcW w:w="560" w:type="pct"/>
            <w:vAlign w:val="center"/>
            <w:hideMark/>
          </w:tcPr>
          <w:p w14:paraId="516A3E94"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14-Oct</w:t>
            </w:r>
          </w:p>
        </w:tc>
        <w:tc>
          <w:tcPr>
            <w:tcW w:w="683" w:type="pct"/>
            <w:vMerge/>
            <w:vAlign w:val="center"/>
            <w:hideMark/>
          </w:tcPr>
          <w:p w14:paraId="00A0F917" w14:textId="77777777" w:rsidR="00496AA3" w:rsidRPr="00BF7B10" w:rsidRDefault="00496AA3" w:rsidP="00C03817">
            <w:pPr>
              <w:spacing w:after="0"/>
              <w:jc w:val="center"/>
              <w:rPr>
                <w:rFonts w:cs="Arial"/>
                <w:color w:val="000000"/>
                <w:sz w:val="18"/>
                <w:lang w:eastAsia="en-GB"/>
              </w:rPr>
            </w:pPr>
          </w:p>
        </w:tc>
        <w:tc>
          <w:tcPr>
            <w:tcW w:w="933" w:type="pct"/>
            <w:vMerge/>
            <w:vAlign w:val="center"/>
            <w:hideMark/>
          </w:tcPr>
          <w:p w14:paraId="5F05C5A6" w14:textId="77777777" w:rsidR="00496AA3" w:rsidRPr="00BF7B10" w:rsidRDefault="00496AA3" w:rsidP="00C03817">
            <w:pPr>
              <w:spacing w:after="0"/>
              <w:jc w:val="right"/>
              <w:rPr>
                <w:rFonts w:cs="Arial"/>
                <w:color w:val="000000"/>
                <w:sz w:val="18"/>
                <w:lang w:eastAsia="en-GB"/>
              </w:rPr>
            </w:pPr>
          </w:p>
        </w:tc>
        <w:tc>
          <w:tcPr>
            <w:tcW w:w="2049" w:type="pct"/>
            <w:vMerge/>
            <w:vAlign w:val="center"/>
            <w:hideMark/>
          </w:tcPr>
          <w:p w14:paraId="7E4DC72C" w14:textId="77777777" w:rsidR="00496AA3" w:rsidRPr="00BF7B10" w:rsidRDefault="00496AA3" w:rsidP="00C03817">
            <w:pPr>
              <w:spacing w:after="0"/>
              <w:rPr>
                <w:rFonts w:cs="Arial"/>
                <w:color w:val="000000"/>
                <w:sz w:val="18"/>
                <w:lang w:eastAsia="en-GB"/>
              </w:rPr>
            </w:pPr>
          </w:p>
        </w:tc>
      </w:tr>
      <w:tr w:rsidR="00496AA3" w:rsidRPr="00BF7B10" w14:paraId="443B44C3" w14:textId="77777777" w:rsidTr="00C03817">
        <w:trPr>
          <w:trHeight w:val="113"/>
        </w:trPr>
        <w:tc>
          <w:tcPr>
            <w:tcW w:w="386" w:type="pct"/>
            <w:vAlign w:val="center"/>
            <w:hideMark/>
          </w:tcPr>
          <w:p w14:paraId="58A12665"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13</w:t>
            </w:r>
          </w:p>
        </w:tc>
        <w:tc>
          <w:tcPr>
            <w:tcW w:w="389" w:type="pct"/>
            <w:vAlign w:val="center"/>
            <w:hideMark/>
          </w:tcPr>
          <w:p w14:paraId="280A165C"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5</w:t>
            </w:r>
          </w:p>
        </w:tc>
        <w:tc>
          <w:tcPr>
            <w:tcW w:w="560" w:type="pct"/>
            <w:vAlign w:val="center"/>
            <w:hideMark/>
          </w:tcPr>
          <w:p w14:paraId="383E8797"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21-Oct</w:t>
            </w:r>
          </w:p>
        </w:tc>
        <w:tc>
          <w:tcPr>
            <w:tcW w:w="683" w:type="pct"/>
            <w:vMerge/>
            <w:vAlign w:val="center"/>
            <w:hideMark/>
          </w:tcPr>
          <w:p w14:paraId="599AD3B9" w14:textId="77777777" w:rsidR="00496AA3" w:rsidRPr="00BF7B10" w:rsidRDefault="00496AA3" w:rsidP="00C03817">
            <w:pPr>
              <w:spacing w:after="0"/>
              <w:jc w:val="center"/>
              <w:rPr>
                <w:rFonts w:cs="Arial"/>
                <w:color w:val="000000"/>
                <w:sz w:val="18"/>
                <w:lang w:eastAsia="en-GB"/>
              </w:rPr>
            </w:pPr>
          </w:p>
        </w:tc>
        <w:tc>
          <w:tcPr>
            <w:tcW w:w="933" w:type="pct"/>
            <w:vMerge/>
            <w:vAlign w:val="center"/>
            <w:hideMark/>
          </w:tcPr>
          <w:p w14:paraId="4CE79E5B" w14:textId="77777777" w:rsidR="00496AA3" w:rsidRPr="00BF7B10" w:rsidRDefault="00496AA3" w:rsidP="00C03817">
            <w:pPr>
              <w:spacing w:after="0"/>
              <w:jc w:val="right"/>
              <w:rPr>
                <w:rFonts w:cs="Arial"/>
                <w:color w:val="000000"/>
                <w:sz w:val="18"/>
                <w:lang w:eastAsia="en-GB"/>
              </w:rPr>
            </w:pPr>
          </w:p>
        </w:tc>
        <w:tc>
          <w:tcPr>
            <w:tcW w:w="2049" w:type="pct"/>
            <w:vMerge/>
            <w:hideMark/>
          </w:tcPr>
          <w:p w14:paraId="3B63FFC5" w14:textId="77777777" w:rsidR="00496AA3" w:rsidRPr="00BF7B10" w:rsidRDefault="00496AA3" w:rsidP="00C03817">
            <w:pPr>
              <w:spacing w:before="100" w:beforeAutospacing="1" w:after="100" w:afterAutospacing="1"/>
              <w:jc w:val="right"/>
              <w:rPr>
                <w:rFonts w:cs="Arial"/>
                <w:color w:val="000000"/>
                <w:sz w:val="18"/>
                <w:lang w:eastAsia="en-GB"/>
              </w:rPr>
            </w:pPr>
          </w:p>
        </w:tc>
      </w:tr>
      <w:tr w:rsidR="00496AA3" w:rsidRPr="00BF7B10" w14:paraId="3545360B" w14:textId="77777777" w:rsidTr="00C03817">
        <w:trPr>
          <w:trHeight w:val="113"/>
        </w:trPr>
        <w:tc>
          <w:tcPr>
            <w:tcW w:w="386" w:type="pct"/>
            <w:vAlign w:val="center"/>
            <w:hideMark/>
          </w:tcPr>
          <w:p w14:paraId="094E2828"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14</w:t>
            </w:r>
          </w:p>
        </w:tc>
        <w:tc>
          <w:tcPr>
            <w:tcW w:w="389" w:type="pct"/>
            <w:vAlign w:val="center"/>
            <w:hideMark/>
          </w:tcPr>
          <w:p w14:paraId="1F84A961"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6</w:t>
            </w:r>
          </w:p>
        </w:tc>
        <w:tc>
          <w:tcPr>
            <w:tcW w:w="560" w:type="pct"/>
            <w:vAlign w:val="center"/>
            <w:hideMark/>
          </w:tcPr>
          <w:p w14:paraId="2C23C53E"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28-Oct</w:t>
            </w:r>
          </w:p>
        </w:tc>
        <w:tc>
          <w:tcPr>
            <w:tcW w:w="683" w:type="pct"/>
            <w:vMerge w:val="restart"/>
            <w:vAlign w:val="center"/>
            <w:hideMark/>
          </w:tcPr>
          <w:p w14:paraId="7CD689B9" w14:textId="77777777"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SP2</w:t>
            </w:r>
          </w:p>
          <w:p w14:paraId="684F9184" w14:textId="77777777"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(3 weeks)</w:t>
            </w:r>
          </w:p>
        </w:tc>
        <w:tc>
          <w:tcPr>
            <w:tcW w:w="933" w:type="pct"/>
            <w:vMerge w:val="restart"/>
            <w:vAlign w:val="center"/>
            <w:hideMark/>
          </w:tcPr>
          <w:p w14:paraId="2AD4A1A4" w14:textId="77777777" w:rsidR="00496AA3" w:rsidRPr="00BF7B10" w:rsidRDefault="00496AA3" w:rsidP="00C03817">
            <w:pPr>
              <w:spacing w:after="0"/>
              <w:jc w:val="center"/>
              <w:rPr>
                <w:rFonts w:cs="Arial"/>
                <w:color w:val="000000"/>
                <w:sz w:val="18"/>
                <w:lang w:eastAsia="en-GB"/>
              </w:rPr>
            </w:pPr>
            <w:r w:rsidRPr="00BF7B10">
              <w:rPr>
                <w:rFonts w:cs="Arial"/>
                <w:i/>
                <w:color w:val="000000"/>
                <w:sz w:val="18"/>
                <w:lang w:eastAsia="en-GB"/>
              </w:rPr>
              <w:t>LU1</w:t>
            </w:r>
          </w:p>
        </w:tc>
        <w:tc>
          <w:tcPr>
            <w:tcW w:w="2049" w:type="pct"/>
            <w:vMerge w:val="restart"/>
            <w:vAlign w:val="bottom"/>
            <w:hideMark/>
          </w:tcPr>
          <w:p w14:paraId="0A183006" w14:textId="77777777" w:rsidR="00496AA3" w:rsidRPr="00BF7B10" w:rsidRDefault="00496AA3" w:rsidP="00C03817">
            <w:pPr>
              <w:spacing w:after="0"/>
              <w:rPr>
                <w:rFonts w:cs="Arial"/>
                <w:color w:val="000000"/>
                <w:sz w:val="18"/>
                <w:lang w:eastAsia="en-GB"/>
              </w:rPr>
            </w:pPr>
            <w:r w:rsidRPr="00BF7B10">
              <w:rPr>
                <w:rFonts w:cs="Arial"/>
                <w:color w:val="000000"/>
                <w:sz w:val="18"/>
                <w:lang w:eastAsia="en-GB"/>
              </w:rPr>
              <w:t xml:space="preserve">I will complete LU1 and have it pre-marked by my tutor to avoid major mistakes, as I know I have time free over this time. </w:t>
            </w:r>
            <w:r w:rsidRPr="00BF7B10">
              <w:rPr>
                <w:rFonts w:cs="Arial"/>
                <w:b/>
                <w:color w:val="000000"/>
                <w:sz w:val="18"/>
                <w:lang w:eastAsia="en-GB"/>
              </w:rPr>
              <w:t>Ends Thu 14 Nov</w:t>
            </w:r>
          </w:p>
        </w:tc>
      </w:tr>
      <w:tr w:rsidR="00496AA3" w:rsidRPr="00BF7B10" w14:paraId="7DE36FCF" w14:textId="77777777" w:rsidTr="00C03817">
        <w:trPr>
          <w:trHeight w:val="113"/>
        </w:trPr>
        <w:tc>
          <w:tcPr>
            <w:tcW w:w="386" w:type="pct"/>
            <w:vAlign w:val="center"/>
            <w:hideMark/>
          </w:tcPr>
          <w:p w14:paraId="0BA3121E"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15</w:t>
            </w:r>
          </w:p>
        </w:tc>
        <w:tc>
          <w:tcPr>
            <w:tcW w:w="389" w:type="pct"/>
            <w:vAlign w:val="center"/>
            <w:hideMark/>
          </w:tcPr>
          <w:p w14:paraId="73F7ED90"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7</w:t>
            </w:r>
          </w:p>
        </w:tc>
        <w:tc>
          <w:tcPr>
            <w:tcW w:w="560" w:type="pct"/>
            <w:vAlign w:val="center"/>
            <w:hideMark/>
          </w:tcPr>
          <w:p w14:paraId="5AF2AF38"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04-Nov</w:t>
            </w:r>
          </w:p>
        </w:tc>
        <w:tc>
          <w:tcPr>
            <w:tcW w:w="683" w:type="pct"/>
            <w:vMerge/>
            <w:vAlign w:val="center"/>
            <w:hideMark/>
          </w:tcPr>
          <w:p w14:paraId="57D133EC" w14:textId="77777777" w:rsidR="00496AA3" w:rsidRPr="00BF7B10" w:rsidRDefault="00496AA3" w:rsidP="00C03817">
            <w:pPr>
              <w:spacing w:after="0"/>
              <w:jc w:val="center"/>
              <w:rPr>
                <w:rFonts w:cs="Arial"/>
                <w:color w:val="000000"/>
                <w:sz w:val="18"/>
                <w:lang w:eastAsia="en-GB"/>
              </w:rPr>
            </w:pPr>
          </w:p>
        </w:tc>
        <w:tc>
          <w:tcPr>
            <w:tcW w:w="933" w:type="pct"/>
            <w:vMerge/>
            <w:vAlign w:val="center"/>
            <w:hideMark/>
          </w:tcPr>
          <w:p w14:paraId="6DA81E4A" w14:textId="77777777" w:rsidR="00496AA3" w:rsidRPr="00BF7B10" w:rsidRDefault="00496AA3" w:rsidP="00C03817">
            <w:pPr>
              <w:spacing w:after="0"/>
              <w:jc w:val="right"/>
              <w:rPr>
                <w:rFonts w:cs="Arial"/>
                <w:color w:val="000000"/>
                <w:sz w:val="18"/>
                <w:lang w:eastAsia="en-GB"/>
              </w:rPr>
            </w:pPr>
          </w:p>
        </w:tc>
        <w:tc>
          <w:tcPr>
            <w:tcW w:w="2049" w:type="pct"/>
            <w:vMerge/>
            <w:hideMark/>
          </w:tcPr>
          <w:p w14:paraId="1F8CAE5F" w14:textId="77777777" w:rsidR="00496AA3" w:rsidRPr="00BF7B10" w:rsidRDefault="00496AA3" w:rsidP="00C03817">
            <w:pPr>
              <w:spacing w:before="100" w:beforeAutospacing="1" w:after="100" w:afterAutospacing="1"/>
              <w:jc w:val="right"/>
              <w:rPr>
                <w:rFonts w:cs="Arial"/>
                <w:color w:val="000000"/>
                <w:sz w:val="18"/>
                <w:lang w:eastAsia="en-GB"/>
              </w:rPr>
            </w:pPr>
          </w:p>
        </w:tc>
      </w:tr>
      <w:tr w:rsidR="00496AA3" w:rsidRPr="00BF7B10" w14:paraId="5B3515FB" w14:textId="77777777" w:rsidTr="00C03817">
        <w:trPr>
          <w:trHeight w:val="113"/>
        </w:trPr>
        <w:tc>
          <w:tcPr>
            <w:tcW w:w="386" w:type="pct"/>
            <w:vAlign w:val="center"/>
            <w:hideMark/>
          </w:tcPr>
          <w:p w14:paraId="47C03D21"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16</w:t>
            </w:r>
          </w:p>
        </w:tc>
        <w:tc>
          <w:tcPr>
            <w:tcW w:w="389" w:type="pct"/>
            <w:vAlign w:val="center"/>
            <w:hideMark/>
          </w:tcPr>
          <w:p w14:paraId="421B03DB"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8</w:t>
            </w:r>
          </w:p>
        </w:tc>
        <w:tc>
          <w:tcPr>
            <w:tcW w:w="560" w:type="pct"/>
            <w:vAlign w:val="center"/>
            <w:hideMark/>
          </w:tcPr>
          <w:p w14:paraId="2B9F0D57"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11-Nov</w:t>
            </w:r>
          </w:p>
        </w:tc>
        <w:tc>
          <w:tcPr>
            <w:tcW w:w="683" w:type="pct"/>
            <w:vMerge/>
            <w:vAlign w:val="center"/>
            <w:hideMark/>
          </w:tcPr>
          <w:p w14:paraId="60B3ED81" w14:textId="77777777" w:rsidR="00496AA3" w:rsidRPr="00BF7B10" w:rsidRDefault="00496AA3" w:rsidP="00C03817">
            <w:pPr>
              <w:spacing w:after="0"/>
              <w:jc w:val="center"/>
              <w:rPr>
                <w:rFonts w:cs="Arial"/>
                <w:color w:val="000000"/>
                <w:sz w:val="18"/>
                <w:lang w:eastAsia="en-GB"/>
              </w:rPr>
            </w:pPr>
          </w:p>
        </w:tc>
        <w:tc>
          <w:tcPr>
            <w:tcW w:w="933" w:type="pct"/>
            <w:vMerge/>
            <w:vAlign w:val="center"/>
            <w:hideMark/>
          </w:tcPr>
          <w:p w14:paraId="469588DB" w14:textId="77777777" w:rsidR="00496AA3" w:rsidRPr="00BF7B10" w:rsidRDefault="00496AA3" w:rsidP="00C03817">
            <w:pPr>
              <w:spacing w:after="0"/>
              <w:jc w:val="right"/>
              <w:rPr>
                <w:rFonts w:cs="Arial"/>
                <w:color w:val="000000"/>
                <w:sz w:val="18"/>
                <w:lang w:eastAsia="en-GB"/>
              </w:rPr>
            </w:pPr>
          </w:p>
        </w:tc>
        <w:tc>
          <w:tcPr>
            <w:tcW w:w="2049" w:type="pct"/>
            <w:vMerge/>
            <w:vAlign w:val="center"/>
            <w:hideMark/>
          </w:tcPr>
          <w:p w14:paraId="0DE5B087" w14:textId="77777777" w:rsidR="00496AA3" w:rsidRPr="00BF7B10" w:rsidRDefault="00496AA3" w:rsidP="00C03817">
            <w:pPr>
              <w:spacing w:after="0"/>
              <w:rPr>
                <w:rFonts w:cs="Arial"/>
                <w:color w:val="000000"/>
                <w:sz w:val="18"/>
                <w:lang w:eastAsia="en-GB"/>
              </w:rPr>
            </w:pPr>
          </w:p>
        </w:tc>
      </w:tr>
      <w:tr w:rsidR="00496AA3" w:rsidRPr="00BF7B10" w14:paraId="796950EF" w14:textId="77777777" w:rsidTr="00C03817">
        <w:trPr>
          <w:trHeight w:val="113"/>
        </w:trPr>
        <w:tc>
          <w:tcPr>
            <w:tcW w:w="386" w:type="pct"/>
            <w:vAlign w:val="center"/>
            <w:hideMark/>
          </w:tcPr>
          <w:p w14:paraId="786B7316"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17</w:t>
            </w:r>
          </w:p>
        </w:tc>
        <w:tc>
          <w:tcPr>
            <w:tcW w:w="389" w:type="pct"/>
            <w:vAlign w:val="center"/>
            <w:hideMark/>
          </w:tcPr>
          <w:p w14:paraId="2AABA85E"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9</w:t>
            </w:r>
          </w:p>
        </w:tc>
        <w:tc>
          <w:tcPr>
            <w:tcW w:w="560" w:type="pct"/>
            <w:vAlign w:val="center"/>
            <w:hideMark/>
          </w:tcPr>
          <w:p w14:paraId="586C4A41"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18-Nov</w:t>
            </w:r>
          </w:p>
        </w:tc>
        <w:tc>
          <w:tcPr>
            <w:tcW w:w="683" w:type="pct"/>
            <w:vMerge w:val="restart"/>
            <w:vAlign w:val="center"/>
            <w:hideMark/>
          </w:tcPr>
          <w:p w14:paraId="638872E4" w14:textId="77777777"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SP3</w:t>
            </w:r>
          </w:p>
          <w:p w14:paraId="5A4425F8" w14:textId="77777777" w:rsidR="00496AA3" w:rsidRPr="00BF7B10" w:rsidRDefault="00496AA3" w:rsidP="00C03817">
            <w:pPr>
              <w:spacing w:after="0"/>
              <w:jc w:val="center"/>
              <w:rPr>
                <w:rFonts w:cs="Arial"/>
                <w:color w:val="000000"/>
                <w:sz w:val="18"/>
                <w:lang w:eastAsia="en-GB"/>
              </w:rPr>
            </w:pPr>
            <w:r w:rsidRPr="00BF7B10">
              <w:rPr>
                <w:rFonts w:cs="Arial"/>
                <w:b/>
                <w:color w:val="000000"/>
                <w:sz w:val="18"/>
                <w:lang w:eastAsia="en-GB"/>
              </w:rPr>
              <w:t>(3 weeks)</w:t>
            </w:r>
          </w:p>
        </w:tc>
        <w:tc>
          <w:tcPr>
            <w:tcW w:w="933" w:type="pct"/>
            <w:vMerge w:val="restart"/>
            <w:vAlign w:val="center"/>
            <w:hideMark/>
          </w:tcPr>
          <w:p w14:paraId="39E43BD5" w14:textId="77777777" w:rsidR="00496AA3" w:rsidRPr="00BF7B10" w:rsidRDefault="00496AA3" w:rsidP="00C03817">
            <w:pPr>
              <w:spacing w:after="0"/>
              <w:jc w:val="right"/>
              <w:rPr>
                <w:rFonts w:cs="Arial"/>
                <w:color w:val="000000"/>
                <w:sz w:val="18"/>
                <w:lang w:eastAsia="en-GB"/>
              </w:rPr>
            </w:pPr>
          </w:p>
        </w:tc>
        <w:tc>
          <w:tcPr>
            <w:tcW w:w="2049" w:type="pct"/>
            <w:vMerge w:val="restart"/>
            <w:vAlign w:val="bottom"/>
            <w:hideMark/>
          </w:tcPr>
          <w:p w14:paraId="5B2480F4" w14:textId="77777777" w:rsidR="00496AA3" w:rsidRPr="00BF7B10" w:rsidRDefault="00496AA3" w:rsidP="00C03817">
            <w:pPr>
              <w:spacing w:before="100" w:beforeAutospacing="1" w:after="100" w:afterAutospacing="1"/>
              <w:rPr>
                <w:rFonts w:cs="Arial"/>
                <w:color w:val="000000"/>
                <w:sz w:val="18"/>
                <w:lang w:eastAsia="en-GB"/>
              </w:rPr>
            </w:pPr>
            <w:r w:rsidRPr="00BF7B10">
              <w:rPr>
                <w:rFonts w:cs="Arial"/>
                <w:color w:val="000000"/>
                <w:sz w:val="18"/>
                <w:lang w:eastAsia="en-GB"/>
              </w:rPr>
              <w:t xml:space="preserve">I will likely be too busy with work this SP, but I will plan for LU5 and make contact for collaborative work.                 </w:t>
            </w:r>
            <w:r w:rsidRPr="00BF7B10">
              <w:rPr>
                <w:rFonts w:cs="Arial"/>
                <w:b/>
                <w:color w:val="000000"/>
                <w:sz w:val="18"/>
                <w:lang w:eastAsia="en-GB"/>
              </w:rPr>
              <w:t>Ends Thu 05 Dec</w:t>
            </w:r>
          </w:p>
        </w:tc>
      </w:tr>
      <w:tr w:rsidR="00496AA3" w:rsidRPr="00BF7B10" w14:paraId="52F06C0F" w14:textId="77777777" w:rsidTr="00C03817">
        <w:trPr>
          <w:trHeight w:val="113"/>
        </w:trPr>
        <w:tc>
          <w:tcPr>
            <w:tcW w:w="386" w:type="pct"/>
            <w:vAlign w:val="center"/>
            <w:hideMark/>
          </w:tcPr>
          <w:p w14:paraId="17508479"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18</w:t>
            </w:r>
          </w:p>
        </w:tc>
        <w:tc>
          <w:tcPr>
            <w:tcW w:w="389" w:type="pct"/>
            <w:vAlign w:val="center"/>
            <w:hideMark/>
          </w:tcPr>
          <w:p w14:paraId="3CD59DD1"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10</w:t>
            </w:r>
          </w:p>
        </w:tc>
        <w:tc>
          <w:tcPr>
            <w:tcW w:w="560" w:type="pct"/>
            <w:vAlign w:val="center"/>
            <w:hideMark/>
          </w:tcPr>
          <w:p w14:paraId="19BE6D14"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25-Nov</w:t>
            </w:r>
          </w:p>
        </w:tc>
        <w:tc>
          <w:tcPr>
            <w:tcW w:w="683" w:type="pct"/>
            <w:vMerge/>
            <w:vAlign w:val="center"/>
            <w:hideMark/>
          </w:tcPr>
          <w:p w14:paraId="75C2ACD4" w14:textId="77777777" w:rsidR="00496AA3" w:rsidRPr="00BF7B10" w:rsidRDefault="00496AA3" w:rsidP="00C03817">
            <w:pPr>
              <w:spacing w:after="0"/>
              <w:jc w:val="center"/>
              <w:rPr>
                <w:rFonts w:cs="Arial"/>
                <w:b/>
                <w:color w:val="000000"/>
                <w:sz w:val="18"/>
                <w:lang w:eastAsia="en-GB"/>
              </w:rPr>
            </w:pPr>
          </w:p>
        </w:tc>
        <w:tc>
          <w:tcPr>
            <w:tcW w:w="933" w:type="pct"/>
            <w:vMerge/>
            <w:vAlign w:val="center"/>
            <w:hideMark/>
          </w:tcPr>
          <w:p w14:paraId="1EF53899" w14:textId="77777777" w:rsidR="00496AA3" w:rsidRPr="00BF7B10" w:rsidRDefault="00496AA3" w:rsidP="00C03817">
            <w:pPr>
              <w:spacing w:after="0"/>
              <w:jc w:val="right"/>
              <w:rPr>
                <w:rFonts w:cs="Arial"/>
                <w:i/>
                <w:color w:val="000000"/>
                <w:sz w:val="18"/>
                <w:lang w:eastAsia="en-GB"/>
              </w:rPr>
            </w:pPr>
          </w:p>
        </w:tc>
        <w:tc>
          <w:tcPr>
            <w:tcW w:w="2049" w:type="pct"/>
            <w:vMerge/>
            <w:vAlign w:val="bottom"/>
            <w:hideMark/>
          </w:tcPr>
          <w:p w14:paraId="0823B7C4" w14:textId="77777777" w:rsidR="00496AA3" w:rsidRPr="00BF7B10" w:rsidRDefault="00496AA3" w:rsidP="00C03817">
            <w:pPr>
              <w:spacing w:before="100" w:beforeAutospacing="1" w:after="100" w:afterAutospacing="1"/>
              <w:jc w:val="right"/>
              <w:rPr>
                <w:rFonts w:cs="Arial"/>
                <w:color w:val="000000"/>
                <w:sz w:val="18"/>
                <w:lang w:eastAsia="en-GB"/>
              </w:rPr>
            </w:pPr>
          </w:p>
        </w:tc>
      </w:tr>
      <w:tr w:rsidR="00496AA3" w:rsidRPr="00BF7B10" w14:paraId="28B10628" w14:textId="77777777" w:rsidTr="00C03817">
        <w:trPr>
          <w:trHeight w:val="113"/>
        </w:trPr>
        <w:tc>
          <w:tcPr>
            <w:tcW w:w="386" w:type="pct"/>
            <w:vAlign w:val="center"/>
            <w:hideMark/>
          </w:tcPr>
          <w:p w14:paraId="60CF2F35"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19</w:t>
            </w:r>
          </w:p>
        </w:tc>
        <w:tc>
          <w:tcPr>
            <w:tcW w:w="389" w:type="pct"/>
            <w:vAlign w:val="center"/>
            <w:hideMark/>
          </w:tcPr>
          <w:p w14:paraId="1E1AC98C"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11</w:t>
            </w:r>
          </w:p>
        </w:tc>
        <w:tc>
          <w:tcPr>
            <w:tcW w:w="560" w:type="pct"/>
            <w:vAlign w:val="center"/>
            <w:hideMark/>
          </w:tcPr>
          <w:p w14:paraId="04A255BA"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02-Dec</w:t>
            </w:r>
          </w:p>
        </w:tc>
        <w:tc>
          <w:tcPr>
            <w:tcW w:w="683" w:type="pct"/>
            <w:vMerge/>
            <w:vAlign w:val="center"/>
            <w:hideMark/>
          </w:tcPr>
          <w:p w14:paraId="65E21CD3" w14:textId="77777777" w:rsidR="00496AA3" w:rsidRPr="00BF7B10" w:rsidRDefault="00496AA3" w:rsidP="00C03817">
            <w:pPr>
              <w:spacing w:after="0"/>
              <w:jc w:val="center"/>
              <w:rPr>
                <w:rFonts w:cs="Arial"/>
                <w:color w:val="000000"/>
                <w:sz w:val="18"/>
                <w:lang w:eastAsia="en-GB"/>
              </w:rPr>
            </w:pPr>
          </w:p>
        </w:tc>
        <w:tc>
          <w:tcPr>
            <w:tcW w:w="933" w:type="pct"/>
            <w:vMerge/>
            <w:vAlign w:val="center"/>
            <w:hideMark/>
          </w:tcPr>
          <w:p w14:paraId="348AB84E" w14:textId="77777777" w:rsidR="00496AA3" w:rsidRPr="00BF7B10" w:rsidRDefault="00496AA3" w:rsidP="00C03817">
            <w:pPr>
              <w:spacing w:after="0"/>
              <w:jc w:val="right"/>
              <w:rPr>
                <w:rFonts w:cs="Arial"/>
                <w:color w:val="000000"/>
                <w:sz w:val="18"/>
                <w:lang w:eastAsia="en-GB"/>
              </w:rPr>
            </w:pPr>
          </w:p>
        </w:tc>
        <w:tc>
          <w:tcPr>
            <w:tcW w:w="2049" w:type="pct"/>
            <w:vMerge/>
            <w:vAlign w:val="center"/>
            <w:hideMark/>
          </w:tcPr>
          <w:p w14:paraId="64BD998D" w14:textId="77777777" w:rsidR="00496AA3" w:rsidRPr="00BF7B10" w:rsidRDefault="00496AA3" w:rsidP="00C03817">
            <w:pPr>
              <w:spacing w:after="0"/>
              <w:rPr>
                <w:rFonts w:cs="Arial"/>
                <w:color w:val="000000"/>
                <w:sz w:val="18"/>
                <w:lang w:eastAsia="en-GB"/>
              </w:rPr>
            </w:pPr>
          </w:p>
        </w:tc>
      </w:tr>
      <w:tr w:rsidR="00496AA3" w:rsidRPr="00BF7B10" w14:paraId="5D725103" w14:textId="77777777" w:rsidTr="00C03817">
        <w:trPr>
          <w:trHeight w:val="113"/>
        </w:trPr>
        <w:tc>
          <w:tcPr>
            <w:tcW w:w="386" w:type="pct"/>
            <w:vAlign w:val="center"/>
            <w:hideMark/>
          </w:tcPr>
          <w:p w14:paraId="25AE49DE" w14:textId="77777777"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20</w:t>
            </w:r>
          </w:p>
        </w:tc>
        <w:tc>
          <w:tcPr>
            <w:tcW w:w="389" w:type="pct"/>
            <w:vAlign w:val="center"/>
            <w:hideMark/>
          </w:tcPr>
          <w:p w14:paraId="073491BA" w14:textId="77777777"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12</w:t>
            </w:r>
          </w:p>
        </w:tc>
        <w:tc>
          <w:tcPr>
            <w:tcW w:w="560" w:type="pct"/>
            <w:vAlign w:val="center"/>
            <w:hideMark/>
          </w:tcPr>
          <w:p w14:paraId="10A5A8E2" w14:textId="77777777"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09-Dec</w:t>
            </w:r>
          </w:p>
        </w:tc>
        <w:tc>
          <w:tcPr>
            <w:tcW w:w="683" w:type="pct"/>
            <w:vMerge w:val="restart"/>
            <w:vAlign w:val="center"/>
            <w:hideMark/>
          </w:tcPr>
          <w:p w14:paraId="24AE9664" w14:textId="77777777"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SP4</w:t>
            </w:r>
          </w:p>
          <w:p w14:paraId="7D6C1069" w14:textId="77777777"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(3 term weeks + 3 optional vacation weeks)</w:t>
            </w:r>
          </w:p>
        </w:tc>
        <w:tc>
          <w:tcPr>
            <w:tcW w:w="933" w:type="pct"/>
            <w:vMerge w:val="restart"/>
            <w:vAlign w:val="center"/>
            <w:hideMark/>
          </w:tcPr>
          <w:p w14:paraId="6049D93A" w14:textId="77777777" w:rsidR="00496AA3" w:rsidRPr="00BF7B10" w:rsidRDefault="00496AA3" w:rsidP="00C03817">
            <w:pPr>
              <w:spacing w:after="0"/>
              <w:jc w:val="center"/>
              <w:rPr>
                <w:rFonts w:cs="Arial"/>
                <w:color w:val="000000"/>
                <w:sz w:val="18"/>
                <w:lang w:eastAsia="en-GB"/>
              </w:rPr>
            </w:pPr>
            <w:r w:rsidRPr="00BF7B10">
              <w:rPr>
                <w:rFonts w:cs="Arial"/>
                <w:i/>
                <w:color w:val="000000"/>
                <w:sz w:val="18"/>
                <w:lang w:eastAsia="en-GB"/>
              </w:rPr>
              <w:t>LU5</w:t>
            </w:r>
          </w:p>
        </w:tc>
        <w:tc>
          <w:tcPr>
            <w:tcW w:w="2049" w:type="pct"/>
            <w:vMerge w:val="restart"/>
            <w:hideMark/>
          </w:tcPr>
          <w:p w14:paraId="762383BB" w14:textId="77777777" w:rsidR="00496AA3" w:rsidRPr="00BF7B10" w:rsidRDefault="00496AA3" w:rsidP="00C03817">
            <w:pPr>
              <w:spacing w:after="0"/>
              <w:rPr>
                <w:rFonts w:cs="Arial"/>
                <w:color w:val="000000"/>
                <w:sz w:val="18"/>
                <w:lang w:eastAsia="en-GB"/>
              </w:rPr>
            </w:pPr>
            <w:r w:rsidRPr="00BF7B10">
              <w:rPr>
                <w:rFonts w:cs="Arial"/>
                <w:color w:val="000000"/>
                <w:sz w:val="18"/>
                <w:lang w:eastAsia="en-GB"/>
              </w:rPr>
              <w:t xml:space="preserve">This SP gives twice the time of the others, so it gives me the best advantage to complete another LU. I have chosen LU5, as it gives me more time to get the collaborative work needed for LU6.                                          </w:t>
            </w:r>
            <w:r w:rsidRPr="00BF7B10">
              <w:rPr>
                <w:rFonts w:cs="Arial"/>
                <w:b/>
                <w:color w:val="000000"/>
                <w:sz w:val="18"/>
                <w:lang w:eastAsia="en-GB"/>
              </w:rPr>
              <w:t>Ends Thu 16 Jan</w:t>
            </w:r>
          </w:p>
        </w:tc>
      </w:tr>
      <w:tr w:rsidR="00496AA3" w:rsidRPr="00BF7B10" w14:paraId="2DFBC662" w14:textId="77777777" w:rsidTr="00C03817">
        <w:trPr>
          <w:trHeight w:val="113"/>
        </w:trPr>
        <w:tc>
          <w:tcPr>
            <w:tcW w:w="386" w:type="pct"/>
            <w:vAlign w:val="center"/>
            <w:hideMark/>
          </w:tcPr>
          <w:p w14:paraId="6C33B0D9" w14:textId="77777777"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21</w:t>
            </w:r>
          </w:p>
        </w:tc>
        <w:tc>
          <w:tcPr>
            <w:tcW w:w="389" w:type="pct"/>
            <w:vMerge w:val="restart"/>
            <w:vAlign w:val="center"/>
            <w:hideMark/>
          </w:tcPr>
          <w:p w14:paraId="74CE76E9" w14:textId="77777777"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UWE vacation</w:t>
            </w:r>
          </w:p>
        </w:tc>
        <w:tc>
          <w:tcPr>
            <w:tcW w:w="560" w:type="pct"/>
            <w:vAlign w:val="center"/>
            <w:hideMark/>
          </w:tcPr>
          <w:p w14:paraId="275F8584" w14:textId="77777777" w:rsidR="00496AA3" w:rsidRPr="00A5166E" w:rsidRDefault="00496AA3" w:rsidP="00C03817">
            <w:pPr>
              <w:spacing w:before="100" w:beforeAutospacing="1" w:after="100" w:afterAutospacing="1"/>
              <w:jc w:val="center"/>
              <w:rPr>
                <w:rFonts w:cs="Arial"/>
                <w:color w:val="000000"/>
                <w:sz w:val="16"/>
                <w:lang w:eastAsia="en-GB"/>
              </w:rPr>
            </w:pPr>
            <w:r w:rsidRPr="00A5166E">
              <w:rPr>
                <w:rFonts w:cs="Arial"/>
                <w:color w:val="000000"/>
                <w:sz w:val="16"/>
                <w:lang w:eastAsia="en-GB"/>
              </w:rPr>
              <w:t>16-Dec</w:t>
            </w:r>
          </w:p>
        </w:tc>
        <w:tc>
          <w:tcPr>
            <w:tcW w:w="683" w:type="pct"/>
            <w:vMerge/>
            <w:shd w:val="clear" w:color="auto" w:fill="C0C0C0"/>
            <w:vAlign w:val="center"/>
            <w:hideMark/>
          </w:tcPr>
          <w:p w14:paraId="0FE4D738" w14:textId="77777777" w:rsidR="00496AA3" w:rsidRPr="00BF7B10" w:rsidRDefault="00496AA3" w:rsidP="00C03817">
            <w:pPr>
              <w:spacing w:after="0"/>
              <w:jc w:val="center"/>
              <w:rPr>
                <w:rFonts w:cs="Arial"/>
                <w:color w:val="000000"/>
                <w:sz w:val="18"/>
                <w:lang w:eastAsia="en-GB"/>
              </w:rPr>
            </w:pPr>
          </w:p>
        </w:tc>
        <w:tc>
          <w:tcPr>
            <w:tcW w:w="933" w:type="pct"/>
            <w:vMerge/>
            <w:shd w:val="clear" w:color="auto" w:fill="C0C0C0"/>
            <w:vAlign w:val="center"/>
          </w:tcPr>
          <w:p w14:paraId="2719364A" w14:textId="77777777" w:rsidR="00496AA3" w:rsidRPr="00BF7B10" w:rsidRDefault="00496AA3" w:rsidP="00C03817">
            <w:pPr>
              <w:spacing w:after="0"/>
              <w:jc w:val="right"/>
              <w:rPr>
                <w:rFonts w:cs="Arial"/>
                <w:color w:val="000000"/>
                <w:sz w:val="18"/>
                <w:lang w:eastAsia="en-GB"/>
              </w:rPr>
            </w:pPr>
          </w:p>
        </w:tc>
        <w:tc>
          <w:tcPr>
            <w:tcW w:w="2049" w:type="pct"/>
            <w:vMerge/>
            <w:hideMark/>
          </w:tcPr>
          <w:p w14:paraId="01781CE0" w14:textId="77777777" w:rsidR="00496AA3" w:rsidRPr="00BF7B10" w:rsidRDefault="00496AA3" w:rsidP="00C03817">
            <w:pPr>
              <w:spacing w:after="0"/>
              <w:jc w:val="right"/>
              <w:rPr>
                <w:rFonts w:cs="Arial"/>
                <w:color w:val="000000"/>
                <w:sz w:val="18"/>
                <w:lang w:eastAsia="en-GB"/>
              </w:rPr>
            </w:pPr>
          </w:p>
        </w:tc>
      </w:tr>
      <w:tr w:rsidR="00496AA3" w:rsidRPr="00BF7B10" w14:paraId="246A3F78" w14:textId="77777777" w:rsidTr="00C03817">
        <w:trPr>
          <w:trHeight w:val="113"/>
        </w:trPr>
        <w:tc>
          <w:tcPr>
            <w:tcW w:w="386" w:type="pct"/>
            <w:vAlign w:val="center"/>
            <w:hideMark/>
          </w:tcPr>
          <w:p w14:paraId="04C71EA0" w14:textId="77777777"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22</w:t>
            </w:r>
          </w:p>
        </w:tc>
        <w:tc>
          <w:tcPr>
            <w:tcW w:w="389" w:type="pct"/>
            <w:vMerge/>
            <w:vAlign w:val="center"/>
            <w:hideMark/>
          </w:tcPr>
          <w:p w14:paraId="50907BAB" w14:textId="77777777" w:rsidR="00496AA3" w:rsidRPr="00A5166E" w:rsidRDefault="00496AA3" w:rsidP="00C03817">
            <w:pPr>
              <w:spacing w:after="0"/>
              <w:jc w:val="center"/>
              <w:rPr>
                <w:rFonts w:cs="Arial"/>
                <w:color w:val="000000"/>
                <w:sz w:val="16"/>
                <w:lang w:eastAsia="en-GB"/>
              </w:rPr>
            </w:pPr>
          </w:p>
        </w:tc>
        <w:tc>
          <w:tcPr>
            <w:tcW w:w="560" w:type="pct"/>
            <w:vAlign w:val="center"/>
            <w:hideMark/>
          </w:tcPr>
          <w:p w14:paraId="5033F430" w14:textId="77777777"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23-Dec</w:t>
            </w:r>
          </w:p>
        </w:tc>
        <w:tc>
          <w:tcPr>
            <w:tcW w:w="683" w:type="pct"/>
            <w:vMerge/>
            <w:shd w:val="clear" w:color="auto" w:fill="C0C0C0"/>
            <w:vAlign w:val="center"/>
            <w:hideMark/>
          </w:tcPr>
          <w:p w14:paraId="22BEEEDB" w14:textId="77777777" w:rsidR="00496AA3" w:rsidRPr="00BF7B10" w:rsidRDefault="00496AA3" w:rsidP="00C03817">
            <w:pPr>
              <w:spacing w:after="0"/>
              <w:jc w:val="center"/>
              <w:rPr>
                <w:rFonts w:cs="Arial"/>
                <w:color w:val="000000"/>
                <w:sz w:val="18"/>
                <w:lang w:eastAsia="en-GB"/>
              </w:rPr>
            </w:pPr>
          </w:p>
        </w:tc>
        <w:tc>
          <w:tcPr>
            <w:tcW w:w="933" w:type="pct"/>
            <w:vMerge/>
            <w:shd w:val="clear" w:color="auto" w:fill="C0C0C0"/>
            <w:vAlign w:val="center"/>
          </w:tcPr>
          <w:p w14:paraId="38B2A60E" w14:textId="77777777" w:rsidR="00496AA3" w:rsidRPr="00BF7B10" w:rsidRDefault="00496AA3" w:rsidP="00C03817">
            <w:pPr>
              <w:spacing w:after="0"/>
              <w:jc w:val="right"/>
              <w:rPr>
                <w:rFonts w:cs="Arial"/>
                <w:color w:val="000000"/>
                <w:sz w:val="18"/>
                <w:lang w:eastAsia="en-GB"/>
              </w:rPr>
            </w:pPr>
          </w:p>
        </w:tc>
        <w:tc>
          <w:tcPr>
            <w:tcW w:w="2049" w:type="pct"/>
            <w:vMerge/>
            <w:vAlign w:val="center"/>
            <w:hideMark/>
          </w:tcPr>
          <w:p w14:paraId="5CA76917" w14:textId="77777777" w:rsidR="00496AA3" w:rsidRPr="00BF7B10" w:rsidRDefault="00496AA3" w:rsidP="00C03817">
            <w:pPr>
              <w:spacing w:after="0"/>
              <w:jc w:val="right"/>
              <w:rPr>
                <w:rFonts w:cs="Arial"/>
                <w:color w:val="000000"/>
                <w:sz w:val="18"/>
                <w:lang w:eastAsia="en-GB"/>
              </w:rPr>
            </w:pPr>
          </w:p>
        </w:tc>
      </w:tr>
      <w:tr w:rsidR="00496AA3" w:rsidRPr="00BF7B10" w14:paraId="1E1D1167" w14:textId="77777777" w:rsidTr="00C03817">
        <w:trPr>
          <w:trHeight w:val="113"/>
        </w:trPr>
        <w:tc>
          <w:tcPr>
            <w:tcW w:w="386" w:type="pct"/>
            <w:vAlign w:val="center"/>
            <w:hideMark/>
          </w:tcPr>
          <w:p w14:paraId="3E12C6D8" w14:textId="77777777"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23</w:t>
            </w:r>
          </w:p>
        </w:tc>
        <w:tc>
          <w:tcPr>
            <w:tcW w:w="389" w:type="pct"/>
            <w:vMerge/>
            <w:vAlign w:val="center"/>
            <w:hideMark/>
          </w:tcPr>
          <w:p w14:paraId="77E57175" w14:textId="77777777" w:rsidR="00496AA3" w:rsidRPr="00A5166E" w:rsidRDefault="00496AA3" w:rsidP="00C03817">
            <w:pPr>
              <w:spacing w:after="0"/>
              <w:jc w:val="center"/>
              <w:rPr>
                <w:rFonts w:cs="Arial"/>
                <w:color w:val="000000"/>
                <w:sz w:val="16"/>
                <w:lang w:eastAsia="en-GB"/>
              </w:rPr>
            </w:pPr>
          </w:p>
        </w:tc>
        <w:tc>
          <w:tcPr>
            <w:tcW w:w="560" w:type="pct"/>
            <w:vAlign w:val="center"/>
            <w:hideMark/>
          </w:tcPr>
          <w:p w14:paraId="009775C6" w14:textId="77777777"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30-Dec</w:t>
            </w:r>
          </w:p>
        </w:tc>
        <w:tc>
          <w:tcPr>
            <w:tcW w:w="683" w:type="pct"/>
            <w:vMerge/>
            <w:shd w:val="clear" w:color="auto" w:fill="C0C0C0"/>
            <w:vAlign w:val="center"/>
            <w:hideMark/>
          </w:tcPr>
          <w:p w14:paraId="53115E37" w14:textId="77777777" w:rsidR="00496AA3" w:rsidRPr="00BF7B10" w:rsidRDefault="00496AA3" w:rsidP="00C03817">
            <w:pPr>
              <w:spacing w:after="0"/>
              <w:jc w:val="center"/>
              <w:rPr>
                <w:rFonts w:cs="Arial"/>
                <w:color w:val="000000"/>
                <w:sz w:val="18"/>
                <w:lang w:eastAsia="en-GB"/>
              </w:rPr>
            </w:pPr>
          </w:p>
        </w:tc>
        <w:tc>
          <w:tcPr>
            <w:tcW w:w="933" w:type="pct"/>
            <w:vMerge/>
            <w:shd w:val="clear" w:color="auto" w:fill="C0C0C0"/>
            <w:vAlign w:val="center"/>
          </w:tcPr>
          <w:p w14:paraId="1F0F36F9" w14:textId="77777777" w:rsidR="00496AA3" w:rsidRPr="00BF7B10" w:rsidRDefault="00496AA3" w:rsidP="00C03817">
            <w:pPr>
              <w:spacing w:after="0"/>
              <w:jc w:val="right"/>
              <w:rPr>
                <w:rFonts w:cs="Arial"/>
                <w:color w:val="000000"/>
                <w:sz w:val="18"/>
                <w:lang w:eastAsia="en-GB"/>
              </w:rPr>
            </w:pPr>
          </w:p>
        </w:tc>
        <w:tc>
          <w:tcPr>
            <w:tcW w:w="2049" w:type="pct"/>
            <w:vMerge/>
            <w:vAlign w:val="center"/>
            <w:hideMark/>
          </w:tcPr>
          <w:p w14:paraId="614BD4A5" w14:textId="77777777" w:rsidR="00496AA3" w:rsidRPr="00BF7B10" w:rsidRDefault="00496AA3" w:rsidP="00C03817">
            <w:pPr>
              <w:spacing w:after="0"/>
              <w:jc w:val="right"/>
              <w:rPr>
                <w:rFonts w:cs="Arial"/>
                <w:color w:val="000000"/>
                <w:sz w:val="18"/>
                <w:lang w:eastAsia="en-GB"/>
              </w:rPr>
            </w:pPr>
          </w:p>
        </w:tc>
      </w:tr>
      <w:tr w:rsidR="00496AA3" w:rsidRPr="00BF7B10" w14:paraId="0D8443CB" w14:textId="77777777" w:rsidTr="00C03817">
        <w:trPr>
          <w:trHeight w:val="113"/>
        </w:trPr>
        <w:tc>
          <w:tcPr>
            <w:tcW w:w="386" w:type="pct"/>
            <w:vAlign w:val="center"/>
            <w:hideMark/>
          </w:tcPr>
          <w:p w14:paraId="5C1197C7" w14:textId="77777777"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24</w:t>
            </w:r>
          </w:p>
        </w:tc>
        <w:tc>
          <w:tcPr>
            <w:tcW w:w="389" w:type="pct"/>
            <w:vAlign w:val="center"/>
            <w:hideMark/>
          </w:tcPr>
          <w:p w14:paraId="60B36C07" w14:textId="77777777"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13</w:t>
            </w:r>
          </w:p>
        </w:tc>
        <w:tc>
          <w:tcPr>
            <w:tcW w:w="560" w:type="pct"/>
            <w:vAlign w:val="center"/>
            <w:hideMark/>
          </w:tcPr>
          <w:p w14:paraId="595AF838" w14:textId="77777777"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06-Jan</w:t>
            </w:r>
          </w:p>
        </w:tc>
        <w:tc>
          <w:tcPr>
            <w:tcW w:w="683" w:type="pct"/>
            <w:vMerge/>
            <w:shd w:val="clear" w:color="auto" w:fill="auto"/>
            <w:vAlign w:val="center"/>
            <w:hideMark/>
          </w:tcPr>
          <w:p w14:paraId="14ABB762" w14:textId="77777777" w:rsidR="00496AA3" w:rsidRPr="00BF7B10" w:rsidRDefault="00496AA3" w:rsidP="00C03817">
            <w:pPr>
              <w:spacing w:after="0"/>
              <w:jc w:val="center"/>
              <w:rPr>
                <w:rFonts w:cs="Arial"/>
                <w:b/>
                <w:color w:val="000000"/>
                <w:sz w:val="18"/>
                <w:lang w:eastAsia="en-GB"/>
              </w:rPr>
            </w:pPr>
          </w:p>
        </w:tc>
        <w:tc>
          <w:tcPr>
            <w:tcW w:w="933" w:type="pct"/>
            <w:vMerge/>
            <w:shd w:val="clear" w:color="auto" w:fill="auto"/>
            <w:vAlign w:val="center"/>
          </w:tcPr>
          <w:p w14:paraId="1AF92213" w14:textId="77777777" w:rsidR="00496AA3" w:rsidRPr="00BF7B10" w:rsidRDefault="00496AA3" w:rsidP="00C03817">
            <w:pPr>
              <w:spacing w:after="0"/>
              <w:jc w:val="right"/>
              <w:rPr>
                <w:rFonts w:cs="Arial"/>
                <w:i/>
                <w:color w:val="000000"/>
                <w:sz w:val="18"/>
                <w:lang w:eastAsia="en-GB"/>
              </w:rPr>
            </w:pPr>
          </w:p>
        </w:tc>
        <w:tc>
          <w:tcPr>
            <w:tcW w:w="2049" w:type="pct"/>
            <w:vMerge/>
            <w:vAlign w:val="center"/>
            <w:hideMark/>
          </w:tcPr>
          <w:p w14:paraId="04FD5E80" w14:textId="77777777" w:rsidR="00496AA3" w:rsidRPr="00BF7B10" w:rsidRDefault="00496AA3" w:rsidP="00C03817">
            <w:pPr>
              <w:spacing w:after="0"/>
              <w:jc w:val="right"/>
              <w:rPr>
                <w:rFonts w:cs="Arial"/>
                <w:color w:val="000000"/>
                <w:sz w:val="18"/>
                <w:lang w:eastAsia="en-GB"/>
              </w:rPr>
            </w:pPr>
          </w:p>
        </w:tc>
      </w:tr>
      <w:tr w:rsidR="00496AA3" w:rsidRPr="00BF7B10" w14:paraId="5137B887" w14:textId="77777777" w:rsidTr="00C03817">
        <w:trPr>
          <w:trHeight w:val="258"/>
        </w:trPr>
        <w:tc>
          <w:tcPr>
            <w:tcW w:w="386" w:type="pct"/>
            <w:vAlign w:val="center"/>
            <w:hideMark/>
          </w:tcPr>
          <w:p w14:paraId="52E2CA02" w14:textId="77777777"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25</w:t>
            </w:r>
          </w:p>
        </w:tc>
        <w:tc>
          <w:tcPr>
            <w:tcW w:w="389" w:type="pct"/>
            <w:vAlign w:val="center"/>
            <w:hideMark/>
          </w:tcPr>
          <w:p w14:paraId="35958F94" w14:textId="77777777"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14</w:t>
            </w:r>
          </w:p>
        </w:tc>
        <w:tc>
          <w:tcPr>
            <w:tcW w:w="560" w:type="pct"/>
            <w:vAlign w:val="center"/>
            <w:hideMark/>
          </w:tcPr>
          <w:p w14:paraId="3C782B6B" w14:textId="77777777"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13-Jan</w:t>
            </w:r>
          </w:p>
        </w:tc>
        <w:tc>
          <w:tcPr>
            <w:tcW w:w="683" w:type="pct"/>
            <w:vMerge/>
            <w:shd w:val="clear" w:color="auto" w:fill="auto"/>
            <w:vAlign w:val="center"/>
            <w:hideMark/>
          </w:tcPr>
          <w:p w14:paraId="7ADAA7B9" w14:textId="77777777" w:rsidR="00496AA3" w:rsidRPr="00BF7B10" w:rsidRDefault="00496AA3" w:rsidP="00C03817">
            <w:pPr>
              <w:spacing w:after="0"/>
              <w:jc w:val="center"/>
              <w:rPr>
                <w:rFonts w:cs="Arial"/>
                <w:color w:val="000000"/>
                <w:sz w:val="18"/>
                <w:lang w:eastAsia="en-GB"/>
              </w:rPr>
            </w:pPr>
          </w:p>
        </w:tc>
        <w:tc>
          <w:tcPr>
            <w:tcW w:w="933" w:type="pct"/>
            <w:vMerge/>
            <w:shd w:val="clear" w:color="auto" w:fill="auto"/>
            <w:vAlign w:val="center"/>
          </w:tcPr>
          <w:p w14:paraId="5CCCE853" w14:textId="77777777" w:rsidR="00496AA3" w:rsidRPr="00BF7B10" w:rsidRDefault="00496AA3" w:rsidP="00C03817">
            <w:pPr>
              <w:spacing w:after="0"/>
              <w:jc w:val="right"/>
              <w:rPr>
                <w:rFonts w:cs="Arial"/>
                <w:color w:val="000000"/>
                <w:sz w:val="18"/>
                <w:lang w:eastAsia="en-GB"/>
              </w:rPr>
            </w:pPr>
          </w:p>
        </w:tc>
        <w:tc>
          <w:tcPr>
            <w:tcW w:w="2049" w:type="pct"/>
            <w:vMerge/>
            <w:vAlign w:val="center"/>
            <w:hideMark/>
          </w:tcPr>
          <w:p w14:paraId="6954BE16" w14:textId="77777777" w:rsidR="00496AA3" w:rsidRPr="00BF7B10" w:rsidRDefault="00496AA3" w:rsidP="00C03817">
            <w:pPr>
              <w:spacing w:after="0"/>
              <w:rPr>
                <w:rFonts w:cs="Arial"/>
                <w:color w:val="000000"/>
                <w:sz w:val="18"/>
                <w:lang w:eastAsia="en-GB"/>
              </w:rPr>
            </w:pPr>
          </w:p>
        </w:tc>
      </w:tr>
      <w:tr w:rsidR="00496AA3" w:rsidRPr="00BF7B10" w14:paraId="50A1ECF7" w14:textId="77777777" w:rsidTr="00C03817">
        <w:trPr>
          <w:trHeight w:val="113"/>
        </w:trPr>
        <w:tc>
          <w:tcPr>
            <w:tcW w:w="386" w:type="pct"/>
            <w:vAlign w:val="center"/>
            <w:hideMark/>
          </w:tcPr>
          <w:p w14:paraId="24EFF62A"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26</w:t>
            </w:r>
          </w:p>
        </w:tc>
        <w:tc>
          <w:tcPr>
            <w:tcW w:w="389" w:type="pct"/>
            <w:vAlign w:val="center"/>
            <w:hideMark/>
          </w:tcPr>
          <w:p w14:paraId="4E632750"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15</w:t>
            </w:r>
          </w:p>
        </w:tc>
        <w:tc>
          <w:tcPr>
            <w:tcW w:w="560" w:type="pct"/>
            <w:vAlign w:val="center"/>
            <w:hideMark/>
          </w:tcPr>
          <w:p w14:paraId="0F106161"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20-Jan</w:t>
            </w:r>
          </w:p>
        </w:tc>
        <w:tc>
          <w:tcPr>
            <w:tcW w:w="683" w:type="pct"/>
            <w:vMerge w:val="restart"/>
            <w:shd w:val="clear" w:color="auto" w:fill="auto"/>
            <w:vAlign w:val="center"/>
            <w:hideMark/>
          </w:tcPr>
          <w:p w14:paraId="610A8179" w14:textId="77777777"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SP5</w:t>
            </w:r>
          </w:p>
          <w:p w14:paraId="2738E948" w14:textId="77777777" w:rsidR="00496AA3" w:rsidRPr="00BF7B10" w:rsidRDefault="00496AA3" w:rsidP="00C03817">
            <w:pPr>
              <w:spacing w:after="0"/>
              <w:jc w:val="center"/>
              <w:rPr>
                <w:rFonts w:cs="Arial"/>
                <w:color w:val="000000"/>
                <w:sz w:val="18"/>
                <w:lang w:eastAsia="en-GB"/>
              </w:rPr>
            </w:pPr>
            <w:r w:rsidRPr="00BF7B10">
              <w:rPr>
                <w:rFonts w:cs="Arial"/>
                <w:b/>
                <w:color w:val="000000"/>
                <w:sz w:val="18"/>
                <w:lang w:eastAsia="en-GB"/>
              </w:rPr>
              <w:t>(3 weeks)</w:t>
            </w:r>
          </w:p>
        </w:tc>
        <w:tc>
          <w:tcPr>
            <w:tcW w:w="933" w:type="pct"/>
            <w:vMerge w:val="restart"/>
            <w:shd w:val="clear" w:color="auto" w:fill="auto"/>
            <w:vAlign w:val="center"/>
          </w:tcPr>
          <w:p w14:paraId="3C64EFBD" w14:textId="77777777" w:rsidR="00496AA3" w:rsidRPr="00BF7B10" w:rsidRDefault="00496AA3" w:rsidP="00C03817">
            <w:pPr>
              <w:spacing w:after="0"/>
              <w:jc w:val="right"/>
              <w:rPr>
                <w:rFonts w:cs="Arial"/>
                <w:color w:val="000000"/>
                <w:sz w:val="18"/>
                <w:lang w:eastAsia="en-GB"/>
              </w:rPr>
            </w:pPr>
          </w:p>
        </w:tc>
        <w:tc>
          <w:tcPr>
            <w:tcW w:w="2049" w:type="pct"/>
            <w:vMerge w:val="restart"/>
            <w:vAlign w:val="bottom"/>
            <w:hideMark/>
          </w:tcPr>
          <w:p w14:paraId="1953AAEC" w14:textId="77777777" w:rsidR="00496AA3" w:rsidRPr="00BF7B10" w:rsidRDefault="006B1D0B" w:rsidP="006B1D0B">
            <w:pPr>
              <w:spacing w:after="0"/>
              <w:rPr>
                <w:rFonts w:cs="Arial"/>
                <w:b/>
                <w:color w:val="000000"/>
                <w:sz w:val="18"/>
                <w:lang w:eastAsia="en-GB"/>
              </w:rPr>
            </w:pPr>
            <w:r>
              <w:rPr>
                <w:rFonts w:cs="Arial"/>
                <w:color w:val="000000"/>
                <w:sz w:val="18"/>
                <w:lang w:eastAsia="en-GB"/>
              </w:rPr>
              <w:t>I will keep this SP free for a midway review, to ensure I am keeping up with my targets and deadlines, and adjust my plans if work isn’t being completed as expected .E</w:t>
            </w:r>
            <w:r w:rsidR="00496AA3" w:rsidRPr="00BF7B10">
              <w:rPr>
                <w:rFonts w:cs="Arial"/>
                <w:b/>
                <w:color w:val="000000"/>
                <w:sz w:val="18"/>
                <w:lang w:eastAsia="en-GB"/>
              </w:rPr>
              <w:t>nds Thu 06 Feb</w:t>
            </w:r>
          </w:p>
        </w:tc>
      </w:tr>
      <w:tr w:rsidR="00496AA3" w:rsidRPr="00BF7B10" w14:paraId="3411DA0E" w14:textId="77777777" w:rsidTr="00C03817">
        <w:trPr>
          <w:trHeight w:val="113"/>
        </w:trPr>
        <w:tc>
          <w:tcPr>
            <w:tcW w:w="386" w:type="pct"/>
            <w:vAlign w:val="center"/>
            <w:hideMark/>
          </w:tcPr>
          <w:p w14:paraId="15AE28A3"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27</w:t>
            </w:r>
          </w:p>
        </w:tc>
        <w:tc>
          <w:tcPr>
            <w:tcW w:w="389" w:type="pct"/>
            <w:vAlign w:val="center"/>
            <w:hideMark/>
          </w:tcPr>
          <w:p w14:paraId="11CBC973"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16</w:t>
            </w:r>
          </w:p>
        </w:tc>
        <w:tc>
          <w:tcPr>
            <w:tcW w:w="560" w:type="pct"/>
            <w:vAlign w:val="center"/>
            <w:hideMark/>
          </w:tcPr>
          <w:p w14:paraId="2C0AF37F"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27-Jan</w:t>
            </w:r>
          </w:p>
        </w:tc>
        <w:tc>
          <w:tcPr>
            <w:tcW w:w="683" w:type="pct"/>
            <w:vMerge/>
            <w:shd w:val="clear" w:color="auto" w:fill="auto"/>
            <w:vAlign w:val="center"/>
            <w:hideMark/>
          </w:tcPr>
          <w:p w14:paraId="00CAE7EC" w14:textId="77777777" w:rsidR="00496AA3" w:rsidRPr="00BF7B10" w:rsidRDefault="00496AA3" w:rsidP="00C03817">
            <w:pPr>
              <w:spacing w:after="0"/>
              <w:jc w:val="center"/>
              <w:rPr>
                <w:rFonts w:cs="Arial"/>
                <w:color w:val="000000"/>
                <w:sz w:val="18"/>
                <w:lang w:eastAsia="en-GB"/>
              </w:rPr>
            </w:pPr>
          </w:p>
        </w:tc>
        <w:tc>
          <w:tcPr>
            <w:tcW w:w="933" w:type="pct"/>
            <w:vMerge/>
            <w:shd w:val="clear" w:color="auto" w:fill="auto"/>
            <w:vAlign w:val="center"/>
            <w:hideMark/>
          </w:tcPr>
          <w:p w14:paraId="07913877" w14:textId="77777777" w:rsidR="00496AA3" w:rsidRPr="00BF7B10" w:rsidRDefault="00496AA3" w:rsidP="00C03817">
            <w:pPr>
              <w:spacing w:after="0"/>
              <w:jc w:val="right"/>
              <w:rPr>
                <w:rFonts w:cs="Arial"/>
                <w:color w:val="000000"/>
                <w:sz w:val="18"/>
                <w:lang w:eastAsia="en-GB"/>
              </w:rPr>
            </w:pPr>
          </w:p>
        </w:tc>
        <w:tc>
          <w:tcPr>
            <w:tcW w:w="2049" w:type="pct"/>
            <w:vMerge/>
            <w:vAlign w:val="center"/>
            <w:hideMark/>
          </w:tcPr>
          <w:p w14:paraId="4921CAE1" w14:textId="77777777" w:rsidR="00496AA3" w:rsidRPr="00BF7B10" w:rsidRDefault="00496AA3" w:rsidP="00C03817">
            <w:pPr>
              <w:spacing w:after="0"/>
              <w:jc w:val="right"/>
              <w:rPr>
                <w:rFonts w:cs="Arial"/>
                <w:color w:val="000000"/>
                <w:sz w:val="18"/>
                <w:lang w:eastAsia="en-GB"/>
              </w:rPr>
            </w:pPr>
          </w:p>
        </w:tc>
      </w:tr>
      <w:tr w:rsidR="00496AA3" w:rsidRPr="00BF7B10" w14:paraId="18C0376C" w14:textId="77777777" w:rsidTr="00C03817">
        <w:trPr>
          <w:trHeight w:val="113"/>
        </w:trPr>
        <w:tc>
          <w:tcPr>
            <w:tcW w:w="386" w:type="pct"/>
            <w:vAlign w:val="center"/>
            <w:hideMark/>
          </w:tcPr>
          <w:p w14:paraId="2417209E"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28</w:t>
            </w:r>
          </w:p>
        </w:tc>
        <w:tc>
          <w:tcPr>
            <w:tcW w:w="389" w:type="pct"/>
            <w:vAlign w:val="center"/>
            <w:hideMark/>
          </w:tcPr>
          <w:p w14:paraId="2A5AB232"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17</w:t>
            </w:r>
          </w:p>
        </w:tc>
        <w:tc>
          <w:tcPr>
            <w:tcW w:w="560" w:type="pct"/>
            <w:vAlign w:val="center"/>
            <w:hideMark/>
          </w:tcPr>
          <w:p w14:paraId="413AA241"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03-Feb</w:t>
            </w:r>
          </w:p>
        </w:tc>
        <w:tc>
          <w:tcPr>
            <w:tcW w:w="683" w:type="pct"/>
            <w:vMerge/>
            <w:vAlign w:val="center"/>
            <w:hideMark/>
          </w:tcPr>
          <w:p w14:paraId="14D7AF16" w14:textId="77777777" w:rsidR="00496AA3" w:rsidRPr="00BF7B10" w:rsidRDefault="00496AA3" w:rsidP="00C03817">
            <w:pPr>
              <w:spacing w:after="0"/>
              <w:jc w:val="center"/>
              <w:rPr>
                <w:rFonts w:cs="Arial"/>
                <w:b/>
                <w:color w:val="000000"/>
                <w:sz w:val="18"/>
                <w:lang w:eastAsia="en-GB"/>
              </w:rPr>
            </w:pPr>
          </w:p>
        </w:tc>
        <w:tc>
          <w:tcPr>
            <w:tcW w:w="933" w:type="pct"/>
            <w:vMerge/>
            <w:vAlign w:val="center"/>
            <w:hideMark/>
          </w:tcPr>
          <w:p w14:paraId="20778297" w14:textId="77777777" w:rsidR="00496AA3" w:rsidRPr="00BF7B10" w:rsidRDefault="00496AA3" w:rsidP="00C03817">
            <w:pPr>
              <w:spacing w:after="0"/>
              <w:jc w:val="right"/>
              <w:rPr>
                <w:rFonts w:cs="Arial"/>
                <w:i/>
                <w:color w:val="000000"/>
                <w:sz w:val="18"/>
                <w:lang w:eastAsia="en-GB"/>
              </w:rPr>
            </w:pPr>
          </w:p>
        </w:tc>
        <w:tc>
          <w:tcPr>
            <w:tcW w:w="2049" w:type="pct"/>
            <w:vMerge/>
            <w:vAlign w:val="bottom"/>
            <w:hideMark/>
          </w:tcPr>
          <w:p w14:paraId="10221912" w14:textId="77777777" w:rsidR="00496AA3" w:rsidRPr="00BF7B10" w:rsidRDefault="00496AA3" w:rsidP="00C03817">
            <w:pPr>
              <w:spacing w:after="0"/>
              <w:jc w:val="right"/>
              <w:rPr>
                <w:rFonts w:cs="Arial"/>
                <w:color w:val="000000"/>
                <w:sz w:val="18"/>
                <w:lang w:eastAsia="en-GB"/>
              </w:rPr>
            </w:pPr>
          </w:p>
        </w:tc>
      </w:tr>
      <w:tr w:rsidR="00496AA3" w:rsidRPr="00BF7B10" w14:paraId="141B0AE2" w14:textId="77777777" w:rsidTr="00C03817">
        <w:trPr>
          <w:trHeight w:val="113"/>
        </w:trPr>
        <w:tc>
          <w:tcPr>
            <w:tcW w:w="386" w:type="pct"/>
            <w:vAlign w:val="center"/>
            <w:hideMark/>
          </w:tcPr>
          <w:p w14:paraId="4E048D4B"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39</w:t>
            </w:r>
          </w:p>
        </w:tc>
        <w:tc>
          <w:tcPr>
            <w:tcW w:w="389" w:type="pct"/>
            <w:vAlign w:val="center"/>
            <w:hideMark/>
          </w:tcPr>
          <w:p w14:paraId="7B391FD5"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18</w:t>
            </w:r>
          </w:p>
        </w:tc>
        <w:tc>
          <w:tcPr>
            <w:tcW w:w="560" w:type="pct"/>
            <w:vAlign w:val="center"/>
            <w:hideMark/>
          </w:tcPr>
          <w:p w14:paraId="0C201437"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10-Feb</w:t>
            </w:r>
          </w:p>
        </w:tc>
        <w:tc>
          <w:tcPr>
            <w:tcW w:w="683" w:type="pct"/>
            <w:vMerge w:val="restart"/>
            <w:vAlign w:val="center"/>
            <w:hideMark/>
          </w:tcPr>
          <w:p w14:paraId="7C7ABE5F" w14:textId="77777777"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SP6</w:t>
            </w:r>
          </w:p>
          <w:p w14:paraId="533286F0" w14:textId="77777777" w:rsidR="00496AA3" w:rsidRPr="00BF7B10" w:rsidRDefault="00496AA3" w:rsidP="00C03817">
            <w:pPr>
              <w:spacing w:after="0"/>
              <w:jc w:val="center"/>
              <w:rPr>
                <w:rFonts w:cs="Arial"/>
                <w:color w:val="000000"/>
                <w:sz w:val="18"/>
                <w:lang w:eastAsia="en-GB"/>
              </w:rPr>
            </w:pPr>
            <w:r w:rsidRPr="00BF7B10">
              <w:rPr>
                <w:rFonts w:cs="Arial"/>
                <w:b/>
                <w:color w:val="000000"/>
                <w:sz w:val="18"/>
                <w:lang w:eastAsia="en-GB"/>
              </w:rPr>
              <w:t>(3 weeks)</w:t>
            </w:r>
          </w:p>
        </w:tc>
        <w:tc>
          <w:tcPr>
            <w:tcW w:w="933" w:type="pct"/>
            <w:vMerge w:val="restart"/>
            <w:vAlign w:val="center"/>
          </w:tcPr>
          <w:p w14:paraId="31E4549D" w14:textId="77777777" w:rsidR="00496AA3" w:rsidRPr="00BF7B10" w:rsidRDefault="00496AA3" w:rsidP="00C03817">
            <w:pPr>
              <w:spacing w:after="0"/>
              <w:jc w:val="center"/>
              <w:rPr>
                <w:rFonts w:cs="Arial"/>
                <w:i/>
                <w:color w:val="000000"/>
                <w:sz w:val="18"/>
                <w:lang w:eastAsia="en-GB"/>
              </w:rPr>
            </w:pPr>
            <w:r w:rsidRPr="00BF7B10">
              <w:rPr>
                <w:rFonts w:cs="Arial"/>
                <w:i/>
                <w:color w:val="000000"/>
                <w:sz w:val="18"/>
                <w:lang w:eastAsia="en-GB"/>
              </w:rPr>
              <w:t>LU6</w:t>
            </w:r>
          </w:p>
        </w:tc>
        <w:tc>
          <w:tcPr>
            <w:tcW w:w="2049" w:type="pct"/>
            <w:vMerge w:val="restart"/>
            <w:vAlign w:val="bottom"/>
            <w:hideMark/>
          </w:tcPr>
          <w:p w14:paraId="1AFAEC17" w14:textId="77777777" w:rsidR="00496AA3" w:rsidRPr="00BF7B10" w:rsidRDefault="00496AA3" w:rsidP="00C03817">
            <w:pPr>
              <w:spacing w:after="0"/>
              <w:rPr>
                <w:rFonts w:cs="Arial"/>
                <w:color w:val="000000"/>
                <w:sz w:val="18"/>
                <w:lang w:eastAsia="en-GB"/>
              </w:rPr>
            </w:pPr>
            <w:r w:rsidRPr="00BF7B10">
              <w:rPr>
                <w:rFonts w:cs="Arial"/>
                <w:color w:val="000000"/>
                <w:sz w:val="18"/>
                <w:lang w:eastAsia="en-GB"/>
              </w:rPr>
              <w:t xml:space="preserve">I will have had plenty of time to get the collaborative work by this SP, so is a good time to complete SP7.                        </w:t>
            </w:r>
            <w:r w:rsidRPr="00BF7B10">
              <w:rPr>
                <w:rFonts w:cs="Arial"/>
                <w:b/>
                <w:color w:val="000000"/>
                <w:sz w:val="18"/>
                <w:lang w:eastAsia="en-GB"/>
              </w:rPr>
              <w:t>Ends Thu 27 Feb</w:t>
            </w:r>
          </w:p>
        </w:tc>
      </w:tr>
      <w:tr w:rsidR="00496AA3" w:rsidRPr="00BF7B10" w14:paraId="13BBC8C5" w14:textId="77777777" w:rsidTr="00C03817">
        <w:trPr>
          <w:trHeight w:val="113"/>
        </w:trPr>
        <w:tc>
          <w:tcPr>
            <w:tcW w:w="386" w:type="pct"/>
            <w:vAlign w:val="center"/>
            <w:hideMark/>
          </w:tcPr>
          <w:p w14:paraId="27E44721"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30</w:t>
            </w:r>
          </w:p>
        </w:tc>
        <w:tc>
          <w:tcPr>
            <w:tcW w:w="389" w:type="pct"/>
            <w:vAlign w:val="center"/>
            <w:hideMark/>
          </w:tcPr>
          <w:p w14:paraId="5BE5BDBA"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19</w:t>
            </w:r>
          </w:p>
        </w:tc>
        <w:tc>
          <w:tcPr>
            <w:tcW w:w="560" w:type="pct"/>
            <w:vAlign w:val="center"/>
            <w:hideMark/>
          </w:tcPr>
          <w:p w14:paraId="7352AB00"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18-Feb</w:t>
            </w:r>
          </w:p>
        </w:tc>
        <w:tc>
          <w:tcPr>
            <w:tcW w:w="683" w:type="pct"/>
            <w:vMerge/>
            <w:vAlign w:val="center"/>
            <w:hideMark/>
          </w:tcPr>
          <w:p w14:paraId="4D7B246F" w14:textId="77777777" w:rsidR="00496AA3" w:rsidRPr="00BF7B10" w:rsidRDefault="00496AA3" w:rsidP="00C03817">
            <w:pPr>
              <w:spacing w:after="0"/>
              <w:jc w:val="center"/>
              <w:rPr>
                <w:rFonts w:cs="Arial"/>
                <w:color w:val="000000"/>
                <w:sz w:val="18"/>
                <w:lang w:eastAsia="en-GB"/>
              </w:rPr>
            </w:pPr>
          </w:p>
        </w:tc>
        <w:tc>
          <w:tcPr>
            <w:tcW w:w="933" w:type="pct"/>
            <w:vMerge/>
            <w:vAlign w:val="center"/>
            <w:hideMark/>
          </w:tcPr>
          <w:p w14:paraId="1922D0AE" w14:textId="77777777" w:rsidR="00496AA3" w:rsidRPr="00BF7B10" w:rsidRDefault="00496AA3" w:rsidP="00C03817">
            <w:pPr>
              <w:spacing w:after="0"/>
              <w:jc w:val="right"/>
              <w:rPr>
                <w:rFonts w:cs="Arial"/>
                <w:i/>
                <w:color w:val="000000"/>
                <w:sz w:val="18"/>
                <w:lang w:eastAsia="en-GB"/>
              </w:rPr>
            </w:pPr>
          </w:p>
        </w:tc>
        <w:tc>
          <w:tcPr>
            <w:tcW w:w="2049" w:type="pct"/>
            <w:vMerge/>
            <w:vAlign w:val="center"/>
            <w:hideMark/>
          </w:tcPr>
          <w:p w14:paraId="29824A25" w14:textId="77777777" w:rsidR="00496AA3" w:rsidRPr="00BF7B10" w:rsidRDefault="00496AA3" w:rsidP="00C03817">
            <w:pPr>
              <w:spacing w:after="0"/>
              <w:jc w:val="right"/>
              <w:rPr>
                <w:rFonts w:cs="Arial"/>
                <w:color w:val="000000"/>
                <w:sz w:val="18"/>
                <w:lang w:eastAsia="en-GB"/>
              </w:rPr>
            </w:pPr>
          </w:p>
        </w:tc>
      </w:tr>
      <w:tr w:rsidR="00496AA3" w:rsidRPr="00BF7B10" w14:paraId="71871464" w14:textId="77777777" w:rsidTr="00C03817">
        <w:trPr>
          <w:trHeight w:val="113"/>
        </w:trPr>
        <w:tc>
          <w:tcPr>
            <w:tcW w:w="386" w:type="pct"/>
            <w:vAlign w:val="center"/>
            <w:hideMark/>
          </w:tcPr>
          <w:p w14:paraId="7206DCBD"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31</w:t>
            </w:r>
          </w:p>
        </w:tc>
        <w:tc>
          <w:tcPr>
            <w:tcW w:w="389" w:type="pct"/>
            <w:vAlign w:val="center"/>
            <w:hideMark/>
          </w:tcPr>
          <w:p w14:paraId="77D64DB0"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20</w:t>
            </w:r>
          </w:p>
        </w:tc>
        <w:tc>
          <w:tcPr>
            <w:tcW w:w="560" w:type="pct"/>
            <w:vAlign w:val="center"/>
            <w:hideMark/>
          </w:tcPr>
          <w:p w14:paraId="24E6E4E8"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24-Feb</w:t>
            </w:r>
          </w:p>
        </w:tc>
        <w:tc>
          <w:tcPr>
            <w:tcW w:w="683" w:type="pct"/>
            <w:vMerge/>
            <w:vAlign w:val="center"/>
            <w:hideMark/>
          </w:tcPr>
          <w:p w14:paraId="743098DE" w14:textId="77777777" w:rsidR="00496AA3" w:rsidRPr="00BF7B10" w:rsidRDefault="00496AA3" w:rsidP="00C03817">
            <w:pPr>
              <w:spacing w:after="0"/>
              <w:jc w:val="center"/>
              <w:rPr>
                <w:rFonts w:cs="Arial"/>
                <w:b/>
                <w:color w:val="000000"/>
                <w:sz w:val="18"/>
                <w:lang w:eastAsia="en-GB"/>
              </w:rPr>
            </w:pPr>
          </w:p>
        </w:tc>
        <w:tc>
          <w:tcPr>
            <w:tcW w:w="933" w:type="pct"/>
            <w:vMerge/>
            <w:vAlign w:val="center"/>
            <w:hideMark/>
          </w:tcPr>
          <w:p w14:paraId="27FFBDB9" w14:textId="77777777" w:rsidR="00496AA3" w:rsidRPr="00BF7B10" w:rsidRDefault="00496AA3" w:rsidP="00C03817">
            <w:pPr>
              <w:spacing w:after="0"/>
              <w:jc w:val="right"/>
              <w:rPr>
                <w:rFonts w:cs="Arial"/>
                <w:i/>
                <w:color w:val="000000"/>
                <w:sz w:val="18"/>
                <w:lang w:eastAsia="en-GB"/>
              </w:rPr>
            </w:pPr>
          </w:p>
        </w:tc>
        <w:tc>
          <w:tcPr>
            <w:tcW w:w="2049" w:type="pct"/>
            <w:vMerge/>
            <w:vAlign w:val="bottom"/>
            <w:hideMark/>
          </w:tcPr>
          <w:p w14:paraId="4B054364" w14:textId="77777777" w:rsidR="00496AA3" w:rsidRPr="00BF7B10" w:rsidRDefault="00496AA3" w:rsidP="00C03817">
            <w:pPr>
              <w:spacing w:after="0"/>
              <w:jc w:val="right"/>
              <w:rPr>
                <w:rFonts w:cs="Arial"/>
                <w:color w:val="000000"/>
                <w:sz w:val="18"/>
                <w:lang w:eastAsia="en-GB"/>
              </w:rPr>
            </w:pPr>
          </w:p>
        </w:tc>
      </w:tr>
      <w:tr w:rsidR="00496AA3" w:rsidRPr="00BF7B10" w14:paraId="478F2EC5" w14:textId="77777777" w:rsidTr="00C03817">
        <w:trPr>
          <w:trHeight w:val="113"/>
        </w:trPr>
        <w:tc>
          <w:tcPr>
            <w:tcW w:w="386" w:type="pct"/>
            <w:vAlign w:val="center"/>
            <w:hideMark/>
          </w:tcPr>
          <w:p w14:paraId="68A0C3E2"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32</w:t>
            </w:r>
          </w:p>
        </w:tc>
        <w:tc>
          <w:tcPr>
            <w:tcW w:w="389" w:type="pct"/>
            <w:vAlign w:val="center"/>
            <w:hideMark/>
          </w:tcPr>
          <w:p w14:paraId="1A2E3A27"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21</w:t>
            </w:r>
          </w:p>
        </w:tc>
        <w:tc>
          <w:tcPr>
            <w:tcW w:w="560" w:type="pct"/>
            <w:vAlign w:val="center"/>
            <w:hideMark/>
          </w:tcPr>
          <w:p w14:paraId="7D6C2608"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03-Mar</w:t>
            </w:r>
          </w:p>
        </w:tc>
        <w:tc>
          <w:tcPr>
            <w:tcW w:w="683" w:type="pct"/>
            <w:vMerge w:val="restart"/>
            <w:vAlign w:val="center"/>
            <w:hideMark/>
          </w:tcPr>
          <w:p w14:paraId="0815EDA6" w14:textId="77777777"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SP7</w:t>
            </w:r>
          </w:p>
          <w:p w14:paraId="3A229296" w14:textId="77777777" w:rsidR="00496AA3" w:rsidRPr="00BF7B10" w:rsidRDefault="00496AA3" w:rsidP="00C03817">
            <w:pPr>
              <w:spacing w:after="0"/>
              <w:jc w:val="center"/>
              <w:rPr>
                <w:rFonts w:cs="Arial"/>
                <w:color w:val="000000"/>
                <w:sz w:val="18"/>
                <w:lang w:eastAsia="en-GB"/>
              </w:rPr>
            </w:pPr>
            <w:r w:rsidRPr="00BF7B10">
              <w:rPr>
                <w:rFonts w:cs="Arial"/>
                <w:b/>
                <w:color w:val="000000"/>
                <w:sz w:val="18"/>
                <w:lang w:eastAsia="en-GB"/>
              </w:rPr>
              <w:t>(3 weeks)</w:t>
            </w:r>
          </w:p>
        </w:tc>
        <w:tc>
          <w:tcPr>
            <w:tcW w:w="933" w:type="pct"/>
            <w:vMerge w:val="restart"/>
            <w:vAlign w:val="center"/>
          </w:tcPr>
          <w:p w14:paraId="117E6EF6" w14:textId="77777777" w:rsidR="00496AA3" w:rsidRPr="00BF7B10" w:rsidRDefault="00496AA3" w:rsidP="00C03817">
            <w:pPr>
              <w:spacing w:after="0"/>
              <w:jc w:val="right"/>
              <w:rPr>
                <w:rFonts w:cs="Arial"/>
                <w:color w:val="000000"/>
                <w:sz w:val="18"/>
                <w:lang w:eastAsia="en-GB"/>
              </w:rPr>
            </w:pPr>
          </w:p>
        </w:tc>
        <w:tc>
          <w:tcPr>
            <w:tcW w:w="2049" w:type="pct"/>
            <w:vMerge w:val="restart"/>
            <w:vAlign w:val="bottom"/>
            <w:hideMark/>
          </w:tcPr>
          <w:p w14:paraId="121D7939" w14:textId="77777777" w:rsidR="00496AA3" w:rsidRPr="00BF7B10" w:rsidRDefault="00496AA3" w:rsidP="00C03817">
            <w:pPr>
              <w:spacing w:after="0"/>
              <w:rPr>
                <w:rFonts w:cs="Arial"/>
                <w:color w:val="000000"/>
                <w:sz w:val="18"/>
                <w:lang w:eastAsia="en-GB"/>
              </w:rPr>
            </w:pPr>
            <w:r w:rsidRPr="00BF7B10">
              <w:rPr>
                <w:rFonts w:cs="Arial"/>
                <w:color w:val="000000"/>
                <w:sz w:val="18"/>
                <w:lang w:eastAsia="en-GB"/>
              </w:rPr>
              <w:t xml:space="preserve">I will leave this SP free to plan as I have a holiday booked in this time and don’t want conflictions.                                </w:t>
            </w:r>
            <w:r w:rsidRPr="00BF7B10">
              <w:rPr>
                <w:rFonts w:cs="Arial"/>
                <w:b/>
                <w:color w:val="000000"/>
                <w:sz w:val="18"/>
                <w:lang w:eastAsia="en-GB"/>
              </w:rPr>
              <w:t>Ends</w:t>
            </w:r>
            <w:r w:rsidRPr="00BF7B10">
              <w:rPr>
                <w:rFonts w:cs="Arial"/>
                <w:color w:val="000000"/>
                <w:sz w:val="18"/>
                <w:lang w:eastAsia="en-GB"/>
              </w:rPr>
              <w:t xml:space="preserve"> </w:t>
            </w:r>
            <w:r w:rsidRPr="00BF7B10">
              <w:rPr>
                <w:rFonts w:cs="Arial"/>
                <w:b/>
                <w:color w:val="000000"/>
                <w:sz w:val="18"/>
                <w:lang w:eastAsia="en-GB"/>
              </w:rPr>
              <w:t>Thu 20 Mar</w:t>
            </w:r>
          </w:p>
        </w:tc>
      </w:tr>
      <w:tr w:rsidR="00496AA3" w:rsidRPr="00BF7B10" w14:paraId="39A00578" w14:textId="77777777" w:rsidTr="00C03817">
        <w:trPr>
          <w:trHeight w:val="113"/>
        </w:trPr>
        <w:tc>
          <w:tcPr>
            <w:tcW w:w="386" w:type="pct"/>
            <w:vAlign w:val="center"/>
            <w:hideMark/>
          </w:tcPr>
          <w:p w14:paraId="47F5393D"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33</w:t>
            </w:r>
          </w:p>
        </w:tc>
        <w:tc>
          <w:tcPr>
            <w:tcW w:w="389" w:type="pct"/>
            <w:vAlign w:val="center"/>
            <w:hideMark/>
          </w:tcPr>
          <w:p w14:paraId="48DD3B7F"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22</w:t>
            </w:r>
          </w:p>
        </w:tc>
        <w:tc>
          <w:tcPr>
            <w:tcW w:w="560" w:type="pct"/>
            <w:vAlign w:val="center"/>
            <w:hideMark/>
          </w:tcPr>
          <w:p w14:paraId="407FD3E5"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10-Mar</w:t>
            </w:r>
          </w:p>
        </w:tc>
        <w:tc>
          <w:tcPr>
            <w:tcW w:w="683" w:type="pct"/>
            <w:vMerge/>
            <w:vAlign w:val="center"/>
            <w:hideMark/>
          </w:tcPr>
          <w:p w14:paraId="10D4EB48" w14:textId="77777777" w:rsidR="00496AA3" w:rsidRPr="00BF7B10" w:rsidRDefault="00496AA3" w:rsidP="00C03817">
            <w:pPr>
              <w:spacing w:after="0"/>
              <w:jc w:val="center"/>
              <w:rPr>
                <w:rFonts w:cs="Arial"/>
                <w:color w:val="000000"/>
                <w:sz w:val="18"/>
                <w:lang w:eastAsia="en-GB"/>
              </w:rPr>
            </w:pPr>
          </w:p>
        </w:tc>
        <w:tc>
          <w:tcPr>
            <w:tcW w:w="933" w:type="pct"/>
            <w:vMerge/>
            <w:vAlign w:val="center"/>
            <w:hideMark/>
          </w:tcPr>
          <w:p w14:paraId="005E9A05" w14:textId="77777777" w:rsidR="00496AA3" w:rsidRPr="00BF7B10" w:rsidRDefault="00496AA3" w:rsidP="00C03817">
            <w:pPr>
              <w:spacing w:after="0"/>
              <w:jc w:val="right"/>
              <w:rPr>
                <w:rFonts w:cs="Arial"/>
                <w:color w:val="000000"/>
                <w:sz w:val="18"/>
                <w:lang w:eastAsia="en-GB"/>
              </w:rPr>
            </w:pPr>
          </w:p>
        </w:tc>
        <w:tc>
          <w:tcPr>
            <w:tcW w:w="2049" w:type="pct"/>
            <w:vMerge/>
            <w:vAlign w:val="center"/>
            <w:hideMark/>
          </w:tcPr>
          <w:p w14:paraId="13D7418B" w14:textId="77777777" w:rsidR="00496AA3" w:rsidRPr="00BF7B10" w:rsidRDefault="00496AA3" w:rsidP="00C03817">
            <w:pPr>
              <w:spacing w:after="0"/>
              <w:jc w:val="right"/>
              <w:rPr>
                <w:rFonts w:cs="Arial"/>
                <w:color w:val="000000"/>
                <w:sz w:val="18"/>
                <w:lang w:eastAsia="en-GB"/>
              </w:rPr>
            </w:pPr>
          </w:p>
        </w:tc>
      </w:tr>
      <w:tr w:rsidR="00496AA3" w:rsidRPr="00BF7B10" w14:paraId="54EA6D42" w14:textId="77777777" w:rsidTr="00C03817">
        <w:trPr>
          <w:trHeight w:val="113"/>
        </w:trPr>
        <w:tc>
          <w:tcPr>
            <w:tcW w:w="386" w:type="pct"/>
            <w:vAlign w:val="center"/>
            <w:hideMark/>
          </w:tcPr>
          <w:p w14:paraId="2ABE2AE8"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34</w:t>
            </w:r>
          </w:p>
        </w:tc>
        <w:tc>
          <w:tcPr>
            <w:tcW w:w="389" w:type="pct"/>
            <w:vAlign w:val="center"/>
            <w:hideMark/>
          </w:tcPr>
          <w:p w14:paraId="693268CC"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23</w:t>
            </w:r>
          </w:p>
        </w:tc>
        <w:tc>
          <w:tcPr>
            <w:tcW w:w="560" w:type="pct"/>
            <w:vAlign w:val="center"/>
            <w:hideMark/>
          </w:tcPr>
          <w:p w14:paraId="676F564E"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17-Mar</w:t>
            </w:r>
          </w:p>
        </w:tc>
        <w:tc>
          <w:tcPr>
            <w:tcW w:w="683" w:type="pct"/>
            <w:vMerge/>
            <w:vAlign w:val="center"/>
            <w:hideMark/>
          </w:tcPr>
          <w:p w14:paraId="1916EDF7" w14:textId="77777777" w:rsidR="00496AA3" w:rsidRPr="00BF7B10" w:rsidRDefault="00496AA3" w:rsidP="00C03817">
            <w:pPr>
              <w:spacing w:after="0"/>
              <w:jc w:val="center"/>
              <w:rPr>
                <w:rFonts w:cs="Arial"/>
                <w:b/>
                <w:color w:val="000000"/>
                <w:sz w:val="18"/>
                <w:lang w:eastAsia="en-GB"/>
              </w:rPr>
            </w:pPr>
          </w:p>
        </w:tc>
        <w:tc>
          <w:tcPr>
            <w:tcW w:w="933" w:type="pct"/>
            <w:vMerge/>
            <w:vAlign w:val="center"/>
            <w:hideMark/>
          </w:tcPr>
          <w:p w14:paraId="01F25FDE" w14:textId="77777777" w:rsidR="00496AA3" w:rsidRPr="00BF7B10" w:rsidRDefault="00496AA3" w:rsidP="00C03817">
            <w:pPr>
              <w:spacing w:after="0"/>
              <w:jc w:val="right"/>
              <w:rPr>
                <w:rFonts w:cs="Arial"/>
                <w:b/>
                <w:color w:val="000000"/>
                <w:sz w:val="18"/>
                <w:lang w:eastAsia="en-GB"/>
              </w:rPr>
            </w:pPr>
          </w:p>
        </w:tc>
        <w:tc>
          <w:tcPr>
            <w:tcW w:w="2049" w:type="pct"/>
            <w:vMerge/>
            <w:vAlign w:val="bottom"/>
            <w:hideMark/>
          </w:tcPr>
          <w:p w14:paraId="69E78251" w14:textId="77777777" w:rsidR="00496AA3" w:rsidRPr="00BF7B10" w:rsidRDefault="00496AA3" w:rsidP="00C03817">
            <w:pPr>
              <w:spacing w:after="0"/>
              <w:jc w:val="right"/>
              <w:rPr>
                <w:rFonts w:cs="Arial"/>
                <w:color w:val="000000"/>
                <w:sz w:val="18"/>
                <w:lang w:eastAsia="en-GB"/>
              </w:rPr>
            </w:pPr>
          </w:p>
        </w:tc>
      </w:tr>
      <w:tr w:rsidR="00496AA3" w:rsidRPr="00BF7B10" w14:paraId="502535C4" w14:textId="77777777" w:rsidTr="00C03817">
        <w:trPr>
          <w:trHeight w:val="113"/>
        </w:trPr>
        <w:tc>
          <w:tcPr>
            <w:tcW w:w="386" w:type="pct"/>
            <w:vAlign w:val="center"/>
            <w:hideMark/>
          </w:tcPr>
          <w:p w14:paraId="0D783CEB"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35</w:t>
            </w:r>
          </w:p>
        </w:tc>
        <w:tc>
          <w:tcPr>
            <w:tcW w:w="389" w:type="pct"/>
            <w:vAlign w:val="center"/>
            <w:hideMark/>
          </w:tcPr>
          <w:p w14:paraId="3A161407"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24</w:t>
            </w:r>
          </w:p>
        </w:tc>
        <w:tc>
          <w:tcPr>
            <w:tcW w:w="560" w:type="pct"/>
            <w:vAlign w:val="center"/>
            <w:hideMark/>
          </w:tcPr>
          <w:p w14:paraId="2FFEFA33"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24-Mar</w:t>
            </w:r>
          </w:p>
        </w:tc>
        <w:tc>
          <w:tcPr>
            <w:tcW w:w="683" w:type="pct"/>
            <w:vMerge w:val="restart"/>
            <w:vAlign w:val="center"/>
            <w:hideMark/>
          </w:tcPr>
          <w:p w14:paraId="6F3DED46" w14:textId="77777777"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SP8</w:t>
            </w:r>
          </w:p>
          <w:p w14:paraId="32900C39" w14:textId="77777777"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(3 weeks)</w:t>
            </w:r>
          </w:p>
        </w:tc>
        <w:tc>
          <w:tcPr>
            <w:tcW w:w="933" w:type="pct"/>
            <w:vMerge w:val="restart"/>
            <w:vAlign w:val="center"/>
          </w:tcPr>
          <w:p w14:paraId="3853D574" w14:textId="77777777" w:rsidR="00496AA3" w:rsidRPr="00BF7B10" w:rsidRDefault="00496AA3" w:rsidP="00C03817">
            <w:pPr>
              <w:spacing w:after="0"/>
              <w:jc w:val="center"/>
              <w:rPr>
                <w:rFonts w:cs="Arial"/>
                <w:i/>
                <w:color w:val="000000"/>
                <w:sz w:val="18"/>
                <w:lang w:eastAsia="en-GB"/>
              </w:rPr>
            </w:pPr>
            <w:r w:rsidRPr="00BF7B10">
              <w:rPr>
                <w:rFonts w:cs="Arial"/>
                <w:i/>
                <w:color w:val="000000"/>
                <w:sz w:val="18"/>
                <w:lang w:eastAsia="en-GB"/>
              </w:rPr>
              <w:t>LU9</w:t>
            </w:r>
          </w:p>
        </w:tc>
        <w:tc>
          <w:tcPr>
            <w:tcW w:w="2049" w:type="pct"/>
            <w:vMerge w:val="restart"/>
            <w:vAlign w:val="bottom"/>
            <w:hideMark/>
          </w:tcPr>
          <w:p w14:paraId="49645490" w14:textId="77777777" w:rsidR="00496AA3" w:rsidRPr="00BF7B10" w:rsidRDefault="00496AA3" w:rsidP="00C03817">
            <w:pPr>
              <w:spacing w:after="0"/>
              <w:rPr>
                <w:rFonts w:cs="Arial"/>
                <w:color w:val="000000"/>
                <w:sz w:val="18"/>
                <w:lang w:eastAsia="en-GB"/>
              </w:rPr>
            </w:pPr>
            <w:r w:rsidRPr="00BF7B10">
              <w:rPr>
                <w:rFonts w:cs="Arial"/>
                <w:color w:val="000000"/>
                <w:sz w:val="18"/>
                <w:lang w:eastAsia="en-GB"/>
              </w:rPr>
              <w:t>I</w:t>
            </w:r>
            <w:r w:rsidRPr="00BF7B10">
              <w:rPr>
                <w:rFonts w:cs="Arial"/>
                <w:b/>
                <w:color w:val="000000"/>
                <w:sz w:val="18"/>
                <w:lang w:eastAsia="en-GB"/>
              </w:rPr>
              <w:t xml:space="preserve"> </w:t>
            </w:r>
            <w:r w:rsidRPr="00BF7B10">
              <w:rPr>
                <w:rFonts w:cs="Arial"/>
                <w:color w:val="000000"/>
                <w:sz w:val="18"/>
                <w:lang w:eastAsia="en-GB"/>
              </w:rPr>
              <w:t>will complete the final LU in this SP, as it gives me full advantage of the time made available</w:t>
            </w:r>
            <w:r>
              <w:rPr>
                <w:rFonts w:cs="Arial"/>
                <w:color w:val="000000"/>
                <w:sz w:val="18"/>
                <w:lang w:eastAsia="en-GB"/>
              </w:rPr>
              <w:t xml:space="preserve"> in the year</w:t>
            </w:r>
            <w:r w:rsidRPr="00BF7B10">
              <w:rPr>
                <w:rFonts w:cs="Arial"/>
                <w:color w:val="000000"/>
                <w:sz w:val="18"/>
                <w:lang w:eastAsia="en-GB"/>
              </w:rPr>
              <w:t>.</w:t>
            </w:r>
            <w:r>
              <w:rPr>
                <w:rFonts w:cs="Arial"/>
                <w:color w:val="000000"/>
                <w:sz w:val="18"/>
                <w:lang w:eastAsia="en-GB"/>
              </w:rPr>
              <w:t xml:space="preserve">       </w:t>
            </w:r>
            <w:r w:rsidRPr="00BF7B10">
              <w:rPr>
                <w:rFonts w:cs="Arial"/>
                <w:color w:val="000000"/>
                <w:sz w:val="18"/>
                <w:lang w:eastAsia="en-GB"/>
              </w:rPr>
              <w:t xml:space="preserve"> </w:t>
            </w:r>
            <w:r w:rsidRPr="00BF7B10">
              <w:rPr>
                <w:rFonts w:cs="Arial"/>
                <w:b/>
                <w:color w:val="000000"/>
                <w:sz w:val="18"/>
                <w:lang w:eastAsia="en-GB"/>
              </w:rPr>
              <w:t>Final deadline Thu 10 Apr 2pm</w:t>
            </w:r>
          </w:p>
        </w:tc>
      </w:tr>
      <w:tr w:rsidR="00496AA3" w:rsidRPr="00BF7B10" w14:paraId="6FF0CA2D" w14:textId="77777777" w:rsidTr="00C03817">
        <w:trPr>
          <w:trHeight w:val="113"/>
        </w:trPr>
        <w:tc>
          <w:tcPr>
            <w:tcW w:w="386" w:type="pct"/>
            <w:vAlign w:val="center"/>
            <w:hideMark/>
          </w:tcPr>
          <w:p w14:paraId="2C46E9B8"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36</w:t>
            </w:r>
          </w:p>
        </w:tc>
        <w:tc>
          <w:tcPr>
            <w:tcW w:w="389" w:type="pct"/>
            <w:vAlign w:val="center"/>
            <w:hideMark/>
          </w:tcPr>
          <w:p w14:paraId="68225B58"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25</w:t>
            </w:r>
          </w:p>
        </w:tc>
        <w:tc>
          <w:tcPr>
            <w:tcW w:w="560" w:type="pct"/>
            <w:vAlign w:val="center"/>
            <w:hideMark/>
          </w:tcPr>
          <w:p w14:paraId="4915C77D"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31-Mar</w:t>
            </w:r>
          </w:p>
        </w:tc>
        <w:tc>
          <w:tcPr>
            <w:tcW w:w="683" w:type="pct"/>
            <w:vMerge/>
            <w:vAlign w:val="center"/>
            <w:hideMark/>
          </w:tcPr>
          <w:p w14:paraId="06755E86" w14:textId="77777777" w:rsidR="00496AA3" w:rsidRPr="00BF7B10" w:rsidRDefault="00496AA3" w:rsidP="00C03817">
            <w:pPr>
              <w:spacing w:after="0"/>
              <w:rPr>
                <w:rFonts w:cs="Arial"/>
                <w:color w:val="000000"/>
                <w:sz w:val="18"/>
                <w:lang w:eastAsia="en-GB"/>
              </w:rPr>
            </w:pPr>
          </w:p>
        </w:tc>
        <w:tc>
          <w:tcPr>
            <w:tcW w:w="933" w:type="pct"/>
            <w:vMerge/>
            <w:vAlign w:val="center"/>
            <w:hideMark/>
          </w:tcPr>
          <w:p w14:paraId="12985BF3" w14:textId="77777777" w:rsidR="00496AA3" w:rsidRPr="00BF7B10" w:rsidRDefault="00496AA3" w:rsidP="00C03817">
            <w:pPr>
              <w:spacing w:after="0"/>
              <w:rPr>
                <w:rFonts w:cs="Arial"/>
                <w:color w:val="000000"/>
                <w:sz w:val="18"/>
                <w:lang w:eastAsia="en-GB"/>
              </w:rPr>
            </w:pPr>
          </w:p>
        </w:tc>
        <w:tc>
          <w:tcPr>
            <w:tcW w:w="2049" w:type="pct"/>
            <w:vMerge/>
            <w:vAlign w:val="center"/>
            <w:hideMark/>
          </w:tcPr>
          <w:p w14:paraId="71F1DA0F" w14:textId="77777777" w:rsidR="00496AA3" w:rsidRPr="00BF7B10" w:rsidRDefault="00496AA3" w:rsidP="00C03817">
            <w:pPr>
              <w:spacing w:after="0"/>
              <w:jc w:val="right"/>
              <w:rPr>
                <w:rFonts w:cs="Arial"/>
                <w:color w:val="000000"/>
                <w:sz w:val="18"/>
                <w:lang w:eastAsia="en-GB"/>
              </w:rPr>
            </w:pPr>
          </w:p>
        </w:tc>
      </w:tr>
      <w:tr w:rsidR="00496AA3" w:rsidRPr="00BF7B10" w14:paraId="7F0E9856" w14:textId="77777777" w:rsidTr="00C03817">
        <w:trPr>
          <w:trHeight w:val="77"/>
        </w:trPr>
        <w:tc>
          <w:tcPr>
            <w:tcW w:w="386" w:type="pct"/>
            <w:vAlign w:val="center"/>
            <w:hideMark/>
          </w:tcPr>
          <w:p w14:paraId="4B1C994A"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37</w:t>
            </w:r>
          </w:p>
        </w:tc>
        <w:tc>
          <w:tcPr>
            <w:tcW w:w="389" w:type="pct"/>
            <w:vAlign w:val="center"/>
            <w:hideMark/>
          </w:tcPr>
          <w:p w14:paraId="77C1C206"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26</w:t>
            </w:r>
          </w:p>
        </w:tc>
        <w:tc>
          <w:tcPr>
            <w:tcW w:w="560" w:type="pct"/>
            <w:vAlign w:val="center"/>
            <w:hideMark/>
          </w:tcPr>
          <w:p w14:paraId="097C7D21" w14:textId="77777777"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07-Apr</w:t>
            </w:r>
          </w:p>
        </w:tc>
        <w:tc>
          <w:tcPr>
            <w:tcW w:w="683" w:type="pct"/>
            <w:vMerge/>
            <w:vAlign w:val="center"/>
            <w:hideMark/>
          </w:tcPr>
          <w:p w14:paraId="019E4F8C" w14:textId="77777777" w:rsidR="00496AA3" w:rsidRPr="00BF7B10" w:rsidRDefault="00496AA3" w:rsidP="00C03817">
            <w:pPr>
              <w:spacing w:after="0"/>
              <w:rPr>
                <w:rFonts w:cs="Arial"/>
                <w:color w:val="000000"/>
                <w:sz w:val="18"/>
                <w:lang w:eastAsia="en-GB"/>
              </w:rPr>
            </w:pPr>
          </w:p>
        </w:tc>
        <w:tc>
          <w:tcPr>
            <w:tcW w:w="933" w:type="pct"/>
            <w:vMerge/>
            <w:vAlign w:val="center"/>
            <w:hideMark/>
          </w:tcPr>
          <w:p w14:paraId="6E4441A8" w14:textId="77777777" w:rsidR="00496AA3" w:rsidRPr="00BF7B10" w:rsidRDefault="00496AA3" w:rsidP="00C03817">
            <w:pPr>
              <w:spacing w:after="0"/>
              <w:rPr>
                <w:rFonts w:cs="Arial"/>
                <w:color w:val="000000"/>
                <w:sz w:val="18"/>
                <w:lang w:eastAsia="en-GB"/>
              </w:rPr>
            </w:pPr>
          </w:p>
        </w:tc>
        <w:tc>
          <w:tcPr>
            <w:tcW w:w="2049" w:type="pct"/>
            <w:vMerge/>
            <w:vAlign w:val="center"/>
            <w:hideMark/>
          </w:tcPr>
          <w:p w14:paraId="13F0847D" w14:textId="77777777" w:rsidR="00496AA3" w:rsidRPr="00BF7B10" w:rsidRDefault="00496AA3" w:rsidP="00C03817">
            <w:pPr>
              <w:spacing w:after="0"/>
              <w:jc w:val="right"/>
              <w:rPr>
                <w:rFonts w:cs="Arial"/>
                <w:b/>
                <w:color w:val="000000"/>
                <w:sz w:val="18"/>
                <w:lang w:eastAsia="en-GB"/>
              </w:rPr>
            </w:pPr>
          </w:p>
        </w:tc>
      </w:tr>
    </w:tbl>
    <w:p w14:paraId="2A756F81" w14:textId="77777777" w:rsidR="00496AA3" w:rsidRPr="002E68A3" w:rsidRDefault="00496AA3" w:rsidP="002E68A3"/>
    <w:p w14:paraId="0CFB508A" w14:textId="77777777" w:rsidR="00496AA3" w:rsidRDefault="00496AA3" w:rsidP="00496AA3">
      <w:pPr>
        <w:pStyle w:val="Heading1"/>
      </w:pPr>
      <w:bookmarkStart w:id="6" w:name="_Toc384470433"/>
      <w:r>
        <w:lastRenderedPageBreak/>
        <w:t>Reflective Logbook</w:t>
      </w:r>
      <w:bookmarkEnd w:id="6"/>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
        <w:gridCol w:w="5419"/>
        <w:gridCol w:w="3165"/>
      </w:tblGrid>
      <w:tr w:rsidR="00496AA3" w:rsidRPr="00F465C4" w14:paraId="084DE566" w14:textId="77777777" w:rsidTr="00C03817">
        <w:trPr>
          <w:trHeight w:val="421"/>
        </w:trPr>
        <w:tc>
          <w:tcPr>
            <w:tcW w:w="8972" w:type="dxa"/>
            <w:gridSpan w:val="3"/>
          </w:tcPr>
          <w:p w14:paraId="2923B020" w14:textId="77777777" w:rsidR="00496AA3" w:rsidRPr="00F465C4" w:rsidRDefault="00496AA3" w:rsidP="00C03817">
            <w:pPr>
              <w:rPr>
                <w:b/>
              </w:rPr>
            </w:pPr>
            <w:r w:rsidRPr="00F465C4">
              <w:rPr>
                <w:b/>
              </w:rPr>
              <w:t>UWE-FET UFCFE6-15-3 Professional Experience 2013-14 Reflective Logbook template</w:t>
            </w:r>
          </w:p>
        </w:tc>
      </w:tr>
      <w:tr w:rsidR="00496AA3" w:rsidRPr="00F465C4" w14:paraId="5DAFD2D9" w14:textId="77777777" w:rsidTr="00C03817">
        <w:trPr>
          <w:trHeight w:val="370"/>
        </w:trPr>
        <w:tc>
          <w:tcPr>
            <w:tcW w:w="388" w:type="dxa"/>
            <w:vMerge w:val="restart"/>
            <w:textDirection w:val="btLr"/>
          </w:tcPr>
          <w:p w14:paraId="1D1C6F7B" w14:textId="77777777" w:rsidR="00496AA3" w:rsidRPr="00F465C4" w:rsidRDefault="00496AA3" w:rsidP="00C03817">
            <w:pPr>
              <w:rPr>
                <w:b/>
              </w:rPr>
            </w:pPr>
            <w:r w:rsidRPr="00F465C4">
              <w:rPr>
                <w:b/>
              </w:rPr>
              <w:t>PROLUGUE</w:t>
            </w:r>
          </w:p>
        </w:tc>
        <w:tc>
          <w:tcPr>
            <w:tcW w:w="5419" w:type="dxa"/>
          </w:tcPr>
          <w:p w14:paraId="4D1822C8" w14:textId="77777777" w:rsidR="00496AA3" w:rsidRPr="00F465C4" w:rsidRDefault="00496AA3" w:rsidP="00C03817">
            <w:r w:rsidRPr="00F465C4">
              <w:rPr>
                <w:b/>
              </w:rPr>
              <w:t>Student name</w:t>
            </w:r>
            <w:r w:rsidRPr="00F465C4">
              <w:t>:</w:t>
            </w:r>
            <w:r>
              <w:t xml:space="preserve"> David Norton</w:t>
            </w:r>
          </w:p>
        </w:tc>
        <w:tc>
          <w:tcPr>
            <w:tcW w:w="3165" w:type="dxa"/>
          </w:tcPr>
          <w:p w14:paraId="3BB47C1B" w14:textId="32894C06" w:rsidR="00496AA3" w:rsidRPr="00F465C4" w:rsidRDefault="00496AA3" w:rsidP="00E55F72">
            <w:r w:rsidRPr="00F465C4">
              <w:rPr>
                <w:b/>
              </w:rPr>
              <w:t>SP #:</w:t>
            </w:r>
            <w:r w:rsidR="00425C47">
              <w:t xml:space="preserve"> SP</w:t>
            </w:r>
            <w:r w:rsidR="00E55F72">
              <w:t>8</w:t>
            </w:r>
          </w:p>
        </w:tc>
      </w:tr>
      <w:tr w:rsidR="00496AA3" w:rsidRPr="00F465C4" w14:paraId="0CC14290" w14:textId="77777777" w:rsidTr="00C03817">
        <w:trPr>
          <w:trHeight w:val="375"/>
        </w:trPr>
        <w:tc>
          <w:tcPr>
            <w:tcW w:w="388" w:type="dxa"/>
            <w:vMerge/>
          </w:tcPr>
          <w:p w14:paraId="0EE8CFC2" w14:textId="77777777" w:rsidR="00496AA3" w:rsidRPr="00F465C4" w:rsidRDefault="00496AA3" w:rsidP="00C03817"/>
        </w:tc>
        <w:tc>
          <w:tcPr>
            <w:tcW w:w="5419" w:type="dxa"/>
          </w:tcPr>
          <w:p w14:paraId="4912E386" w14:textId="77777777" w:rsidR="00496AA3" w:rsidRPr="00F465C4" w:rsidRDefault="00496AA3" w:rsidP="00C03817">
            <w:r w:rsidRPr="00F465C4">
              <w:rPr>
                <w:b/>
              </w:rPr>
              <w:t>Employer:</w:t>
            </w:r>
            <w:r>
              <w:t xml:space="preserve"> IBM</w:t>
            </w:r>
          </w:p>
        </w:tc>
        <w:tc>
          <w:tcPr>
            <w:tcW w:w="3165" w:type="dxa"/>
          </w:tcPr>
          <w:p w14:paraId="5DA7AC73" w14:textId="2C88F149" w:rsidR="00496AA3" w:rsidRPr="00F465C4" w:rsidRDefault="00496AA3" w:rsidP="00E55F72">
            <w:r w:rsidRPr="00F465C4">
              <w:rPr>
                <w:b/>
              </w:rPr>
              <w:t>Date ending:</w:t>
            </w:r>
            <w:r w:rsidR="00E55F72">
              <w:t xml:space="preserve"> </w:t>
            </w:r>
            <w:r w:rsidR="00425C47">
              <w:t>7</w:t>
            </w:r>
            <w:r w:rsidRPr="00F465C4">
              <w:rPr>
                <w:vertAlign w:val="superscript"/>
              </w:rPr>
              <w:t>th</w:t>
            </w:r>
            <w:r>
              <w:t xml:space="preserve"> </w:t>
            </w:r>
            <w:r w:rsidR="00E55F72">
              <w:t>April</w:t>
            </w:r>
          </w:p>
        </w:tc>
      </w:tr>
      <w:tr w:rsidR="00496AA3" w:rsidRPr="00F465C4" w14:paraId="187B8E1E" w14:textId="77777777" w:rsidTr="00C03817">
        <w:trPr>
          <w:trHeight w:val="368"/>
        </w:trPr>
        <w:tc>
          <w:tcPr>
            <w:tcW w:w="388" w:type="dxa"/>
            <w:vMerge/>
          </w:tcPr>
          <w:p w14:paraId="0CB5FD3C" w14:textId="77777777" w:rsidR="00496AA3" w:rsidRPr="00F465C4" w:rsidRDefault="00496AA3" w:rsidP="00C03817"/>
        </w:tc>
        <w:tc>
          <w:tcPr>
            <w:tcW w:w="5419" w:type="dxa"/>
          </w:tcPr>
          <w:p w14:paraId="43561201" w14:textId="77777777" w:rsidR="00496AA3" w:rsidRPr="00F465C4" w:rsidRDefault="00496AA3" w:rsidP="00C03817">
            <w:r w:rsidRPr="00F465C4">
              <w:rPr>
                <w:b/>
              </w:rPr>
              <w:t>Tutor name:</w:t>
            </w:r>
            <w:r w:rsidR="009365FF">
              <w:t xml:space="preserve"> </w:t>
            </w:r>
            <w:r w:rsidR="009365FF" w:rsidRPr="009365FF">
              <w:t>Stewart Green</w:t>
            </w:r>
          </w:p>
        </w:tc>
        <w:tc>
          <w:tcPr>
            <w:tcW w:w="3165" w:type="dxa"/>
          </w:tcPr>
          <w:p w14:paraId="5816F372" w14:textId="57BD9DAB" w:rsidR="00496AA3" w:rsidRPr="00F465C4" w:rsidRDefault="00496AA3" w:rsidP="00E55F72">
            <w:r w:rsidRPr="00F465C4">
              <w:rPr>
                <w:b/>
              </w:rPr>
              <w:t>LU #:</w:t>
            </w:r>
            <w:r>
              <w:t xml:space="preserve"> LU</w:t>
            </w:r>
            <w:r w:rsidR="00E55F72">
              <w:t>9</w:t>
            </w:r>
          </w:p>
        </w:tc>
      </w:tr>
      <w:tr w:rsidR="00496AA3" w:rsidRPr="00F465C4" w14:paraId="4AE4A54F" w14:textId="77777777" w:rsidTr="001B55EA">
        <w:trPr>
          <w:trHeight w:val="932"/>
        </w:trPr>
        <w:tc>
          <w:tcPr>
            <w:tcW w:w="388" w:type="dxa"/>
            <w:vMerge/>
          </w:tcPr>
          <w:p w14:paraId="5EEE62BC" w14:textId="77777777" w:rsidR="00496AA3" w:rsidRPr="00F465C4" w:rsidRDefault="00496AA3" w:rsidP="00C03817"/>
        </w:tc>
        <w:tc>
          <w:tcPr>
            <w:tcW w:w="8584" w:type="dxa"/>
            <w:gridSpan w:val="2"/>
          </w:tcPr>
          <w:p w14:paraId="58046F0F" w14:textId="1FB532AA" w:rsidR="00A9530B" w:rsidRPr="00F465C4" w:rsidRDefault="00496AA3" w:rsidP="00791A8D">
            <w:r w:rsidRPr="00F465C4">
              <w:rPr>
                <w:b/>
              </w:rPr>
              <w:t>Overview</w:t>
            </w:r>
            <w:r w:rsidRPr="00257A34">
              <w:t xml:space="preserve">: </w:t>
            </w:r>
            <w:r w:rsidR="00257A34" w:rsidRPr="00130B8C">
              <w:t xml:space="preserve">I have covered </w:t>
            </w:r>
            <w:r w:rsidR="00281C59" w:rsidRPr="00281C59">
              <w:t xml:space="preserve">Final Analysis And Review </w:t>
            </w:r>
            <w:r w:rsidR="00257A34" w:rsidRPr="00130B8C">
              <w:t>in this</w:t>
            </w:r>
            <w:r w:rsidR="00281C59">
              <w:t xml:space="preserve"> final</w:t>
            </w:r>
            <w:r w:rsidR="00257A34" w:rsidRPr="00130B8C">
              <w:t xml:space="preserve"> report. </w:t>
            </w:r>
            <w:r w:rsidR="00281C59">
              <w:t>I can review what I have covered in the</w:t>
            </w:r>
            <w:r w:rsidR="00791A8D">
              <w:t xml:space="preserve"> previous learning units and see the progress I’</w:t>
            </w:r>
            <w:r w:rsidR="00281C59">
              <w:t xml:space="preserve">ve made since LU1. I can also go through the goals I set at the beginning of this module, create </w:t>
            </w:r>
            <w:r w:rsidR="00791A8D">
              <w:t>a new plan</w:t>
            </w:r>
            <w:r w:rsidR="00281C59">
              <w:t xml:space="preserve"> for those I haven’t completed and set new </w:t>
            </w:r>
            <w:r w:rsidR="00791A8D">
              <w:t xml:space="preserve">goals </w:t>
            </w:r>
            <w:r w:rsidR="00281C59">
              <w:t>based on my experiences so far.</w:t>
            </w:r>
          </w:p>
        </w:tc>
      </w:tr>
      <w:tr w:rsidR="008F4452" w:rsidRPr="00F465C4" w14:paraId="461A3D26" w14:textId="77777777" w:rsidTr="001B55EA">
        <w:trPr>
          <w:trHeight w:val="1361"/>
        </w:trPr>
        <w:tc>
          <w:tcPr>
            <w:tcW w:w="388" w:type="dxa"/>
            <w:textDirection w:val="btLr"/>
          </w:tcPr>
          <w:p w14:paraId="54E0395F" w14:textId="4A8C9B84" w:rsidR="008F4452" w:rsidRPr="00E75865" w:rsidRDefault="00230CDD" w:rsidP="008F4452">
            <w:pPr>
              <w:ind w:left="113" w:right="113"/>
              <w:rPr>
                <w:rFonts w:ascii="Arial" w:hAnsi="Arial" w:cs="Arial"/>
                <w:b/>
              </w:rPr>
            </w:pPr>
            <w:r>
              <w:rPr>
                <w:rFonts w:ascii="Arial" w:hAnsi="Arial" w:cs="Arial"/>
                <w:b/>
              </w:rPr>
              <w:t>PLAN</w:t>
            </w:r>
          </w:p>
        </w:tc>
        <w:tc>
          <w:tcPr>
            <w:tcW w:w="8584" w:type="dxa"/>
            <w:gridSpan w:val="2"/>
          </w:tcPr>
          <w:p w14:paraId="1B3765F9" w14:textId="55AC64ED" w:rsidR="00791A8D" w:rsidRPr="009975FB" w:rsidRDefault="009975FB" w:rsidP="00791A8D">
            <w:r w:rsidRPr="009975FB">
              <w:t xml:space="preserve">My plan for this </w:t>
            </w:r>
            <w:r>
              <w:t xml:space="preserve">LU is to first </w:t>
            </w:r>
            <w:r w:rsidR="00791A8D">
              <w:t>break down the work into chapters and headings and see exactly what I am e</w:t>
            </w:r>
            <w:r w:rsidR="0066182A">
              <w:t xml:space="preserve">xpected to write. I can use all the pages </w:t>
            </w:r>
            <w:r w:rsidR="00CE5034">
              <w:t>on blackboard to work exactly what I need to cover, then order the deliverables so they flow correctly in the report.</w:t>
            </w:r>
          </w:p>
          <w:p w14:paraId="6F21799B" w14:textId="77777777" w:rsidR="008F4452" w:rsidRDefault="00CE5034" w:rsidP="00130B8C">
            <w:r>
              <w:t xml:space="preserve">I can then review my previous learning units and find the goals I set for myself and read my reflection statements to see how to improve this learning unit. I will also go through the feedback I have been given as well. </w:t>
            </w:r>
          </w:p>
          <w:p w14:paraId="1F85A728" w14:textId="73567918" w:rsidR="00CE5034" w:rsidRPr="009975FB" w:rsidRDefault="00CE5034" w:rsidP="00130B8C">
            <w:r>
              <w:t xml:space="preserve">I will review my old modules to see how they have helped me with my placement. I will also use my Individual Development plan to cover the work I have done and the skills I have developed. </w:t>
            </w:r>
          </w:p>
        </w:tc>
      </w:tr>
      <w:tr w:rsidR="00230CDD" w:rsidRPr="00F465C4" w14:paraId="56D21149" w14:textId="77777777" w:rsidTr="001B55EA">
        <w:trPr>
          <w:trHeight w:val="1361"/>
        </w:trPr>
        <w:tc>
          <w:tcPr>
            <w:tcW w:w="388" w:type="dxa"/>
            <w:textDirection w:val="btLr"/>
          </w:tcPr>
          <w:p w14:paraId="2F8D86A5" w14:textId="72431D43" w:rsidR="00230CDD" w:rsidRPr="00E75865" w:rsidRDefault="00230CDD" w:rsidP="008F4452">
            <w:pPr>
              <w:ind w:left="113" w:right="113"/>
              <w:rPr>
                <w:rFonts w:ascii="Arial" w:hAnsi="Arial" w:cs="Arial"/>
                <w:b/>
              </w:rPr>
            </w:pPr>
            <w:r>
              <w:rPr>
                <w:rFonts w:ascii="Arial" w:hAnsi="Arial" w:cs="Arial"/>
                <w:b/>
              </w:rPr>
              <w:t>ACTION</w:t>
            </w:r>
          </w:p>
        </w:tc>
        <w:tc>
          <w:tcPr>
            <w:tcW w:w="8584" w:type="dxa"/>
            <w:gridSpan w:val="2"/>
          </w:tcPr>
          <w:p w14:paraId="21878472" w14:textId="5D0DC913" w:rsidR="00422BD1" w:rsidRDefault="0088119B" w:rsidP="0088119B">
            <w:r>
              <w:t>I create</w:t>
            </w:r>
            <w:r w:rsidR="004A0137">
              <w:t>d</w:t>
            </w:r>
            <w:r>
              <w:t xml:space="preserve"> </w:t>
            </w:r>
            <w:r w:rsidR="004A0137">
              <w:t>my report</w:t>
            </w:r>
            <w:r>
              <w:t xml:space="preserve"> template </w:t>
            </w:r>
            <w:r w:rsidR="004A0137">
              <w:t>and added brief descriptions on what to cover under each, so I wouldn’t forget when I got back to them</w:t>
            </w:r>
            <w:r>
              <w:t xml:space="preserve">. </w:t>
            </w:r>
            <w:r w:rsidR="00422BD1">
              <w:t>I also</w:t>
            </w:r>
            <w:r w:rsidR="004A0137">
              <w:t xml:space="preserve"> planned a new referencing system, </w:t>
            </w:r>
            <w:r w:rsidR="00D57045">
              <w:t>but as</w:t>
            </w:r>
            <w:r w:rsidR="004A0137">
              <w:t xml:space="preserve"> I only had one reference in the report it didn’t seem worth using so I decided on a footnote to make referencing quicker and easier.</w:t>
            </w:r>
          </w:p>
          <w:p w14:paraId="14E7B7C6" w14:textId="2C7B6526" w:rsidR="00D57045" w:rsidRDefault="00D57045" w:rsidP="00D57045">
            <w:r>
              <w:t>I managed to type out the bulk of the content early on, but then became busy with planning another security ethical hacking day for IBM’s Vice President of Cloud and Smarter Infrastructure, so had a couple of weeks gap before I had the time to return to it.</w:t>
            </w:r>
          </w:p>
          <w:p w14:paraId="14E41CBA" w14:textId="5494428F" w:rsidR="00D57045" w:rsidRDefault="00D57045" w:rsidP="00D57045">
            <w:r>
              <w:t xml:space="preserve">I then reworked the university section and was able to come up with a couple of new goals over the weeks I planning the event. Although I had less time to do the work, it was helpful coming back to it with a fresh view and being able to make improvements. I was also able to spend more time reviewing my first and second year work and seeing what I had actually applied during the year. </w:t>
            </w:r>
          </w:p>
          <w:p w14:paraId="63733C02" w14:textId="76FC4528" w:rsidR="00230CDD" w:rsidRPr="009975FB" w:rsidRDefault="001D16A2" w:rsidP="00422BD1">
            <w:r>
              <w:t>I also reworked the technical skill section from a list to a before/after star rating table and ended with a conclusion summing everything up.</w:t>
            </w:r>
          </w:p>
        </w:tc>
      </w:tr>
      <w:tr w:rsidR="008F4452" w:rsidRPr="00F465C4" w14:paraId="59398B96" w14:textId="77777777" w:rsidTr="001B55EA">
        <w:trPr>
          <w:trHeight w:val="1267"/>
        </w:trPr>
        <w:tc>
          <w:tcPr>
            <w:tcW w:w="388" w:type="dxa"/>
            <w:shd w:val="clear" w:color="auto" w:fill="auto"/>
            <w:textDirection w:val="btLr"/>
          </w:tcPr>
          <w:p w14:paraId="0002E3F7" w14:textId="2A899A31" w:rsidR="008F4452" w:rsidRPr="00E75865" w:rsidRDefault="008F4452" w:rsidP="008F4452">
            <w:pPr>
              <w:ind w:left="113" w:right="113"/>
              <w:rPr>
                <w:rFonts w:ascii="Arial" w:hAnsi="Arial" w:cs="Arial"/>
                <w:b/>
              </w:rPr>
            </w:pPr>
            <w:r w:rsidRPr="00E75865">
              <w:rPr>
                <w:rFonts w:ascii="Arial" w:hAnsi="Arial" w:cs="Arial"/>
                <w:b/>
              </w:rPr>
              <w:lastRenderedPageBreak/>
              <w:t>REVIEW</w:t>
            </w:r>
          </w:p>
        </w:tc>
        <w:tc>
          <w:tcPr>
            <w:tcW w:w="8584" w:type="dxa"/>
            <w:gridSpan w:val="2"/>
          </w:tcPr>
          <w:p w14:paraId="28CDB212" w14:textId="3DC81F21" w:rsidR="00DC419A" w:rsidRDefault="00DC419A" w:rsidP="00DC419A">
            <w:r>
              <w:t xml:space="preserve">Comparing this learning unit to previous ones, I think I kept my report structure a lot more closely related to the requirements listed on Blackboard. I think this is because I planned in thoroughly in the first section of the report. </w:t>
            </w:r>
          </w:p>
          <w:p w14:paraId="457E191B" w14:textId="77777777" w:rsidR="004E6A8D" w:rsidRDefault="00DC419A" w:rsidP="00FC2B9B">
            <w:r>
              <w:t>I found reviewing back on previous modules hard, as there was a lot of points I wanted to make, but it would cause me to go way over the word limit. I didn’t want to stick to just three though, as I didn’t think doing so would give a good enough overview of the course.</w:t>
            </w:r>
            <w:r w:rsidR="00EA36B9">
              <w:t xml:space="preserve"> I’m not sure if I would have been better covering </w:t>
            </w:r>
            <w:r w:rsidR="00FC2B9B">
              <w:t>less modules</w:t>
            </w:r>
            <w:r w:rsidR="00EA36B9">
              <w:t xml:space="preserve"> in more detail and covering specifics, or giving the suggestions I did on what I personally would have found more useful.</w:t>
            </w:r>
          </w:p>
          <w:p w14:paraId="3BB88655" w14:textId="0FC80467" w:rsidR="00FC2B9B" w:rsidRPr="009975FB" w:rsidRDefault="00FC2B9B" w:rsidP="00FC2B9B">
            <w:r>
              <w:t>I could also have added more detail to the projects I have worked on and the skills that I learnt, but because of the number I have been part of I wasn’t able to go into the detail I wanted.</w:t>
            </w:r>
          </w:p>
        </w:tc>
      </w:tr>
      <w:tr w:rsidR="008F4452" w:rsidRPr="00F465C4" w14:paraId="7305A5D7" w14:textId="77777777" w:rsidTr="00C03817">
        <w:trPr>
          <w:trHeight w:val="1619"/>
        </w:trPr>
        <w:tc>
          <w:tcPr>
            <w:tcW w:w="388" w:type="dxa"/>
            <w:shd w:val="clear" w:color="auto" w:fill="auto"/>
            <w:textDirection w:val="btLr"/>
          </w:tcPr>
          <w:p w14:paraId="2CDD1CB7" w14:textId="28197B03" w:rsidR="008F4452" w:rsidRPr="00E75865" w:rsidRDefault="008F4452" w:rsidP="008F4452">
            <w:pPr>
              <w:ind w:left="113" w:right="113"/>
              <w:rPr>
                <w:rFonts w:ascii="Arial" w:hAnsi="Arial" w:cs="Arial"/>
                <w:b/>
              </w:rPr>
            </w:pPr>
            <w:r w:rsidRPr="00E75865">
              <w:rPr>
                <w:rFonts w:ascii="Arial" w:hAnsi="Arial" w:cs="Arial"/>
                <w:b/>
              </w:rPr>
              <w:t>REFLECTION</w:t>
            </w:r>
          </w:p>
        </w:tc>
        <w:tc>
          <w:tcPr>
            <w:tcW w:w="8584" w:type="dxa"/>
            <w:gridSpan w:val="2"/>
          </w:tcPr>
          <w:p w14:paraId="3ACFF32F" w14:textId="2B62FD16" w:rsidR="00661E3E" w:rsidRDefault="00FC2B9B" w:rsidP="00422BD1">
            <w:r>
              <w:t>There are techniques in this module that I plan on using in the future, such as the logbook and study plan. I will also ensure to keep me IDP up to date as well. I can now use all of this information to start creating a new CV for applying back to IBM and for other companies.</w:t>
            </w:r>
          </w:p>
          <w:p w14:paraId="0F940103" w14:textId="07C64CCA" w:rsidR="00FC2B9B" w:rsidRDefault="00FC2B9B" w:rsidP="00422BD1">
            <w:r>
              <w:t xml:space="preserve">It has been good experience trying out different ways of referencing, so I can ensure I do it correctly in my final year project. </w:t>
            </w:r>
          </w:p>
          <w:p w14:paraId="5C70ED41" w14:textId="25F7C3C7" w:rsidR="00A44C8D" w:rsidRPr="009975FB" w:rsidRDefault="00BB6802" w:rsidP="00BB6802">
            <w:pPr>
              <w:rPr>
                <w:rFonts w:cs="Arial"/>
              </w:rPr>
            </w:pPr>
            <w:r>
              <w:t xml:space="preserve">It has also been very useful to set myself new goals, as it makes my placement feel more meaningful and more of a learning experience than a regular job. I hope to lean at least the basics of Python before returning back to university and getting some more work done towards my final year project. I’m also spending the free time I have to try getting a patent submitted. </w:t>
            </w:r>
          </w:p>
        </w:tc>
      </w:tr>
      <w:tr w:rsidR="008F4452" w:rsidRPr="00F465C4" w14:paraId="3A23DC48" w14:textId="77777777" w:rsidTr="00230CDD">
        <w:trPr>
          <w:trHeight w:val="1423"/>
        </w:trPr>
        <w:tc>
          <w:tcPr>
            <w:tcW w:w="388" w:type="dxa"/>
            <w:shd w:val="clear" w:color="auto" w:fill="auto"/>
            <w:textDirection w:val="btLr"/>
          </w:tcPr>
          <w:p w14:paraId="21689037" w14:textId="3BF77AE9" w:rsidR="008F4452" w:rsidRPr="0062469F" w:rsidRDefault="008F4452" w:rsidP="008F4452">
            <w:pPr>
              <w:ind w:left="113" w:right="113"/>
              <w:rPr>
                <w:rFonts w:ascii="Arial" w:hAnsi="Arial" w:cs="Arial"/>
                <w:b/>
              </w:rPr>
            </w:pPr>
            <w:r w:rsidRPr="0062469F">
              <w:rPr>
                <w:rFonts w:ascii="Arial" w:hAnsi="Arial" w:cs="Arial"/>
                <w:b/>
              </w:rPr>
              <w:t>EPI</w:t>
            </w:r>
            <w:r>
              <w:rPr>
                <w:rFonts w:ascii="Arial" w:hAnsi="Arial" w:cs="Arial"/>
                <w:b/>
              </w:rPr>
              <w:t>LO</w:t>
            </w:r>
            <w:r w:rsidRPr="0062469F">
              <w:rPr>
                <w:rFonts w:ascii="Arial" w:hAnsi="Arial" w:cs="Arial"/>
                <w:b/>
              </w:rPr>
              <w:t>GUE</w:t>
            </w:r>
          </w:p>
        </w:tc>
        <w:tc>
          <w:tcPr>
            <w:tcW w:w="8584" w:type="dxa"/>
            <w:gridSpan w:val="2"/>
            <w:shd w:val="clear" w:color="auto" w:fill="auto"/>
          </w:tcPr>
          <w:p w14:paraId="1D9EAC99" w14:textId="2EBE2D92" w:rsidR="009365FF" w:rsidRDefault="00114C7D" w:rsidP="00422BD1">
            <w:pPr>
              <w:rPr>
                <w:rFonts w:cs="Arial"/>
              </w:rPr>
            </w:pPr>
            <w:r>
              <w:rPr>
                <w:rFonts w:cs="Arial"/>
              </w:rPr>
              <w:t xml:space="preserve">Since the </w:t>
            </w:r>
            <w:r w:rsidR="004B7499">
              <w:rPr>
                <w:rFonts w:cs="Arial"/>
              </w:rPr>
              <w:t xml:space="preserve">first learning unit I have become </w:t>
            </w:r>
            <w:r>
              <w:rPr>
                <w:rFonts w:cs="Arial"/>
              </w:rPr>
              <w:t>much</w:t>
            </w:r>
            <w:r w:rsidR="004B7499">
              <w:rPr>
                <w:rFonts w:cs="Arial"/>
              </w:rPr>
              <w:t xml:space="preserve"> more confident and work better as part of a team. I’ve also taken </w:t>
            </w:r>
            <w:r w:rsidR="0009670B">
              <w:rPr>
                <w:rFonts w:cs="Arial"/>
              </w:rPr>
              <w:t>on</w:t>
            </w:r>
            <w:r w:rsidR="004B7499">
              <w:rPr>
                <w:rFonts w:cs="Arial"/>
              </w:rPr>
              <w:t xml:space="preserve"> more roles, helping run a Lego </w:t>
            </w:r>
            <w:r w:rsidR="0009670B">
              <w:rPr>
                <w:rFonts w:cs="Arial"/>
              </w:rPr>
              <w:t xml:space="preserve">robot </w:t>
            </w:r>
            <w:r w:rsidR="004B7499">
              <w:rPr>
                <w:rFonts w:cs="Arial"/>
              </w:rPr>
              <w:t xml:space="preserve">challenge event </w:t>
            </w:r>
            <w:r w:rsidR="0009670B">
              <w:rPr>
                <w:rFonts w:cs="Arial"/>
              </w:rPr>
              <w:t xml:space="preserve">with nine schools, running security events, designing a logo and being a key member of moving OMNIbus to the cloud. </w:t>
            </w:r>
          </w:p>
          <w:p w14:paraId="02A8866D" w14:textId="57321FDD" w:rsidR="0009670B" w:rsidRPr="009975FB" w:rsidRDefault="00BC1285" w:rsidP="0009670B">
            <w:pPr>
              <w:rPr>
                <w:rFonts w:cs="Arial"/>
              </w:rPr>
            </w:pPr>
            <w:r>
              <w:rPr>
                <w:rFonts w:cs="Arial"/>
              </w:rPr>
              <w:t xml:space="preserve">This LU has helped </w:t>
            </w:r>
            <w:r w:rsidR="0009670B">
              <w:rPr>
                <w:rFonts w:cs="Arial"/>
              </w:rPr>
              <w:t xml:space="preserve">me review my goals and see what I have achieved not only on my placement, but during my time at university as well. </w:t>
            </w:r>
            <w:r w:rsidR="00C87B59">
              <w:rPr>
                <w:rFonts w:cs="Arial"/>
              </w:rPr>
              <w:t xml:space="preserve">This has helped me confirm my choices for my final year modules, Advanced Databases and Cryptography, are </w:t>
            </w:r>
            <w:r w:rsidR="00EC3B0B">
              <w:rPr>
                <w:rFonts w:cs="Arial"/>
              </w:rPr>
              <w:t>the correct ones, as I believe I should learn more practical skills that I can apply than in the other options.</w:t>
            </w:r>
          </w:p>
          <w:p w14:paraId="48BED334" w14:textId="64542AA6" w:rsidR="009365FF" w:rsidRPr="009975FB" w:rsidRDefault="0015660D" w:rsidP="0015660D">
            <w:pPr>
              <w:rPr>
                <w:rFonts w:cs="Arial"/>
              </w:rPr>
            </w:pPr>
            <w:r>
              <w:rPr>
                <w:rFonts w:cs="Arial"/>
              </w:rPr>
              <w:t>I think everything covered shows how important the placement year is for personal development and hopefully everything I’ve learnt this year will help me achieve the grade I want next year. It has also been a good experience to work for a company like IBM, and will make a good comparison if I join a different company in the future.</w:t>
            </w:r>
            <w:bookmarkStart w:id="7" w:name="_GoBack"/>
            <w:bookmarkEnd w:id="7"/>
          </w:p>
        </w:tc>
      </w:tr>
    </w:tbl>
    <w:p w14:paraId="1504A86F" w14:textId="503DF158" w:rsidR="006E6D4F" w:rsidRDefault="006E6D4F" w:rsidP="00A9512D">
      <w:pPr>
        <w:pStyle w:val="TableText"/>
        <w:spacing w:before="240"/>
        <w:ind w:left="0" w:right="142"/>
      </w:pPr>
    </w:p>
    <w:p w14:paraId="73609CF3" w14:textId="77777777" w:rsidR="00453A89" w:rsidRDefault="00453A89" w:rsidP="00A9512D">
      <w:pPr>
        <w:pStyle w:val="TableText"/>
        <w:spacing w:before="240"/>
        <w:ind w:left="0" w:right="142"/>
      </w:pPr>
    </w:p>
    <w:p w14:paraId="5EA40BDD" w14:textId="77777777" w:rsidR="00453A89" w:rsidRDefault="00453A89" w:rsidP="00A9512D">
      <w:pPr>
        <w:pStyle w:val="TableText"/>
        <w:spacing w:before="240"/>
        <w:ind w:left="0" w:right="142"/>
      </w:pPr>
    </w:p>
    <w:p w14:paraId="56680CA1" w14:textId="77777777" w:rsidR="00453A89" w:rsidRDefault="00453A89" w:rsidP="00A9512D">
      <w:pPr>
        <w:pStyle w:val="TableText"/>
        <w:spacing w:before="240"/>
        <w:ind w:left="0" w:right="142"/>
      </w:pPr>
    </w:p>
    <w:p w14:paraId="70B9532D" w14:textId="77777777" w:rsidR="00453A89" w:rsidRDefault="00453A89" w:rsidP="00A9512D">
      <w:pPr>
        <w:pStyle w:val="TableText"/>
        <w:spacing w:before="240"/>
        <w:ind w:left="0" w:right="142"/>
      </w:pPr>
    </w:p>
    <w:p w14:paraId="10B8EB9F" w14:textId="77777777" w:rsidR="00453A89" w:rsidRDefault="00453A89" w:rsidP="00A9512D">
      <w:pPr>
        <w:pStyle w:val="TableText"/>
        <w:spacing w:before="240"/>
        <w:ind w:left="0" w:right="142"/>
      </w:pPr>
    </w:p>
    <w:p w14:paraId="5EEDDE8C" w14:textId="667F7C45" w:rsidR="00453A89" w:rsidRDefault="00453A89" w:rsidP="00453A89">
      <w:pPr>
        <w:pStyle w:val="Heading1"/>
      </w:pPr>
      <w:bookmarkStart w:id="8" w:name="_Toc384470434"/>
      <w:r>
        <w:lastRenderedPageBreak/>
        <w:t>Individual Development Plan</w:t>
      </w:r>
      <w:bookmarkEnd w:id="8"/>
    </w:p>
    <w:p w14:paraId="2022ED89" w14:textId="77777777" w:rsidR="00453A89" w:rsidRDefault="00453A89" w:rsidP="00453A89">
      <w:pPr>
        <w:pStyle w:val="Heading4"/>
      </w:pPr>
      <w:r>
        <w:t>This document is intended to be a complete record of the Placement Student's year at IBM. It will form the basis for discussion at each meeting between the IT and the PDM and will be used as a key input to the PDM's ongoing assessment of the IT's overall performance.</w:t>
      </w:r>
    </w:p>
    <w:p w14:paraId="76FF513F" w14:textId="77777777" w:rsidR="00453A89" w:rsidRDefault="00453A89" w:rsidP="00453A89">
      <w:pPr>
        <w:pStyle w:val="Heading4"/>
      </w:pPr>
      <w:r>
        <w:t>It is the responsibility of the IT to keep this record up to date.</w:t>
      </w:r>
    </w:p>
    <w:p w14:paraId="020B637C" w14:textId="77777777" w:rsidR="00453A89" w:rsidRDefault="00453A89" w:rsidP="00453A89">
      <w:pPr>
        <w:pStyle w:val="Heading2"/>
      </w:pPr>
      <w:r>
        <w:t>Department (Project) Objectives</w:t>
      </w:r>
    </w:p>
    <w:p w14:paraId="782D80C2" w14:textId="5E63127D" w:rsidR="00453A89" w:rsidRDefault="00453A89" w:rsidP="00453A89">
      <w:pPr>
        <w:pStyle w:val="Heading3"/>
      </w:pPr>
      <w:r>
        <w:t xml:space="preserve"> Background</w:t>
      </w:r>
    </w:p>
    <w:p w14:paraId="04B193DF" w14:textId="77777777" w:rsidR="00453A89" w:rsidRDefault="00453A89" w:rsidP="00453A89">
      <w:pPr>
        <w:pStyle w:val="Heading4"/>
      </w:pPr>
      <w:r>
        <w:t>In this section, describe the function of your department, what it does, where it fits in and what is the basic purpose of your role.</w:t>
      </w:r>
    </w:p>
    <w:p w14:paraId="2B8290E1" w14:textId="77777777" w:rsidR="00453A89" w:rsidRDefault="00453A89" w:rsidP="00453A89">
      <w:pPr>
        <w:pStyle w:val="TableText"/>
        <w:spacing w:before="240"/>
        <w:ind w:right="142"/>
      </w:pPr>
      <w:r>
        <w:t xml:space="preserve">I work in the </w:t>
      </w:r>
      <w:r w:rsidRPr="00453A89">
        <w:rPr>
          <w:b/>
        </w:rPr>
        <w:t>Web GUI</w:t>
      </w:r>
      <w:r>
        <w:t xml:space="preserve"> department of the </w:t>
      </w:r>
      <w:r w:rsidRPr="00453A89">
        <w:rPr>
          <w:b/>
        </w:rPr>
        <w:t xml:space="preserve">Tivoli </w:t>
      </w:r>
      <w:proofErr w:type="spellStart"/>
      <w:r w:rsidRPr="00453A89">
        <w:rPr>
          <w:b/>
        </w:rPr>
        <w:t>Netcool</w:t>
      </w:r>
      <w:proofErr w:type="spellEnd"/>
      <w:r w:rsidRPr="00453A89">
        <w:rPr>
          <w:b/>
        </w:rPr>
        <w:t xml:space="preserve"> OMNIbus</w:t>
      </w:r>
      <w:r>
        <w:t xml:space="preserve"> product</w:t>
      </w:r>
      <w:r w:rsidRPr="00453A89">
        <w:rPr>
          <w:b/>
        </w:rPr>
        <w:t>. Tivoli</w:t>
      </w:r>
      <w:r>
        <w:t xml:space="preserve"> Software is a brand within IBM’s Cloud &amp; Smarter Infrastructure division.</w:t>
      </w:r>
    </w:p>
    <w:p w14:paraId="4AFCCA6D" w14:textId="77777777" w:rsidR="00453A89" w:rsidRDefault="00453A89" w:rsidP="00453A89">
      <w:pPr>
        <w:pStyle w:val="TableText"/>
        <w:spacing w:before="240"/>
        <w:ind w:right="142"/>
      </w:pPr>
      <w:r>
        <w:t xml:space="preserve">OMNIbus is a near real-time event management package that is used to monitor a business's infrastructure, such as data </w:t>
      </w:r>
      <w:proofErr w:type="spellStart"/>
      <w:r>
        <w:t>centers</w:t>
      </w:r>
      <w:proofErr w:type="spellEnd"/>
      <w:r>
        <w:t xml:space="preserve"> and networks. The software provides full management and automation to help the user maintain continuous uptime of business services and applications.</w:t>
      </w:r>
    </w:p>
    <w:p w14:paraId="5EEE8466" w14:textId="77777777" w:rsidR="00453A89" w:rsidRDefault="00453A89" w:rsidP="00453A89">
      <w:pPr>
        <w:pStyle w:val="TableText"/>
        <w:spacing w:before="240"/>
        <w:ind w:right="142"/>
      </w:pPr>
      <w:r>
        <w:t>Web GUI is a front end display of OMNIbus that processes network events from one or more data sources and presents data in various graphical formats. It extends the capabilities of OMNIbus by being more configurable and remotely accessible through the Internet.</w:t>
      </w:r>
    </w:p>
    <w:p w14:paraId="7F5A1DDC" w14:textId="77777777" w:rsidR="00453A89" w:rsidRDefault="00453A89" w:rsidP="00453A89">
      <w:pPr>
        <w:pStyle w:val="TableText"/>
        <w:spacing w:before="240"/>
        <w:ind w:right="142"/>
      </w:pPr>
      <w:r>
        <w:t>My role is to add additional functionality to Web GUI via customer suggestions and other projects, as well as defect fixing for issues such as accessibility and testing as part of SQA. I have also taken on various other tasks, including usability tests and helping develop a SaaS offering.</w:t>
      </w:r>
    </w:p>
    <w:p w14:paraId="3F3874D6" w14:textId="77777777" w:rsidR="00453A89" w:rsidRDefault="00453A89" w:rsidP="00453A89">
      <w:pPr>
        <w:pStyle w:val="Heading3"/>
      </w:pPr>
      <w:r>
        <w:t>Scope of Work</w:t>
      </w:r>
    </w:p>
    <w:p w14:paraId="73E70F94" w14:textId="77777777" w:rsidR="00453A89" w:rsidRDefault="00453A89" w:rsidP="00453A89">
      <w:pPr>
        <w:pStyle w:val="Heading4"/>
      </w:pPr>
      <w:r>
        <w:t>In this section, describe your specific responsibilities, the tasks you are expected to perform on a daily, weekly, monthly (</w:t>
      </w:r>
      <w:proofErr w:type="spellStart"/>
      <w:r>
        <w:t>etc</w:t>
      </w:r>
      <w:proofErr w:type="spellEnd"/>
      <w:r>
        <w:t>) basis. This section is often referred to as a 'Terms of Reference' or 'Job Description'.  Include details on any specific priorities as agreed with your Task Manager.</w:t>
      </w:r>
    </w:p>
    <w:p w14:paraId="024D98CE" w14:textId="77777777" w:rsidR="00453A89" w:rsidRPr="00453A89" w:rsidRDefault="00453A89" w:rsidP="00453A89">
      <w:pPr>
        <w:pStyle w:val="TableText"/>
        <w:spacing w:before="240"/>
        <w:ind w:right="142"/>
        <w:rPr>
          <w:b/>
        </w:rPr>
      </w:pPr>
      <w:r w:rsidRPr="00453A89">
        <w:rPr>
          <w:b/>
        </w:rPr>
        <w:t>ISA DC</w:t>
      </w:r>
    </w:p>
    <w:p w14:paraId="75EBCA02" w14:textId="00C326CA" w:rsidR="00453A89" w:rsidRDefault="00453A89" w:rsidP="00453A89">
      <w:pPr>
        <w:pStyle w:val="TableText"/>
        <w:spacing w:before="240"/>
        <w:ind w:right="142"/>
      </w:pPr>
      <w:r>
        <w:t>I have taken lead of the ISA DC tool development for Web GUI. This is a web application tool that clients use when they have a problem with Web GUI and need to send relevant files for L2 to analyse. Rather than a member of L2 having to talk through what files the client needs to zip up and send manually over the phone, the client now just has to fill in a few dialog boxes and click some buttons and the ISA DC tool will collect the correct files and send them to IBM automatically.</w:t>
      </w:r>
    </w:p>
    <w:p w14:paraId="71B1B140" w14:textId="77777777" w:rsidR="00453A89" w:rsidRDefault="00453A89" w:rsidP="00453A89">
      <w:pPr>
        <w:pStyle w:val="TableText"/>
        <w:spacing w:before="240"/>
        <w:ind w:right="142"/>
      </w:pPr>
      <w:r>
        <w:lastRenderedPageBreak/>
        <w:t>Not only have I developed a new collector for the tool, but I improved upon the current collectors. I also commented all the code thoroughly, vastly improving understandability of the code for future development. I also wrote a detailed Wiki on a step by step level so anyone who has to develop the tool in the future so have a much easier time.</w:t>
      </w:r>
    </w:p>
    <w:p w14:paraId="48E9E534" w14:textId="77777777" w:rsidR="00453A89" w:rsidRDefault="00453A89" w:rsidP="00453A89">
      <w:pPr>
        <w:pStyle w:val="TableText"/>
        <w:spacing w:before="240"/>
        <w:ind w:right="142"/>
      </w:pPr>
      <w:r>
        <w:t>Doing this required regular meetings with my mentor, as well as with the L2 team and other members of the Web GUI team. I also run demos to show how the tool works and request ideas for improvements.</w:t>
      </w:r>
    </w:p>
    <w:p w14:paraId="500AC698" w14:textId="77777777" w:rsidR="00453A89" w:rsidRPr="00453A89" w:rsidRDefault="00453A89" w:rsidP="00453A89">
      <w:pPr>
        <w:pStyle w:val="TableText"/>
        <w:spacing w:before="240"/>
        <w:ind w:right="142"/>
        <w:rPr>
          <w:b/>
        </w:rPr>
      </w:pPr>
      <w:r w:rsidRPr="00453A89">
        <w:rPr>
          <w:b/>
        </w:rPr>
        <w:t>RFE</w:t>
      </w:r>
    </w:p>
    <w:p w14:paraId="487192BB" w14:textId="77777777" w:rsidR="00453A89" w:rsidRDefault="00453A89" w:rsidP="00453A89">
      <w:pPr>
        <w:pStyle w:val="TableText"/>
        <w:spacing w:before="240"/>
        <w:ind w:right="142"/>
      </w:pPr>
      <w:r>
        <w:t>I have been set to help develop solutions for the Request for Enhancement community. Clients use RFE's to submit requests for improvements for IBM software. I am currently developing a solution to one of the major requests made by multiple clients to improve the Web GUI interface.</w:t>
      </w:r>
    </w:p>
    <w:p w14:paraId="4816DDC9" w14:textId="77777777" w:rsidR="00453A89" w:rsidRDefault="00453A89" w:rsidP="00453A89">
      <w:pPr>
        <w:pStyle w:val="TableText"/>
        <w:spacing w:before="240"/>
        <w:ind w:right="142"/>
      </w:pPr>
      <w:r>
        <w:t>This requires regular meetings with my mentor to discuss progression as well as with other members of the Web GUI team to discuss the best method of implementation. I have also had to help run usability tests to ensure the completed work matches what the client wants and that everyone is happy with the end result.</w:t>
      </w:r>
    </w:p>
    <w:p w14:paraId="3047374C" w14:textId="77777777" w:rsidR="00453A89" w:rsidRDefault="00453A89" w:rsidP="00453A89">
      <w:pPr>
        <w:pStyle w:val="TableText"/>
        <w:spacing w:before="240"/>
        <w:ind w:right="142"/>
      </w:pPr>
      <w:r>
        <w:t>My RFE's involved adding icons to the Event Viewer on Web GUI in a configurable way, so further icons can be easily added in the future. I also added Journal icons to the Event Viewer, so that users no longer to have to traverse several menus for each event to see this information.</w:t>
      </w:r>
    </w:p>
    <w:p w14:paraId="372118D4" w14:textId="77777777" w:rsidR="00453A89" w:rsidRPr="00453A89" w:rsidRDefault="00453A89" w:rsidP="00453A89">
      <w:pPr>
        <w:pStyle w:val="TableText"/>
        <w:spacing w:before="240"/>
        <w:ind w:right="142"/>
        <w:rPr>
          <w:b/>
        </w:rPr>
      </w:pPr>
      <w:r w:rsidRPr="00453A89">
        <w:rPr>
          <w:b/>
        </w:rPr>
        <w:t>Accessibility</w:t>
      </w:r>
    </w:p>
    <w:p w14:paraId="0BC25C07" w14:textId="77777777" w:rsidR="00453A89" w:rsidRDefault="00453A89" w:rsidP="00453A89">
      <w:pPr>
        <w:pStyle w:val="TableText"/>
        <w:spacing w:before="240"/>
        <w:ind w:right="142"/>
      </w:pPr>
      <w:r>
        <w:t>I performed several tests on Web GUI using a screen reader called JAWS and Rational Policy Tester to see how accessible it was for disabled users. I created a list of the defects found along with other members in my team. Over a 2 week period I fixed over 125 defects to ensure the sections of the web application I covered were accessible. I did this while working in a small team with daily scrums, over the set period we were able to resolve all accessibility defects.</w:t>
      </w:r>
    </w:p>
    <w:p w14:paraId="3A51384F" w14:textId="77777777" w:rsidR="00453A89" w:rsidRPr="00453A89" w:rsidRDefault="00453A89" w:rsidP="00453A89">
      <w:pPr>
        <w:pStyle w:val="TableText"/>
        <w:spacing w:before="240"/>
        <w:ind w:right="142"/>
        <w:rPr>
          <w:b/>
        </w:rPr>
      </w:pPr>
      <w:r w:rsidRPr="00453A89">
        <w:rPr>
          <w:b/>
        </w:rPr>
        <w:t>SQA</w:t>
      </w:r>
    </w:p>
    <w:p w14:paraId="58E9F847" w14:textId="59B3B660" w:rsidR="00453A89" w:rsidRDefault="00453A89" w:rsidP="00453A89">
      <w:pPr>
        <w:pStyle w:val="TableText"/>
        <w:spacing w:before="240"/>
        <w:ind w:right="142"/>
      </w:pPr>
      <w:r>
        <w:t xml:space="preserve">I spent a week completing five tests for OMNIbus core security, then moved onto running tests for Web GUI, ensuring all tests </w:t>
      </w:r>
      <w:proofErr w:type="spellStart"/>
      <w:r>
        <w:t>werew</w:t>
      </w:r>
      <w:proofErr w:type="spellEnd"/>
      <w:r>
        <w:t xml:space="preserve"> passed before Open-Beta release.</w:t>
      </w:r>
    </w:p>
    <w:p w14:paraId="22E6A3DF" w14:textId="77777777" w:rsidR="00453A89" w:rsidRPr="00453A89" w:rsidRDefault="00453A89" w:rsidP="00453A89">
      <w:pPr>
        <w:pStyle w:val="TableText"/>
        <w:spacing w:before="240"/>
        <w:ind w:right="142"/>
        <w:rPr>
          <w:b/>
        </w:rPr>
      </w:pPr>
      <w:r w:rsidRPr="00453A89">
        <w:rPr>
          <w:b/>
        </w:rPr>
        <w:t>SaaS</w:t>
      </w:r>
    </w:p>
    <w:p w14:paraId="052960F5" w14:textId="636D2720" w:rsidR="00453A89" w:rsidRDefault="00453A89" w:rsidP="00453A89">
      <w:pPr>
        <w:pStyle w:val="TableText"/>
        <w:spacing w:before="240"/>
        <w:ind w:right="142"/>
      </w:pPr>
      <w:r>
        <w:t>I have set up numerous meetings for Olivier Bonnet to discuss with members of other teams how we should implementing Software as a Service for Tivoli products. I have done my own research on how teams have implemented SaaS on their products and the design and implementation standards. At the end of March I became part of an 8 person team tackling SaaS architecture and development activities.</w:t>
      </w:r>
    </w:p>
    <w:p w14:paraId="1F793A4C" w14:textId="77777777" w:rsidR="00453A89" w:rsidRDefault="00453A89" w:rsidP="00453A89">
      <w:pPr>
        <w:pStyle w:val="Heading3"/>
      </w:pPr>
      <w:r>
        <w:lastRenderedPageBreak/>
        <w:t>Reporting Structure</w:t>
      </w:r>
    </w:p>
    <w:p w14:paraId="08BE3E4B" w14:textId="77777777" w:rsidR="00453A89" w:rsidRDefault="00453A89" w:rsidP="00453A89">
      <w:pPr>
        <w:pStyle w:val="Heading4"/>
      </w:pPr>
      <w:r>
        <w:t>In this section, describe who you report to, your task manager, team leader and any other 'clients' you work closely with.</w:t>
      </w:r>
    </w:p>
    <w:p w14:paraId="05687E12" w14:textId="77777777" w:rsidR="00453A89" w:rsidRDefault="00453A89" w:rsidP="00453A89">
      <w:pPr>
        <w:pStyle w:val="TableText"/>
        <w:spacing w:before="240"/>
        <w:ind w:right="142"/>
      </w:pPr>
      <w:r>
        <w:t>My task manager is Matthew Pritchard. We have a team 1st Line Manager Meeting each Monday to review what everyone has done in the last week.</w:t>
      </w:r>
    </w:p>
    <w:p w14:paraId="14B91C35" w14:textId="77777777" w:rsidR="00453A89" w:rsidRDefault="00453A89" w:rsidP="00453A89">
      <w:pPr>
        <w:pStyle w:val="TableText"/>
        <w:spacing w:before="240"/>
        <w:ind w:right="142"/>
      </w:pPr>
      <w:r>
        <w:t>My mentor is Nickolas Tang. I have regular meetings with my mentor on Mondays and Wednesdays and Fridays.</w:t>
      </w:r>
    </w:p>
    <w:p w14:paraId="1C7BE26A" w14:textId="77777777" w:rsidR="00453A89" w:rsidRDefault="00453A89" w:rsidP="00453A89">
      <w:pPr>
        <w:pStyle w:val="TableText"/>
        <w:spacing w:before="240"/>
        <w:ind w:right="142"/>
      </w:pPr>
      <w:r>
        <w:t xml:space="preserve">I have meetings with Shannon Clements and Stanford </w:t>
      </w:r>
      <w:proofErr w:type="spellStart"/>
      <w:r>
        <w:t>Madriaga</w:t>
      </w:r>
      <w:proofErr w:type="spellEnd"/>
      <w:r>
        <w:t>, both L2, when developing the ISA DC tool.</w:t>
      </w:r>
    </w:p>
    <w:p w14:paraId="57A9C915" w14:textId="77777777" w:rsidR="00453A89" w:rsidRDefault="00453A89" w:rsidP="00453A89">
      <w:pPr>
        <w:pStyle w:val="TableText"/>
        <w:spacing w:before="240"/>
        <w:ind w:right="142"/>
      </w:pPr>
      <w:r>
        <w:t>I am in contact with Olivier Bonnet and Kristian Stewart in regards to the SaaS project.</w:t>
      </w:r>
    </w:p>
    <w:p w14:paraId="41A5341F" w14:textId="77777777" w:rsidR="00453A89" w:rsidRDefault="00453A89" w:rsidP="00453A89">
      <w:pPr>
        <w:pStyle w:val="Heading2"/>
      </w:pPr>
      <w:r>
        <w:t>Individual Development Plan</w:t>
      </w:r>
    </w:p>
    <w:p w14:paraId="79CD5ED4" w14:textId="77777777" w:rsidR="00453A89" w:rsidRPr="00453A89" w:rsidRDefault="00453A89" w:rsidP="00453A89">
      <w:pPr>
        <w:pStyle w:val="Heading4"/>
      </w:pPr>
      <w:r w:rsidRPr="00453A89">
        <w:t>Use this section to track your goals and aspirations throughout the year.  Long term goals should include (however vague an idea you currently have) what you want to do after you finish university, as well as any even-more-long-term goals you might have.</w:t>
      </w:r>
    </w:p>
    <w:p w14:paraId="56BBD57D" w14:textId="77777777" w:rsidR="00453A89" w:rsidRPr="00453A89" w:rsidRDefault="00453A89" w:rsidP="00453A89">
      <w:pPr>
        <w:pStyle w:val="Heading4"/>
      </w:pPr>
      <w:r w:rsidRPr="00453A89">
        <w:t>Use the near-term goals section to map out things that will help you achieve your long term goals, or generally enrich your placement year.  If you don't know what to write in here, your PDM is there to help!</w:t>
      </w:r>
    </w:p>
    <w:p w14:paraId="570F7F6B" w14:textId="0DA68EF1" w:rsidR="00453A89" w:rsidRDefault="00453A89" w:rsidP="00453A89">
      <w:pPr>
        <w:pStyle w:val="Heading3"/>
      </w:pPr>
      <w:r>
        <w:t xml:space="preserve"> Career Aspirations or long term goals</w:t>
      </w:r>
    </w:p>
    <w:p w14:paraId="089822C9" w14:textId="77777777" w:rsidR="00453A89" w:rsidRDefault="00453A89" w:rsidP="00453A89">
      <w:pPr>
        <w:pStyle w:val="TableText"/>
        <w:spacing w:before="240"/>
        <w:ind w:right="142"/>
      </w:pPr>
      <w:r>
        <w:t xml:space="preserve">As my University course focuses on computer security and forensics, I would like to find a position within that area of expertise. </w:t>
      </w:r>
    </w:p>
    <w:p w14:paraId="4F7B369C" w14:textId="7D6225E9" w:rsidR="00453A89" w:rsidRDefault="00453A89" w:rsidP="00453A89">
      <w:pPr>
        <w:pStyle w:val="TableText"/>
        <w:spacing w:before="240"/>
        <w:ind w:right="142"/>
      </w:pPr>
      <w:r>
        <w:t xml:space="preserve">I also have a keen interest in web design and would like an opportunity to learn how to develop </w:t>
      </w:r>
      <w:proofErr w:type="spellStart"/>
      <w:r>
        <w:t>Andriod</w:t>
      </w:r>
      <w:proofErr w:type="spellEnd"/>
      <w:r>
        <w:t xml:space="preserve"> apps. Ideally I could combine my knowledge of security in with these technological areas.</w:t>
      </w:r>
    </w:p>
    <w:p w14:paraId="024716D5" w14:textId="0014AF0C" w:rsidR="00453A89" w:rsidRDefault="00453A89" w:rsidP="00453A89">
      <w:pPr>
        <w:pStyle w:val="TableText"/>
        <w:spacing w:before="240"/>
        <w:ind w:right="142"/>
      </w:pPr>
      <w:r>
        <w:t xml:space="preserve">I am also keen to achieve the title of 'Master Inventor' in the future if I get a place back with IBM.                                   </w:t>
      </w:r>
    </w:p>
    <w:p w14:paraId="7C439D73" w14:textId="77777777" w:rsidR="00453A89" w:rsidRDefault="00453A89" w:rsidP="00453A89">
      <w:pPr>
        <w:pStyle w:val="Heading3"/>
      </w:pPr>
      <w:r>
        <w:t>Near-term goals that address your current job assignments and career aspirations</w:t>
      </w:r>
    </w:p>
    <w:p w14:paraId="48FC4E33" w14:textId="77777777" w:rsidR="00453A89" w:rsidRDefault="00453A89" w:rsidP="00453A89">
      <w:pPr>
        <w:pStyle w:val="TableText"/>
        <w:spacing w:before="240"/>
        <w:ind w:right="142"/>
      </w:pPr>
      <w:r>
        <w:t>I would like to improve my Java skills before returning to university, as it would help me achieve higher grades in my coursework. I am currently working through the book OCA Java SE 7 Associate Study Guide each week as part of a group.</w:t>
      </w:r>
    </w:p>
    <w:p w14:paraId="1250CA08" w14:textId="6EA01C4D" w:rsidR="00453A89" w:rsidRDefault="00453A89" w:rsidP="00453A89">
      <w:pPr>
        <w:pStyle w:val="TableText"/>
        <w:spacing w:before="240"/>
        <w:ind w:right="142"/>
      </w:pPr>
      <w:r>
        <w:t>I have also set up meetings each week to practice the sample exam questions connected to the book. If I can get the opportunity to take this exam before I leave IBM at the end of the year that would be great.</w:t>
      </w:r>
    </w:p>
    <w:p w14:paraId="40633DAB" w14:textId="77777777" w:rsidR="00453A89" w:rsidRDefault="00453A89" w:rsidP="00453A89">
      <w:pPr>
        <w:pStyle w:val="TableText"/>
        <w:spacing w:before="240"/>
        <w:ind w:right="142"/>
      </w:pPr>
      <w:r>
        <w:lastRenderedPageBreak/>
        <w:t>To develop my security skills while on placement I have signed up to be on IBM's Ethical hacking team. There are several workshops planned throughout the year (I have attended UCL and Cambridge) to teach the main security weaknesses that are a concern in the market today. It involves a Capture the Flag tournament, where teams solve security puzzles that teach how to write and audit secure code.</w:t>
      </w:r>
    </w:p>
    <w:p w14:paraId="3A419BC5" w14:textId="77777777" w:rsidR="00453A89" w:rsidRDefault="00453A89" w:rsidP="00453A89">
      <w:pPr>
        <w:pStyle w:val="TableText"/>
        <w:spacing w:before="240"/>
        <w:ind w:right="142"/>
      </w:pPr>
      <w:r>
        <w:t>I also took lead on hosting the event at Southbank, where I gave a 30min presentation and guided people through the problems. I have also discussed running a similar session at my university with the head of my module when I return to university.</w:t>
      </w:r>
    </w:p>
    <w:p w14:paraId="02019575" w14:textId="77777777" w:rsidR="00453A89" w:rsidRDefault="00453A89" w:rsidP="00453A89">
      <w:pPr>
        <w:pStyle w:val="TableText"/>
        <w:spacing w:before="240"/>
        <w:ind w:right="142"/>
      </w:pPr>
      <w:r>
        <w:t>I am determined to have a patent filed by the end of the year and have joined a patent group in order to achieve this. I have contributed several ideas that are currently being discussed to put forward.</w:t>
      </w:r>
    </w:p>
    <w:p w14:paraId="5CE986F1" w14:textId="57EC39AC" w:rsidR="00453A89" w:rsidRDefault="00453A89" w:rsidP="00453A89">
      <w:pPr>
        <w:pStyle w:val="TableText"/>
        <w:spacing w:before="240"/>
        <w:ind w:right="142"/>
      </w:pPr>
      <w:r>
        <w:t xml:space="preserve">I am also interested in setting up my own giveback along with others at the office as the majority of opportunities are based around Hursley, with little around Southbank. I have completed a program teaching basic programming weekly with Lego Mindstorm kits at a local school, and helped run a contest between the Lambeth primary schools at the end. I am also helping to plan Raspberry Pi lessons for another local school later in 2014.                                                      </w:t>
      </w:r>
    </w:p>
    <w:p w14:paraId="05EAA71E" w14:textId="0F6A9AE8" w:rsidR="00453A89" w:rsidRDefault="00453A89" w:rsidP="00453A89">
      <w:pPr>
        <w:pStyle w:val="Heading3"/>
      </w:pPr>
      <w:r>
        <w:t xml:space="preserve">Learning activities                                                </w:t>
      </w:r>
    </w:p>
    <w:tbl>
      <w:tblPr>
        <w:tblStyle w:val="GridTable1Light-Accent1"/>
        <w:tblW w:w="10348" w:type="dxa"/>
        <w:tblInd w:w="-572" w:type="dxa"/>
        <w:tblLayout w:type="fixed"/>
        <w:tblLook w:val="04A0" w:firstRow="1" w:lastRow="0" w:firstColumn="1" w:lastColumn="0" w:noHBand="0" w:noVBand="1"/>
      </w:tblPr>
      <w:tblGrid>
        <w:gridCol w:w="3119"/>
        <w:gridCol w:w="1701"/>
        <w:gridCol w:w="1843"/>
        <w:gridCol w:w="3685"/>
      </w:tblGrid>
      <w:tr w:rsidR="00312D64" w:rsidRPr="00557F47" w14:paraId="750FF1ED" w14:textId="77777777" w:rsidTr="00312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05E497D" w14:textId="77777777" w:rsidR="00557F47" w:rsidRPr="00557F47" w:rsidRDefault="00557F47" w:rsidP="00557F47">
            <w:pPr>
              <w:pStyle w:val="TableText"/>
              <w:spacing w:before="240"/>
              <w:ind w:right="142"/>
              <w:rPr>
                <w:lang w:val="en-US"/>
              </w:rPr>
            </w:pPr>
            <w:r w:rsidRPr="00557F47">
              <w:rPr>
                <w:lang w:val="en-US"/>
              </w:rPr>
              <w:t>Name of Activity</w:t>
            </w:r>
          </w:p>
        </w:tc>
        <w:tc>
          <w:tcPr>
            <w:tcW w:w="1701" w:type="dxa"/>
          </w:tcPr>
          <w:p w14:paraId="4C362736" w14:textId="77777777" w:rsidR="00557F47" w:rsidRPr="00557F47" w:rsidRDefault="00557F47" w:rsidP="00557F47">
            <w:pPr>
              <w:pStyle w:val="TableText"/>
              <w:spacing w:before="240"/>
              <w:ind w:right="142"/>
              <w:cnfStyle w:val="100000000000" w:firstRow="1" w:lastRow="0" w:firstColumn="0" w:lastColumn="0" w:oddVBand="0" w:evenVBand="0" w:oddHBand="0" w:evenHBand="0" w:firstRowFirstColumn="0" w:firstRowLastColumn="0" w:lastRowFirstColumn="0" w:lastRowLastColumn="0"/>
              <w:rPr>
                <w:lang w:val="en-US"/>
              </w:rPr>
            </w:pPr>
            <w:r w:rsidRPr="00557F47">
              <w:rPr>
                <w:lang w:val="en-US"/>
              </w:rPr>
              <w:t>Dates of Activity</w:t>
            </w:r>
          </w:p>
        </w:tc>
        <w:tc>
          <w:tcPr>
            <w:tcW w:w="1843" w:type="dxa"/>
          </w:tcPr>
          <w:p w14:paraId="548B248C" w14:textId="77777777" w:rsidR="00557F47" w:rsidRPr="00557F47" w:rsidRDefault="00557F47" w:rsidP="00557F47">
            <w:pPr>
              <w:pStyle w:val="TableText"/>
              <w:spacing w:before="240"/>
              <w:ind w:right="142"/>
              <w:cnfStyle w:val="100000000000" w:firstRow="1" w:lastRow="0" w:firstColumn="0" w:lastColumn="0" w:oddVBand="0" w:evenVBand="0" w:oddHBand="0" w:evenHBand="0" w:firstRowFirstColumn="0" w:firstRowLastColumn="0" w:lastRowFirstColumn="0" w:lastRowLastColumn="0"/>
              <w:rPr>
                <w:lang w:val="en-US"/>
              </w:rPr>
            </w:pPr>
            <w:r w:rsidRPr="00557F47">
              <w:rPr>
                <w:lang w:val="en-US"/>
              </w:rPr>
              <w:t>Contact/Link</w:t>
            </w:r>
          </w:p>
        </w:tc>
        <w:tc>
          <w:tcPr>
            <w:tcW w:w="3685" w:type="dxa"/>
          </w:tcPr>
          <w:p w14:paraId="7905F835" w14:textId="77777777" w:rsidR="00557F47" w:rsidRPr="00557F47" w:rsidRDefault="00557F47" w:rsidP="00557F47">
            <w:pPr>
              <w:pStyle w:val="TableText"/>
              <w:spacing w:before="240"/>
              <w:ind w:right="142"/>
              <w:cnfStyle w:val="100000000000" w:firstRow="1" w:lastRow="0" w:firstColumn="0" w:lastColumn="0" w:oddVBand="0" w:evenVBand="0" w:oddHBand="0" w:evenHBand="0" w:firstRowFirstColumn="0" w:firstRowLastColumn="0" w:lastRowFirstColumn="0" w:lastRowLastColumn="0"/>
              <w:rPr>
                <w:lang w:val="en-US"/>
              </w:rPr>
            </w:pPr>
            <w:r w:rsidRPr="00557F47">
              <w:rPr>
                <w:lang w:val="en-US"/>
              </w:rPr>
              <w:t>Summary of learning</w:t>
            </w:r>
          </w:p>
        </w:tc>
      </w:tr>
      <w:tr w:rsidR="00312D64" w:rsidRPr="00557F47" w14:paraId="51722329" w14:textId="77777777" w:rsidTr="00312D64">
        <w:tc>
          <w:tcPr>
            <w:cnfStyle w:val="001000000000" w:firstRow="0" w:lastRow="0" w:firstColumn="1" w:lastColumn="0" w:oddVBand="0" w:evenVBand="0" w:oddHBand="0" w:evenHBand="0" w:firstRowFirstColumn="0" w:firstRowLastColumn="0" w:lastRowFirstColumn="0" w:lastRowLastColumn="0"/>
            <w:tcW w:w="3119" w:type="dxa"/>
          </w:tcPr>
          <w:p w14:paraId="7FC107DB" w14:textId="77777777" w:rsidR="00557F47" w:rsidRPr="00557F47" w:rsidRDefault="00557F47" w:rsidP="00557F47">
            <w:pPr>
              <w:pStyle w:val="TableText"/>
              <w:spacing w:before="240"/>
              <w:ind w:right="142"/>
              <w:rPr>
                <w:lang w:val="en-US"/>
              </w:rPr>
            </w:pPr>
            <w:r w:rsidRPr="00557F47">
              <w:rPr>
                <w:lang w:val="en-US"/>
              </w:rPr>
              <w:t>JSP Tutorial</w:t>
            </w:r>
          </w:p>
        </w:tc>
        <w:tc>
          <w:tcPr>
            <w:tcW w:w="1701" w:type="dxa"/>
          </w:tcPr>
          <w:p w14:paraId="2B575904" w14:textId="77777777" w:rsidR="00557F47" w:rsidRPr="00557F47" w:rsidRDefault="00557F47" w:rsidP="00557F47">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557F47">
              <w:rPr>
                <w:lang w:val="en-US"/>
              </w:rPr>
              <w:t>30/07/13</w:t>
            </w:r>
          </w:p>
        </w:tc>
        <w:tc>
          <w:tcPr>
            <w:tcW w:w="1843" w:type="dxa"/>
          </w:tcPr>
          <w:p w14:paraId="50FEBD0D" w14:textId="77777777" w:rsidR="00557F47" w:rsidRPr="00557F47" w:rsidRDefault="00557F47" w:rsidP="00557F47">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hyperlink r:id="rId18">
              <w:r w:rsidRPr="00557F47">
                <w:rPr>
                  <w:rStyle w:val="Hyperlink"/>
                  <w:lang w:val="en-US"/>
                </w:rPr>
                <w:t>http://www.jsptut.com/</w:t>
              </w:r>
            </w:hyperlink>
          </w:p>
        </w:tc>
        <w:tc>
          <w:tcPr>
            <w:tcW w:w="3685" w:type="dxa"/>
          </w:tcPr>
          <w:p w14:paraId="57A78A51" w14:textId="77777777" w:rsidR="00557F47" w:rsidRPr="00557F47" w:rsidRDefault="00557F47" w:rsidP="00557F47">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557F47">
              <w:rPr>
                <w:lang w:val="en-US"/>
              </w:rPr>
              <w:t>Improving JSP knowledge.</w:t>
            </w:r>
          </w:p>
        </w:tc>
      </w:tr>
      <w:tr w:rsidR="00312D64" w:rsidRPr="00557F47" w14:paraId="4BF66E18" w14:textId="77777777" w:rsidTr="00312D64">
        <w:tc>
          <w:tcPr>
            <w:cnfStyle w:val="001000000000" w:firstRow="0" w:lastRow="0" w:firstColumn="1" w:lastColumn="0" w:oddVBand="0" w:evenVBand="0" w:oddHBand="0" w:evenHBand="0" w:firstRowFirstColumn="0" w:firstRowLastColumn="0" w:lastRowFirstColumn="0" w:lastRowLastColumn="0"/>
            <w:tcW w:w="3119" w:type="dxa"/>
          </w:tcPr>
          <w:p w14:paraId="22BBBEA7" w14:textId="77777777" w:rsidR="00557F47" w:rsidRPr="00557F47" w:rsidRDefault="00557F47" w:rsidP="00557F47">
            <w:pPr>
              <w:pStyle w:val="TableText"/>
              <w:spacing w:before="240"/>
              <w:ind w:right="142"/>
              <w:rPr>
                <w:lang w:val="en-US"/>
              </w:rPr>
            </w:pPr>
            <w:r w:rsidRPr="00557F47">
              <w:rPr>
                <w:lang w:val="en-US"/>
              </w:rPr>
              <w:t xml:space="preserve">Digital </w:t>
            </w:r>
            <w:proofErr w:type="spellStart"/>
            <w:r w:rsidRPr="00557F47">
              <w:rPr>
                <w:lang w:val="en-US"/>
              </w:rPr>
              <w:t>IBMer</w:t>
            </w:r>
            <w:proofErr w:type="spellEnd"/>
            <w:r w:rsidRPr="00557F47">
              <w:rPr>
                <w:lang w:val="en-US"/>
              </w:rPr>
              <w:t>: Responsible, Secure Computing</w:t>
            </w:r>
          </w:p>
        </w:tc>
        <w:tc>
          <w:tcPr>
            <w:tcW w:w="1701" w:type="dxa"/>
          </w:tcPr>
          <w:p w14:paraId="178DCF95" w14:textId="77777777" w:rsidR="00557F47" w:rsidRPr="00557F47" w:rsidRDefault="00557F47" w:rsidP="00557F47">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557F47">
              <w:rPr>
                <w:lang w:val="en-US"/>
              </w:rPr>
              <w:t>30/07/13</w:t>
            </w:r>
          </w:p>
        </w:tc>
        <w:tc>
          <w:tcPr>
            <w:tcW w:w="1843" w:type="dxa"/>
          </w:tcPr>
          <w:p w14:paraId="36614279" w14:textId="77777777" w:rsidR="00557F47" w:rsidRPr="00557F47" w:rsidRDefault="00557F47" w:rsidP="00557F47">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557F47">
              <w:rPr>
                <w:lang w:val="en-US"/>
              </w:rPr>
              <w:t>-</w:t>
            </w:r>
          </w:p>
        </w:tc>
        <w:tc>
          <w:tcPr>
            <w:tcW w:w="3685" w:type="dxa"/>
          </w:tcPr>
          <w:p w14:paraId="4C3FF067" w14:textId="77777777" w:rsidR="00557F47" w:rsidRPr="00557F47" w:rsidRDefault="00557F47" w:rsidP="00557F47">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557F47">
              <w:rPr>
                <w:lang w:val="en-US"/>
              </w:rPr>
              <w:t>General IBM security knowledge.</w:t>
            </w:r>
          </w:p>
        </w:tc>
      </w:tr>
      <w:tr w:rsidR="00312D64" w:rsidRPr="00557F47" w14:paraId="3AEDBE32" w14:textId="77777777" w:rsidTr="00312D64">
        <w:tc>
          <w:tcPr>
            <w:cnfStyle w:val="001000000000" w:firstRow="0" w:lastRow="0" w:firstColumn="1" w:lastColumn="0" w:oddVBand="0" w:evenVBand="0" w:oddHBand="0" w:evenHBand="0" w:firstRowFirstColumn="0" w:firstRowLastColumn="0" w:lastRowFirstColumn="0" w:lastRowLastColumn="0"/>
            <w:tcW w:w="3119" w:type="dxa"/>
          </w:tcPr>
          <w:p w14:paraId="47EA5DEB" w14:textId="77777777" w:rsidR="00557F47" w:rsidRPr="00557F47" w:rsidRDefault="00557F47" w:rsidP="00557F47">
            <w:pPr>
              <w:pStyle w:val="TableText"/>
              <w:spacing w:before="240"/>
              <w:ind w:right="142"/>
              <w:rPr>
                <w:lang w:val="en-US"/>
              </w:rPr>
            </w:pPr>
            <w:r w:rsidRPr="00557F47">
              <w:rPr>
                <w:lang w:val="en-US"/>
              </w:rPr>
              <w:t>OCA Java SE 7 Associate Study Guide Meetings</w:t>
            </w:r>
          </w:p>
        </w:tc>
        <w:tc>
          <w:tcPr>
            <w:tcW w:w="1701" w:type="dxa"/>
          </w:tcPr>
          <w:p w14:paraId="0521D9FD" w14:textId="77777777" w:rsidR="00557F47" w:rsidRPr="00557F47" w:rsidRDefault="00557F47" w:rsidP="00557F47">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557F47">
              <w:rPr>
                <w:lang w:val="en-US"/>
              </w:rPr>
              <w:t>Weekly 31/07/13 - *</w:t>
            </w:r>
          </w:p>
        </w:tc>
        <w:tc>
          <w:tcPr>
            <w:tcW w:w="1843" w:type="dxa"/>
          </w:tcPr>
          <w:p w14:paraId="7EB47BAC" w14:textId="77777777" w:rsidR="00557F47" w:rsidRPr="00557F47" w:rsidRDefault="00557F47" w:rsidP="00557F47">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557F47">
              <w:rPr>
                <w:lang w:val="en-US"/>
              </w:rPr>
              <w:t xml:space="preserve">Nick </w:t>
            </w:r>
            <w:proofErr w:type="spellStart"/>
            <w:r w:rsidRPr="00557F47">
              <w:rPr>
                <w:lang w:val="en-US"/>
              </w:rPr>
              <w:t>Banyard</w:t>
            </w:r>
            <w:proofErr w:type="spellEnd"/>
          </w:p>
        </w:tc>
        <w:tc>
          <w:tcPr>
            <w:tcW w:w="3685" w:type="dxa"/>
          </w:tcPr>
          <w:p w14:paraId="6CF98199" w14:textId="77777777" w:rsidR="00557F47" w:rsidRPr="00557F47" w:rsidRDefault="00557F47" w:rsidP="00557F47">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557F47">
              <w:rPr>
                <w:lang w:val="en-US"/>
              </w:rPr>
              <w:t>Improve Java knowledge.</w:t>
            </w:r>
          </w:p>
        </w:tc>
      </w:tr>
      <w:tr w:rsidR="00312D64" w:rsidRPr="00557F47" w14:paraId="6D8F3C2C" w14:textId="77777777" w:rsidTr="00312D64">
        <w:trPr>
          <w:trHeight w:val="719"/>
        </w:trPr>
        <w:tc>
          <w:tcPr>
            <w:cnfStyle w:val="001000000000" w:firstRow="0" w:lastRow="0" w:firstColumn="1" w:lastColumn="0" w:oddVBand="0" w:evenVBand="0" w:oddHBand="0" w:evenHBand="0" w:firstRowFirstColumn="0" w:firstRowLastColumn="0" w:lastRowFirstColumn="0" w:lastRowLastColumn="0"/>
            <w:tcW w:w="3119" w:type="dxa"/>
          </w:tcPr>
          <w:p w14:paraId="4DA6687E" w14:textId="77777777" w:rsidR="00557F47" w:rsidRPr="00557F47" w:rsidRDefault="00557F47" w:rsidP="00557F47">
            <w:pPr>
              <w:pStyle w:val="TableText"/>
              <w:spacing w:before="240"/>
              <w:ind w:right="142"/>
              <w:rPr>
                <w:lang w:val="en-US"/>
              </w:rPr>
            </w:pPr>
            <w:r w:rsidRPr="00557F47">
              <w:rPr>
                <w:lang w:val="en-US"/>
              </w:rPr>
              <w:t>Think Fridays</w:t>
            </w:r>
          </w:p>
        </w:tc>
        <w:tc>
          <w:tcPr>
            <w:tcW w:w="1701" w:type="dxa"/>
          </w:tcPr>
          <w:p w14:paraId="04038BEF" w14:textId="77777777" w:rsidR="00557F47" w:rsidRPr="00557F47" w:rsidRDefault="00557F47" w:rsidP="00557F47">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557F47">
              <w:rPr>
                <w:lang w:val="en-US"/>
              </w:rPr>
              <w:t>Monthly 06/09/13 - *</w:t>
            </w:r>
          </w:p>
        </w:tc>
        <w:tc>
          <w:tcPr>
            <w:tcW w:w="1843" w:type="dxa"/>
          </w:tcPr>
          <w:p w14:paraId="171C015B" w14:textId="77777777" w:rsidR="00557F47" w:rsidRPr="00557F47" w:rsidRDefault="00557F47" w:rsidP="00557F47">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557F47">
              <w:rPr>
                <w:lang w:val="en-US"/>
              </w:rPr>
              <w:t xml:space="preserve"> -</w:t>
            </w:r>
          </w:p>
        </w:tc>
        <w:tc>
          <w:tcPr>
            <w:tcW w:w="3685" w:type="dxa"/>
          </w:tcPr>
          <w:p w14:paraId="286CB602" w14:textId="12BFEEE9" w:rsidR="00557F47" w:rsidRPr="00557F47" w:rsidRDefault="00312D64" w:rsidP="00557F47">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Pr>
                <w:lang w:val="en-US"/>
              </w:rPr>
              <w:t>Improve technical &amp;</w:t>
            </w:r>
            <w:r w:rsidR="00557F47" w:rsidRPr="00557F47">
              <w:rPr>
                <w:lang w:val="en-US"/>
              </w:rPr>
              <w:t xml:space="preserve"> customer facing knowledge on various subjects.</w:t>
            </w:r>
          </w:p>
        </w:tc>
      </w:tr>
      <w:tr w:rsidR="00312D64" w:rsidRPr="00557F47" w14:paraId="46C24621" w14:textId="77777777" w:rsidTr="00312D64">
        <w:tc>
          <w:tcPr>
            <w:cnfStyle w:val="001000000000" w:firstRow="0" w:lastRow="0" w:firstColumn="1" w:lastColumn="0" w:oddVBand="0" w:evenVBand="0" w:oddHBand="0" w:evenHBand="0" w:firstRowFirstColumn="0" w:firstRowLastColumn="0" w:lastRowFirstColumn="0" w:lastRowLastColumn="0"/>
            <w:tcW w:w="3119" w:type="dxa"/>
          </w:tcPr>
          <w:p w14:paraId="2B044ED5" w14:textId="77777777" w:rsidR="00557F47" w:rsidRPr="00557F47" w:rsidRDefault="00557F47" w:rsidP="00557F47">
            <w:pPr>
              <w:pStyle w:val="TableText"/>
              <w:spacing w:before="240"/>
              <w:ind w:right="142"/>
              <w:rPr>
                <w:lang w:val="en-US"/>
              </w:rPr>
            </w:pPr>
            <w:r w:rsidRPr="00557F47">
              <w:rPr>
                <w:lang w:val="en-US"/>
              </w:rPr>
              <w:t>Introduction to Unix</w:t>
            </w:r>
          </w:p>
        </w:tc>
        <w:tc>
          <w:tcPr>
            <w:tcW w:w="1701" w:type="dxa"/>
          </w:tcPr>
          <w:p w14:paraId="5F511C1E" w14:textId="77777777" w:rsidR="00557F47" w:rsidRPr="00557F47" w:rsidRDefault="00557F47" w:rsidP="00557F47">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557F47">
              <w:rPr>
                <w:lang w:val="en-US"/>
              </w:rPr>
              <w:t>03/10/13</w:t>
            </w:r>
          </w:p>
        </w:tc>
        <w:tc>
          <w:tcPr>
            <w:tcW w:w="1843" w:type="dxa"/>
          </w:tcPr>
          <w:p w14:paraId="45B08377" w14:textId="714F4F4E" w:rsidR="00557F47" w:rsidRPr="00557F47" w:rsidRDefault="00312D64" w:rsidP="00312D64">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Pr>
                <w:lang w:val="en-US"/>
              </w:rPr>
              <w:t>-</w:t>
            </w:r>
            <w:hyperlink r:id="rId19"/>
          </w:p>
        </w:tc>
        <w:tc>
          <w:tcPr>
            <w:tcW w:w="3685" w:type="dxa"/>
          </w:tcPr>
          <w:p w14:paraId="1FB03A88" w14:textId="77777777" w:rsidR="00557F47" w:rsidRPr="00557F47" w:rsidRDefault="00557F47" w:rsidP="00557F47">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557F47">
              <w:rPr>
                <w:lang w:val="en-US"/>
              </w:rPr>
              <w:t>Learning basic concepts of Unix.</w:t>
            </w:r>
          </w:p>
        </w:tc>
      </w:tr>
      <w:tr w:rsidR="00312D64" w:rsidRPr="00557F47" w14:paraId="31D6E838" w14:textId="77777777" w:rsidTr="00312D64">
        <w:tc>
          <w:tcPr>
            <w:cnfStyle w:val="001000000000" w:firstRow="0" w:lastRow="0" w:firstColumn="1" w:lastColumn="0" w:oddVBand="0" w:evenVBand="0" w:oddHBand="0" w:evenHBand="0" w:firstRowFirstColumn="0" w:firstRowLastColumn="0" w:lastRowFirstColumn="0" w:lastRowLastColumn="0"/>
            <w:tcW w:w="3119" w:type="dxa"/>
          </w:tcPr>
          <w:p w14:paraId="260927D9" w14:textId="77777777" w:rsidR="00557F47" w:rsidRPr="00557F47" w:rsidRDefault="00557F47" w:rsidP="00557F47">
            <w:pPr>
              <w:pStyle w:val="TableText"/>
              <w:spacing w:before="240"/>
              <w:ind w:right="142"/>
              <w:rPr>
                <w:lang w:val="en-US"/>
              </w:rPr>
            </w:pPr>
            <w:r w:rsidRPr="00557F47">
              <w:rPr>
                <w:lang w:val="en-US"/>
              </w:rPr>
              <w:t>IBM's Ethical hacking team</w:t>
            </w:r>
          </w:p>
        </w:tc>
        <w:tc>
          <w:tcPr>
            <w:tcW w:w="1701" w:type="dxa"/>
          </w:tcPr>
          <w:p w14:paraId="484A6ABA" w14:textId="77777777" w:rsidR="00557F47" w:rsidRPr="00557F47" w:rsidRDefault="00557F47" w:rsidP="00557F47">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557F47">
              <w:rPr>
                <w:lang w:val="en-US"/>
              </w:rPr>
              <w:t>30/10/13</w:t>
            </w:r>
          </w:p>
        </w:tc>
        <w:tc>
          <w:tcPr>
            <w:tcW w:w="1843" w:type="dxa"/>
          </w:tcPr>
          <w:p w14:paraId="69ED3291" w14:textId="6B35A570" w:rsidR="00557F47" w:rsidRPr="00557F47" w:rsidRDefault="00312D64" w:rsidP="00557F47">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Jonathan </w:t>
            </w:r>
            <w:r w:rsidR="00557F47" w:rsidRPr="00557F47">
              <w:rPr>
                <w:lang w:val="en-US"/>
              </w:rPr>
              <w:t>Settle</w:t>
            </w:r>
          </w:p>
        </w:tc>
        <w:tc>
          <w:tcPr>
            <w:tcW w:w="3685" w:type="dxa"/>
          </w:tcPr>
          <w:p w14:paraId="4BB9CC14" w14:textId="77777777" w:rsidR="00557F47" w:rsidRPr="00557F47" w:rsidRDefault="00557F47" w:rsidP="00557F47">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557F47">
              <w:rPr>
                <w:lang w:val="en-US"/>
              </w:rPr>
              <w:t>Improving security skills.</w:t>
            </w:r>
          </w:p>
        </w:tc>
      </w:tr>
      <w:tr w:rsidR="00312D64" w:rsidRPr="00557F47" w14:paraId="2C01BF18" w14:textId="77777777" w:rsidTr="00312D64">
        <w:tc>
          <w:tcPr>
            <w:cnfStyle w:val="001000000000" w:firstRow="0" w:lastRow="0" w:firstColumn="1" w:lastColumn="0" w:oddVBand="0" w:evenVBand="0" w:oddHBand="0" w:evenHBand="0" w:firstRowFirstColumn="0" w:firstRowLastColumn="0" w:lastRowFirstColumn="0" w:lastRowLastColumn="0"/>
            <w:tcW w:w="3119" w:type="dxa"/>
          </w:tcPr>
          <w:p w14:paraId="1C9774BA" w14:textId="77777777" w:rsidR="00557F47" w:rsidRPr="00557F47" w:rsidRDefault="00557F47" w:rsidP="00557F47">
            <w:pPr>
              <w:pStyle w:val="TableText"/>
              <w:spacing w:before="240"/>
              <w:ind w:right="142"/>
              <w:rPr>
                <w:lang w:val="en-US"/>
              </w:rPr>
            </w:pPr>
            <w:r w:rsidRPr="00557F47">
              <w:rPr>
                <w:lang w:val="en-US"/>
              </w:rPr>
              <w:t>Ethical Hacking Workshop</w:t>
            </w:r>
          </w:p>
        </w:tc>
        <w:tc>
          <w:tcPr>
            <w:tcW w:w="1701" w:type="dxa"/>
          </w:tcPr>
          <w:p w14:paraId="7965C8E0" w14:textId="77777777" w:rsidR="00557F47" w:rsidRPr="00557F47" w:rsidRDefault="00557F47" w:rsidP="00557F47">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557F47">
              <w:rPr>
                <w:lang w:val="en-US"/>
              </w:rPr>
              <w:t>10/03/14</w:t>
            </w:r>
          </w:p>
        </w:tc>
        <w:tc>
          <w:tcPr>
            <w:tcW w:w="1843" w:type="dxa"/>
          </w:tcPr>
          <w:p w14:paraId="50D83A40" w14:textId="77777777" w:rsidR="00557F47" w:rsidRPr="00557F47" w:rsidRDefault="00557F47" w:rsidP="00557F47">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557F47">
              <w:rPr>
                <w:lang w:val="en-US"/>
              </w:rPr>
              <w:t>Myself</w:t>
            </w:r>
          </w:p>
        </w:tc>
        <w:tc>
          <w:tcPr>
            <w:tcW w:w="3685" w:type="dxa"/>
          </w:tcPr>
          <w:p w14:paraId="123F9347" w14:textId="77777777" w:rsidR="00557F47" w:rsidRPr="00557F47" w:rsidRDefault="00557F47" w:rsidP="00557F47">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557F47">
              <w:rPr>
                <w:lang w:val="en-US"/>
              </w:rPr>
              <w:t>Improving security skills.</w:t>
            </w:r>
          </w:p>
        </w:tc>
      </w:tr>
      <w:tr w:rsidR="00312D64" w:rsidRPr="00557F47" w14:paraId="56FEA6DA" w14:textId="77777777" w:rsidTr="00312D64">
        <w:tc>
          <w:tcPr>
            <w:cnfStyle w:val="001000000000" w:firstRow="0" w:lastRow="0" w:firstColumn="1" w:lastColumn="0" w:oddVBand="0" w:evenVBand="0" w:oddHBand="0" w:evenHBand="0" w:firstRowFirstColumn="0" w:firstRowLastColumn="0" w:lastRowFirstColumn="0" w:lastRowLastColumn="0"/>
            <w:tcW w:w="3119" w:type="dxa"/>
          </w:tcPr>
          <w:p w14:paraId="5A0CCD50" w14:textId="77777777" w:rsidR="00557F47" w:rsidRPr="00557F47" w:rsidRDefault="00557F47" w:rsidP="00557F47">
            <w:pPr>
              <w:pStyle w:val="TableText"/>
              <w:spacing w:before="240"/>
              <w:ind w:right="142"/>
              <w:rPr>
                <w:lang w:val="en-US"/>
              </w:rPr>
            </w:pPr>
            <w:r w:rsidRPr="00557F47">
              <w:rPr>
                <w:lang w:val="en-US"/>
              </w:rPr>
              <w:t>IBM Design</w:t>
            </w:r>
          </w:p>
        </w:tc>
        <w:tc>
          <w:tcPr>
            <w:tcW w:w="1701" w:type="dxa"/>
          </w:tcPr>
          <w:p w14:paraId="382D6ED9" w14:textId="77777777" w:rsidR="00557F47" w:rsidRPr="00557F47" w:rsidRDefault="00557F47" w:rsidP="00557F47">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557F47">
              <w:rPr>
                <w:lang w:val="en-US"/>
              </w:rPr>
              <w:t>2014</w:t>
            </w:r>
          </w:p>
        </w:tc>
        <w:tc>
          <w:tcPr>
            <w:tcW w:w="1843" w:type="dxa"/>
          </w:tcPr>
          <w:p w14:paraId="42024D2E" w14:textId="77777777" w:rsidR="00557F47" w:rsidRPr="00557F47" w:rsidRDefault="00557F47" w:rsidP="00557F47">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557F47">
              <w:rPr>
                <w:lang w:val="en-US"/>
              </w:rPr>
              <w:t>-</w:t>
            </w:r>
          </w:p>
        </w:tc>
        <w:tc>
          <w:tcPr>
            <w:tcW w:w="3685" w:type="dxa"/>
          </w:tcPr>
          <w:p w14:paraId="6D57A916" w14:textId="77777777" w:rsidR="00557F47" w:rsidRPr="00557F47" w:rsidRDefault="00557F47" w:rsidP="00557F47">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557F47">
              <w:rPr>
                <w:lang w:val="en-US"/>
              </w:rPr>
              <w:t>I have taken an interest in the community and regularly take notes for future reference and join in with discussions.</w:t>
            </w:r>
          </w:p>
        </w:tc>
      </w:tr>
    </w:tbl>
    <w:p w14:paraId="260D8FD5" w14:textId="77777777" w:rsidR="00453A89" w:rsidRDefault="00453A89" w:rsidP="00312D64">
      <w:pPr>
        <w:pStyle w:val="Heading3"/>
      </w:pPr>
      <w:r>
        <w:lastRenderedPageBreak/>
        <w:t>Specific Skills developed throughout the year</w:t>
      </w:r>
    </w:p>
    <w:p w14:paraId="71539CF1" w14:textId="77777777" w:rsidR="00453A89" w:rsidRDefault="00453A89" w:rsidP="00312D64">
      <w:pPr>
        <w:pStyle w:val="Heading4"/>
      </w:pPr>
      <w:r>
        <w:t>In this section, document specific technical and business skills developed. Discuss these with your PDM.  For example, you could list new technologies, coding languages or soft-skills-related techniques that you have picked up.</w:t>
      </w:r>
    </w:p>
    <w:p w14:paraId="2FB8BD17" w14:textId="77777777" w:rsidR="00453A89" w:rsidRPr="00312D64" w:rsidRDefault="00453A89" w:rsidP="00453A89">
      <w:pPr>
        <w:pStyle w:val="TableText"/>
        <w:spacing w:before="240"/>
        <w:ind w:right="142"/>
        <w:rPr>
          <w:b/>
        </w:rPr>
      </w:pPr>
      <w:r w:rsidRPr="00312D64">
        <w:rPr>
          <w:b/>
        </w:rPr>
        <w:t>Technical Skills</w:t>
      </w:r>
    </w:p>
    <w:p w14:paraId="514EBD1D" w14:textId="77777777" w:rsidR="00312D64" w:rsidRDefault="00453A89" w:rsidP="00312D64">
      <w:pPr>
        <w:pStyle w:val="TableText"/>
        <w:numPr>
          <w:ilvl w:val="0"/>
          <w:numId w:val="14"/>
        </w:numPr>
        <w:spacing w:before="0"/>
        <w:ind w:right="142"/>
      </w:pPr>
      <w:r>
        <w:t>Ant</w:t>
      </w:r>
    </w:p>
    <w:p w14:paraId="3A674AA1" w14:textId="54B9E8DC" w:rsidR="00453A89" w:rsidRDefault="00453A89" w:rsidP="00312D64">
      <w:pPr>
        <w:pStyle w:val="TableText"/>
        <w:numPr>
          <w:ilvl w:val="0"/>
          <w:numId w:val="14"/>
        </w:numPr>
        <w:spacing w:before="0"/>
        <w:ind w:right="142"/>
      </w:pPr>
      <w:r>
        <w:t>Bash</w:t>
      </w:r>
    </w:p>
    <w:p w14:paraId="27A6D5E3" w14:textId="101CF80D" w:rsidR="00453A89" w:rsidRDefault="00453A89" w:rsidP="00312D64">
      <w:pPr>
        <w:pStyle w:val="TableText"/>
        <w:numPr>
          <w:ilvl w:val="0"/>
          <w:numId w:val="14"/>
        </w:numPr>
        <w:spacing w:before="0"/>
        <w:ind w:right="142"/>
      </w:pPr>
      <w:r>
        <w:t>Dojo</w:t>
      </w:r>
    </w:p>
    <w:p w14:paraId="46681F4F" w14:textId="4264B7FB" w:rsidR="00453A89" w:rsidRDefault="00453A89" w:rsidP="00312D64">
      <w:pPr>
        <w:pStyle w:val="TableText"/>
        <w:numPr>
          <w:ilvl w:val="0"/>
          <w:numId w:val="14"/>
        </w:numPr>
        <w:spacing w:before="0"/>
        <w:ind w:right="142"/>
      </w:pPr>
      <w:r>
        <w:t>Java</w:t>
      </w:r>
    </w:p>
    <w:p w14:paraId="2385FC3B" w14:textId="2CF2E6EF" w:rsidR="00453A89" w:rsidRDefault="00453A89" w:rsidP="00312D64">
      <w:pPr>
        <w:pStyle w:val="TableText"/>
        <w:numPr>
          <w:ilvl w:val="0"/>
          <w:numId w:val="14"/>
        </w:numPr>
        <w:spacing w:before="0"/>
        <w:ind w:right="142"/>
      </w:pPr>
      <w:r>
        <w:t>Java Servlets</w:t>
      </w:r>
    </w:p>
    <w:p w14:paraId="662A37CD" w14:textId="7D9234FD" w:rsidR="00453A89" w:rsidRDefault="00453A89" w:rsidP="00312D64">
      <w:pPr>
        <w:pStyle w:val="TableText"/>
        <w:numPr>
          <w:ilvl w:val="0"/>
          <w:numId w:val="14"/>
        </w:numPr>
        <w:spacing w:before="0"/>
        <w:ind w:right="142"/>
      </w:pPr>
      <w:proofErr w:type="spellStart"/>
      <w:r>
        <w:t>Javascript</w:t>
      </w:r>
      <w:proofErr w:type="spellEnd"/>
    </w:p>
    <w:p w14:paraId="7CABA18A" w14:textId="6D07C9C4" w:rsidR="00453A89" w:rsidRDefault="00453A89" w:rsidP="00312D64">
      <w:pPr>
        <w:pStyle w:val="TableText"/>
        <w:numPr>
          <w:ilvl w:val="0"/>
          <w:numId w:val="14"/>
        </w:numPr>
        <w:spacing w:before="0"/>
        <w:ind w:right="142"/>
      </w:pPr>
      <w:r>
        <w:t>JSPs</w:t>
      </w:r>
    </w:p>
    <w:p w14:paraId="5F6124D1" w14:textId="5ED447C8" w:rsidR="00453A89" w:rsidRDefault="00453A89" w:rsidP="00312D64">
      <w:pPr>
        <w:pStyle w:val="TableText"/>
        <w:numPr>
          <w:ilvl w:val="0"/>
          <w:numId w:val="14"/>
        </w:numPr>
        <w:spacing w:before="0"/>
        <w:ind w:right="142"/>
      </w:pPr>
      <w:r>
        <w:t>Omnibus</w:t>
      </w:r>
    </w:p>
    <w:p w14:paraId="2CCE3F2B" w14:textId="10D2ACEF" w:rsidR="00453A89" w:rsidRDefault="00453A89" w:rsidP="00312D64">
      <w:pPr>
        <w:pStyle w:val="TableText"/>
        <w:numPr>
          <w:ilvl w:val="0"/>
          <w:numId w:val="14"/>
        </w:numPr>
        <w:spacing w:before="0"/>
        <w:ind w:right="142"/>
      </w:pPr>
      <w:r>
        <w:t>Servlets</w:t>
      </w:r>
    </w:p>
    <w:p w14:paraId="7F5A14E8" w14:textId="7D41082A" w:rsidR="00453A89" w:rsidRDefault="00453A89" w:rsidP="00312D64">
      <w:pPr>
        <w:pStyle w:val="TableText"/>
        <w:numPr>
          <w:ilvl w:val="0"/>
          <w:numId w:val="14"/>
        </w:numPr>
        <w:spacing w:before="0"/>
        <w:ind w:right="142"/>
      </w:pPr>
      <w:r>
        <w:t>Unix</w:t>
      </w:r>
    </w:p>
    <w:p w14:paraId="3DE102A4" w14:textId="42E32E11" w:rsidR="00453A89" w:rsidRDefault="00453A89" w:rsidP="00312D64">
      <w:pPr>
        <w:pStyle w:val="TableText"/>
        <w:numPr>
          <w:ilvl w:val="0"/>
          <w:numId w:val="14"/>
        </w:numPr>
        <w:spacing w:before="0"/>
        <w:ind w:right="142"/>
      </w:pPr>
      <w:r>
        <w:t>WARs</w:t>
      </w:r>
    </w:p>
    <w:p w14:paraId="7C2F18E1" w14:textId="77777777" w:rsidR="00453A89" w:rsidRPr="00312D64" w:rsidRDefault="00453A89" w:rsidP="00453A89">
      <w:pPr>
        <w:pStyle w:val="TableText"/>
        <w:spacing w:before="240"/>
        <w:ind w:right="142"/>
        <w:rPr>
          <w:b/>
        </w:rPr>
      </w:pPr>
      <w:r w:rsidRPr="00312D64">
        <w:rPr>
          <w:b/>
        </w:rPr>
        <w:t>Soft Skills</w:t>
      </w:r>
    </w:p>
    <w:p w14:paraId="35DA5EA2" w14:textId="3760D3B0" w:rsidR="00453A89" w:rsidRDefault="00453A89" w:rsidP="00312D64">
      <w:pPr>
        <w:pStyle w:val="TableText"/>
        <w:numPr>
          <w:ilvl w:val="0"/>
          <w:numId w:val="14"/>
        </w:numPr>
        <w:spacing w:before="0" w:after="0" w:line="360" w:lineRule="auto"/>
        <w:ind w:right="142"/>
      </w:pPr>
      <w:r>
        <w:t>Motivation to complete a projects and go a step further than required, ass done in my work on the ISA tool.</w:t>
      </w:r>
    </w:p>
    <w:p w14:paraId="156D401A" w14:textId="18A5D384" w:rsidR="00453A89" w:rsidRDefault="00453A89" w:rsidP="00312D64">
      <w:pPr>
        <w:pStyle w:val="TableText"/>
        <w:numPr>
          <w:ilvl w:val="0"/>
          <w:numId w:val="14"/>
        </w:numPr>
        <w:spacing w:before="0" w:after="0" w:line="360" w:lineRule="auto"/>
        <w:ind w:right="142"/>
      </w:pPr>
      <w:r>
        <w:t>Communication and organizational skills from setting up and holding meetings with people in different locations in the world.</w:t>
      </w:r>
    </w:p>
    <w:p w14:paraId="1B40D15B" w14:textId="2CB03ADB" w:rsidR="00453A89" w:rsidRDefault="00453A89" w:rsidP="00312D64">
      <w:pPr>
        <w:pStyle w:val="TableText"/>
        <w:numPr>
          <w:ilvl w:val="0"/>
          <w:numId w:val="14"/>
        </w:numPr>
        <w:spacing w:before="0" w:after="0" w:line="360" w:lineRule="auto"/>
        <w:ind w:right="142"/>
      </w:pPr>
      <w:r>
        <w:t>Time management skills from fitting in multiple meetings, Think 40, Giveback and regular work each day.</w:t>
      </w:r>
    </w:p>
    <w:p w14:paraId="20AC5478" w14:textId="7FCEBD78" w:rsidR="00453A89" w:rsidRDefault="00453A89" w:rsidP="00312D64">
      <w:pPr>
        <w:pStyle w:val="TableText"/>
        <w:numPr>
          <w:ilvl w:val="0"/>
          <w:numId w:val="14"/>
        </w:numPr>
        <w:spacing w:before="0" w:after="0" w:line="360" w:lineRule="auto"/>
        <w:ind w:right="142"/>
      </w:pPr>
      <w:r>
        <w:t>Problem Solving from approaching projects with no background knowledge.</w:t>
      </w:r>
    </w:p>
    <w:p w14:paraId="0E315338" w14:textId="3947A399" w:rsidR="00453A89" w:rsidRDefault="00453A89" w:rsidP="00312D64">
      <w:pPr>
        <w:pStyle w:val="TableText"/>
        <w:numPr>
          <w:ilvl w:val="0"/>
          <w:numId w:val="14"/>
        </w:numPr>
        <w:spacing w:before="0" w:after="0" w:line="360" w:lineRule="auto"/>
        <w:ind w:right="142"/>
      </w:pPr>
      <w:r>
        <w:t>How to work under a set deadline.</w:t>
      </w:r>
    </w:p>
    <w:p w14:paraId="155233BC" w14:textId="0C5BF9EE" w:rsidR="00453A89" w:rsidRDefault="00453A89" w:rsidP="00312D64">
      <w:pPr>
        <w:pStyle w:val="TableText"/>
        <w:numPr>
          <w:ilvl w:val="0"/>
          <w:numId w:val="14"/>
        </w:numPr>
        <w:spacing w:before="0" w:after="0" w:line="360" w:lineRule="auto"/>
        <w:ind w:right="142"/>
      </w:pPr>
      <w:proofErr w:type="spellStart"/>
      <w:r>
        <w:t>Teamworking</w:t>
      </w:r>
      <w:proofErr w:type="spellEnd"/>
      <w:r>
        <w:t xml:space="preserve"> skills from working in a team to complete and improve work.</w:t>
      </w:r>
    </w:p>
    <w:p w14:paraId="0D97631B" w14:textId="3F8FCEAB" w:rsidR="00453A89" w:rsidRDefault="00453A89" w:rsidP="00312D64">
      <w:pPr>
        <w:pStyle w:val="TableText"/>
        <w:numPr>
          <w:ilvl w:val="0"/>
          <w:numId w:val="14"/>
        </w:numPr>
        <w:spacing w:before="0" w:after="0" w:line="360" w:lineRule="auto"/>
        <w:ind w:right="142"/>
      </w:pPr>
      <w:r>
        <w:t>Flexibility from switching between projects and adapting to work with a team with members in different locations/countries.</w:t>
      </w:r>
    </w:p>
    <w:p w14:paraId="03C1B1F1" w14:textId="0AF83A3C" w:rsidR="00453A89" w:rsidRDefault="00453A89" w:rsidP="00312D64">
      <w:pPr>
        <w:pStyle w:val="TableText"/>
        <w:numPr>
          <w:ilvl w:val="0"/>
          <w:numId w:val="14"/>
        </w:numPr>
        <w:spacing w:before="0" w:after="0" w:line="360" w:lineRule="auto"/>
        <w:ind w:right="142"/>
      </w:pPr>
      <w:r>
        <w:t>Presentation skills from demoing work and giving a presentation at my university.</w:t>
      </w:r>
    </w:p>
    <w:p w14:paraId="38D427B1" w14:textId="6FDEC78A" w:rsidR="00453A89" w:rsidRDefault="00453A89" w:rsidP="00312D64">
      <w:pPr>
        <w:pStyle w:val="TableText"/>
        <w:numPr>
          <w:ilvl w:val="0"/>
          <w:numId w:val="14"/>
        </w:numPr>
        <w:spacing w:before="0" w:after="0" w:line="360" w:lineRule="auto"/>
        <w:ind w:right="142"/>
      </w:pPr>
      <w:r>
        <w:t>Ability to work under pressure with multiple projects with strict deadlines.</w:t>
      </w:r>
    </w:p>
    <w:p w14:paraId="3E039388" w14:textId="77777777" w:rsidR="00453A89" w:rsidRDefault="00453A89" w:rsidP="00312D64">
      <w:pPr>
        <w:pStyle w:val="TableText"/>
        <w:spacing w:before="240" w:after="0"/>
        <w:ind w:right="142"/>
      </w:pPr>
    </w:p>
    <w:p w14:paraId="2A3FA744" w14:textId="77777777" w:rsidR="00453A89" w:rsidRDefault="00453A89" w:rsidP="00312D64">
      <w:pPr>
        <w:pStyle w:val="TableText"/>
        <w:spacing w:before="240" w:after="0"/>
        <w:ind w:right="142"/>
      </w:pPr>
    </w:p>
    <w:p w14:paraId="21022A04" w14:textId="1970AB94" w:rsidR="00453A89" w:rsidRDefault="00453A89" w:rsidP="00312D64">
      <w:pPr>
        <w:pStyle w:val="Heading2"/>
      </w:pPr>
      <w:r>
        <w:lastRenderedPageBreak/>
        <w:t xml:space="preserve"> Achievement Record</w:t>
      </w:r>
    </w:p>
    <w:p w14:paraId="6B129C6A" w14:textId="77777777" w:rsidR="00453A89" w:rsidRDefault="00453A89" w:rsidP="003C43D1">
      <w:pPr>
        <w:pStyle w:val="Heading4"/>
      </w:pPr>
      <w:r>
        <w:t xml:space="preserve">In this section, document specific achievements that you would like to bring to your PDM's attention.  </w:t>
      </w:r>
      <w:proofErr w:type="gramStart"/>
      <w:r>
        <w:t>e.g</w:t>
      </w:r>
      <w:proofErr w:type="gramEnd"/>
      <w:r>
        <w:t>. Awards, invitations to events, presentations to managers/execs, education you've delivered to others, patents etc.</w:t>
      </w:r>
    </w:p>
    <w:p w14:paraId="44077ADB" w14:textId="77777777" w:rsidR="00453A89" w:rsidRDefault="00453A89" w:rsidP="00453A89">
      <w:pPr>
        <w:pStyle w:val="TableText"/>
        <w:spacing w:before="240"/>
        <w:ind w:right="142"/>
      </w:pPr>
      <w:r>
        <w:t>I was invited to the IBM's Ethical hacking team because of my security knowledge and have discussed with the head of my module at university about holding sessions there when I return for my final year.</w:t>
      </w:r>
    </w:p>
    <w:p w14:paraId="6E00F035" w14:textId="77777777" w:rsidR="00453A89" w:rsidRDefault="00453A89" w:rsidP="00453A89">
      <w:pPr>
        <w:pStyle w:val="TableText"/>
        <w:spacing w:before="240"/>
        <w:ind w:right="142"/>
      </w:pPr>
      <w:r>
        <w:t>I have organised and lead an Ethical Hacking workshop in the office, giving a 30min presentation, for everyone to test and improve their security skills.</w:t>
      </w:r>
    </w:p>
    <w:p w14:paraId="350C1A7D" w14:textId="77777777" w:rsidR="00453A89" w:rsidRDefault="00453A89" w:rsidP="00453A89">
      <w:pPr>
        <w:pStyle w:val="TableText"/>
        <w:spacing w:before="240"/>
        <w:ind w:right="142"/>
      </w:pPr>
      <w:r>
        <w:t>I have held a presentation at my university about IBM's placement scheme and discussed with staff ways to improve what the placement team discuss with students.</w:t>
      </w:r>
    </w:p>
    <w:p w14:paraId="2C61035B" w14:textId="77777777" w:rsidR="00453A89" w:rsidRDefault="00453A89" w:rsidP="00453A89">
      <w:pPr>
        <w:pStyle w:val="TableText"/>
        <w:spacing w:before="240"/>
        <w:ind w:right="142"/>
      </w:pPr>
      <w:r>
        <w:t>I was selected to be the UK's representative for design of the C&amp;SI Vitality logo, and had two of my designs selected for the top 10.</w:t>
      </w:r>
    </w:p>
    <w:p w14:paraId="14CA3AC3" w14:textId="77777777" w:rsidR="00453A89" w:rsidRDefault="00453A89" w:rsidP="003C43D1">
      <w:pPr>
        <w:pStyle w:val="Heading2"/>
      </w:pPr>
      <w:r>
        <w:t>Giveback Record</w:t>
      </w:r>
    </w:p>
    <w:tbl>
      <w:tblPr>
        <w:tblStyle w:val="GridTable1Light-Accent1"/>
        <w:tblW w:w="0" w:type="auto"/>
        <w:tblLook w:val="04A0" w:firstRow="1" w:lastRow="0" w:firstColumn="1" w:lastColumn="0" w:noHBand="0" w:noVBand="1"/>
      </w:tblPr>
      <w:tblGrid>
        <w:gridCol w:w="3043"/>
        <w:gridCol w:w="3036"/>
        <w:gridCol w:w="3041"/>
      </w:tblGrid>
      <w:tr w:rsidR="003C43D1" w:rsidRPr="003C43D1" w14:paraId="684A20AD" w14:textId="77777777" w:rsidTr="003C4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dxa"/>
          </w:tcPr>
          <w:p w14:paraId="03DE58FD" w14:textId="77777777" w:rsidR="003C43D1" w:rsidRPr="003C43D1" w:rsidRDefault="003C43D1" w:rsidP="003C43D1">
            <w:pPr>
              <w:pStyle w:val="TableText"/>
              <w:spacing w:before="240"/>
              <w:ind w:right="142"/>
              <w:rPr>
                <w:lang w:val="en-US"/>
              </w:rPr>
            </w:pPr>
            <w:r w:rsidRPr="003C43D1">
              <w:rPr>
                <w:lang w:val="en-US"/>
              </w:rPr>
              <w:t>Name of Activity</w:t>
            </w:r>
          </w:p>
        </w:tc>
        <w:tc>
          <w:tcPr>
            <w:tcW w:w="3036" w:type="dxa"/>
          </w:tcPr>
          <w:p w14:paraId="04088A60" w14:textId="77777777" w:rsidR="003C43D1" w:rsidRPr="003C43D1" w:rsidRDefault="003C43D1" w:rsidP="003C43D1">
            <w:pPr>
              <w:pStyle w:val="TableText"/>
              <w:spacing w:before="240"/>
              <w:ind w:right="142"/>
              <w:cnfStyle w:val="100000000000" w:firstRow="1" w:lastRow="0" w:firstColumn="0" w:lastColumn="0" w:oddVBand="0" w:evenVBand="0" w:oddHBand="0" w:evenHBand="0" w:firstRowFirstColumn="0" w:firstRowLastColumn="0" w:lastRowFirstColumn="0" w:lastRowLastColumn="0"/>
              <w:rPr>
                <w:lang w:val="en-US"/>
              </w:rPr>
            </w:pPr>
            <w:r w:rsidRPr="003C43D1">
              <w:rPr>
                <w:lang w:val="en-US"/>
              </w:rPr>
              <w:t>Dates</w:t>
            </w:r>
          </w:p>
        </w:tc>
        <w:tc>
          <w:tcPr>
            <w:tcW w:w="3041" w:type="dxa"/>
          </w:tcPr>
          <w:p w14:paraId="56B13BA6" w14:textId="77777777" w:rsidR="003C43D1" w:rsidRPr="003C43D1" w:rsidRDefault="003C43D1" w:rsidP="003C43D1">
            <w:pPr>
              <w:pStyle w:val="TableText"/>
              <w:spacing w:before="240"/>
              <w:ind w:right="142"/>
              <w:cnfStyle w:val="100000000000" w:firstRow="1" w:lastRow="0" w:firstColumn="0" w:lastColumn="0" w:oddVBand="0" w:evenVBand="0" w:oddHBand="0" w:evenHBand="0" w:firstRowFirstColumn="0" w:firstRowLastColumn="0" w:lastRowFirstColumn="0" w:lastRowLastColumn="0"/>
              <w:rPr>
                <w:lang w:val="en-US"/>
              </w:rPr>
            </w:pPr>
            <w:r w:rsidRPr="003C43D1">
              <w:rPr>
                <w:lang w:val="en-US"/>
              </w:rPr>
              <w:t>Any notes...</w:t>
            </w:r>
          </w:p>
        </w:tc>
      </w:tr>
      <w:tr w:rsidR="003C43D1" w:rsidRPr="003C43D1" w14:paraId="5D8EB835" w14:textId="77777777" w:rsidTr="003C43D1">
        <w:tc>
          <w:tcPr>
            <w:cnfStyle w:val="001000000000" w:firstRow="0" w:lastRow="0" w:firstColumn="1" w:lastColumn="0" w:oddVBand="0" w:evenVBand="0" w:oddHBand="0" w:evenHBand="0" w:firstRowFirstColumn="0" w:firstRowLastColumn="0" w:lastRowFirstColumn="0" w:lastRowLastColumn="0"/>
            <w:tcW w:w="3043" w:type="dxa"/>
          </w:tcPr>
          <w:p w14:paraId="7ED470B9" w14:textId="77777777" w:rsidR="003C43D1" w:rsidRPr="003C43D1" w:rsidRDefault="003C43D1" w:rsidP="003C43D1">
            <w:pPr>
              <w:pStyle w:val="TableText"/>
              <w:spacing w:before="240"/>
              <w:ind w:right="142"/>
              <w:rPr>
                <w:lang w:val="en-US"/>
              </w:rPr>
            </w:pPr>
            <w:hyperlink r:id="rId20" w:anchor="%21/wiki/IBM%20Robo%20Challenge%202014%20-%20Macaulay%20C%20of%20E%20Primary%20School">
              <w:r w:rsidRPr="003C43D1">
                <w:rPr>
                  <w:rStyle w:val="Hyperlink"/>
                  <w:lang w:val="en-US"/>
                </w:rPr>
                <w:t>Lego Robot Workshop</w:t>
              </w:r>
            </w:hyperlink>
          </w:p>
        </w:tc>
        <w:tc>
          <w:tcPr>
            <w:tcW w:w="3036" w:type="dxa"/>
          </w:tcPr>
          <w:p w14:paraId="36F56E48" w14:textId="77777777" w:rsidR="003C43D1" w:rsidRPr="003C43D1" w:rsidRDefault="003C43D1" w:rsidP="003C43D1">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3C43D1">
              <w:rPr>
                <w:lang w:val="en-US"/>
              </w:rPr>
              <w:t>05/12/2013 - 20/03/2014 [40 hours]</w:t>
            </w:r>
          </w:p>
        </w:tc>
        <w:tc>
          <w:tcPr>
            <w:tcW w:w="3041" w:type="dxa"/>
          </w:tcPr>
          <w:p w14:paraId="00948A6A" w14:textId="77777777" w:rsidR="003C43D1" w:rsidRPr="003C43D1" w:rsidRDefault="003C43D1" w:rsidP="003C43D1">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3C43D1">
              <w:rPr>
                <w:lang w:val="en-US"/>
              </w:rPr>
              <w:t xml:space="preserve">Teaching primary school children the basics of programming via </w:t>
            </w:r>
            <w:proofErr w:type="spellStart"/>
            <w:r w:rsidRPr="003C43D1">
              <w:rPr>
                <w:lang w:val="en-US"/>
              </w:rPr>
              <w:t>Mindstorm</w:t>
            </w:r>
            <w:proofErr w:type="spellEnd"/>
            <w:r w:rsidRPr="003C43D1">
              <w:rPr>
                <w:lang w:val="en-US"/>
              </w:rPr>
              <w:t xml:space="preserve"> robots.</w:t>
            </w:r>
          </w:p>
        </w:tc>
      </w:tr>
      <w:tr w:rsidR="003C43D1" w:rsidRPr="003C43D1" w14:paraId="0756B6D0" w14:textId="77777777" w:rsidTr="003C43D1">
        <w:tc>
          <w:tcPr>
            <w:cnfStyle w:val="001000000000" w:firstRow="0" w:lastRow="0" w:firstColumn="1" w:lastColumn="0" w:oddVBand="0" w:evenVBand="0" w:oddHBand="0" w:evenHBand="0" w:firstRowFirstColumn="0" w:firstRowLastColumn="0" w:lastRowFirstColumn="0" w:lastRowLastColumn="0"/>
            <w:tcW w:w="3043" w:type="dxa"/>
          </w:tcPr>
          <w:p w14:paraId="473DAFD5" w14:textId="77777777" w:rsidR="003C43D1" w:rsidRPr="003C43D1" w:rsidRDefault="003C43D1" w:rsidP="003C43D1">
            <w:pPr>
              <w:pStyle w:val="TableText"/>
              <w:spacing w:before="240"/>
              <w:ind w:right="142"/>
              <w:rPr>
                <w:lang w:val="en-US"/>
              </w:rPr>
            </w:pPr>
            <w:r w:rsidRPr="003C43D1">
              <w:rPr>
                <w:lang w:val="en-US"/>
              </w:rPr>
              <w:t>UWE Placement Presentation</w:t>
            </w:r>
          </w:p>
        </w:tc>
        <w:tc>
          <w:tcPr>
            <w:tcW w:w="3036" w:type="dxa"/>
          </w:tcPr>
          <w:p w14:paraId="248F56DF" w14:textId="77777777" w:rsidR="003C43D1" w:rsidRPr="003C43D1" w:rsidRDefault="003C43D1" w:rsidP="003C43D1">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3C43D1">
              <w:rPr>
                <w:lang w:val="en-US"/>
              </w:rPr>
              <w:t>10/12/2013 13:00- 15:00 [2 hours]</w:t>
            </w:r>
          </w:p>
        </w:tc>
        <w:tc>
          <w:tcPr>
            <w:tcW w:w="3041" w:type="dxa"/>
          </w:tcPr>
          <w:p w14:paraId="2A047058" w14:textId="77777777" w:rsidR="003C43D1" w:rsidRPr="003C43D1" w:rsidRDefault="003C43D1" w:rsidP="003C43D1">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3C43D1">
              <w:rPr>
                <w:lang w:val="en-US"/>
              </w:rPr>
              <w:t>Presenting IBM's placement program to students &amp; discussing experience afterwards.</w:t>
            </w:r>
          </w:p>
        </w:tc>
      </w:tr>
      <w:tr w:rsidR="003C43D1" w:rsidRPr="003C43D1" w14:paraId="0322A2F0" w14:textId="77777777" w:rsidTr="003C43D1">
        <w:tc>
          <w:tcPr>
            <w:cnfStyle w:val="001000000000" w:firstRow="0" w:lastRow="0" w:firstColumn="1" w:lastColumn="0" w:oddVBand="0" w:evenVBand="0" w:oddHBand="0" w:evenHBand="0" w:firstRowFirstColumn="0" w:firstRowLastColumn="0" w:lastRowFirstColumn="0" w:lastRowLastColumn="0"/>
            <w:tcW w:w="3043" w:type="dxa"/>
          </w:tcPr>
          <w:p w14:paraId="24B0110C" w14:textId="77777777" w:rsidR="003C43D1" w:rsidRPr="003C43D1" w:rsidRDefault="003C43D1" w:rsidP="003C43D1">
            <w:pPr>
              <w:pStyle w:val="TableText"/>
              <w:spacing w:before="240"/>
              <w:ind w:right="142"/>
              <w:rPr>
                <w:lang w:val="en-US"/>
              </w:rPr>
            </w:pPr>
            <w:r w:rsidRPr="003C43D1">
              <w:rPr>
                <w:lang w:val="en-US"/>
              </w:rPr>
              <w:t>IBM's Ethical hacking team</w:t>
            </w:r>
          </w:p>
        </w:tc>
        <w:tc>
          <w:tcPr>
            <w:tcW w:w="3036" w:type="dxa"/>
          </w:tcPr>
          <w:p w14:paraId="118AB7C7" w14:textId="77777777" w:rsidR="003C43D1" w:rsidRPr="003C43D1" w:rsidRDefault="003C43D1" w:rsidP="003C43D1">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3C43D1">
              <w:rPr>
                <w:lang w:val="en-US"/>
              </w:rPr>
              <w:t>Various Dates [19 hours]</w:t>
            </w:r>
          </w:p>
        </w:tc>
        <w:tc>
          <w:tcPr>
            <w:tcW w:w="3041" w:type="dxa"/>
          </w:tcPr>
          <w:p w14:paraId="11B90C89" w14:textId="77777777" w:rsidR="003C43D1" w:rsidRPr="003C43D1" w:rsidRDefault="003C43D1" w:rsidP="003C43D1">
            <w:pPr>
              <w:pStyle w:val="TableText"/>
              <w:spacing w:before="240"/>
              <w:ind w:right="142"/>
              <w:cnfStyle w:val="000000000000" w:firstRow="0" w:lastRow="0" w:firstColumn="0" w:lastColumn="0" w:oddVBand="0" w:evenVBand="0" w:oddHBand="0" w:evenHBand="0" w:firstRowFirstColumn="0" w:firstRowLastColumn="0" w:lastRowFirstColumn="0" w:lastRowLastColumn="0"/>
              <w:rPr>
                <w:lang w:val="en-US"/>
              </w:rPr>
            </w:pPr>
            <w:r w:rsidRPr="003C43D1">
              <w:rPr>
                <w:lang w:val="en-US"/>
              </w:rPr>
              <w:t>Held events at UCL &amp; Cambridge teaching ethical hacking.</w:t>
            </w:r>
          </w:p>
        </w:tc>
      </w:tr>
    </w:tbl>
    <w:p w14:paraId="6A74B761" w14:textId="77777777" w:rsidR="00453A89" w:rsidRDefault="00453A89" w:rsidP="003C43D1">
      <w:pPr>
        <w:pStyle w:val="Heading2"/>
      </w:pPr>
      <w:r>
        <w:lastRenderedPageBreak/>
        <w:t>Feedback</w:t>
      </w:r>
    </w:p>
    <w:p w14:paraId="1AAC045E" w14:textId="77777777" w:rsidR="00453A89" w:rsidRDefault="00453A89" w:rsidP="003C43D1">
      <w:pPr>
        <w:pStyle w:val="Heading4"/>
      </w:pPr>
      <w:r>
        <w:t xml:space="preserve">If you receive any emails or </w:t>
      </w:r>
      <w:proofErr w:type="spellStart"/>
      <w:r>
        <w:t>Sametime</w:t>
      </w:r>
      <w:proofErr w:type="spellEnd"/>
      <w:r>
        <w:t xml:space="preserve"> messages from clients or anyone you've worked with, please paste them in here (along with a bit of context).  This could be a colleague or someone you've worked with on a Giveback project.  Having it here makes sure that your PDM and Task Manager know about it (and hopefully feels a bit less awkward than bringing it up in conversation!)</w:t>
      </w:r>
    </w:p>
    <w:p w14:paraId="543054DA" w14:textId="77777777" w:rsidR="00453A89" w:rsidRDefault="00453A89" w:rsidP="00453A89">
      <w:pPr>
        <w:pStyle w:val="TableText"/>
        <w:spacing w:before="240"/>
        <w:ind w:right="142"/>
      </w:pPr>
      <w:r>
        <w:t xml:space="preserve">Colleen </w:t>
      </w:r>
      <w:proofErr w:type="spellStart"/>
      <w:r>
        <w:t>Haffrey</w:t>
      </w:r>
      <w:proofErr w:type="spellEnd"/>
      <w:r>
        <w:t xml:space="preserve"> regarding the Lego </w:t>
      </w:r>
      <w:proofErr w:type="spellStart"/>
      <w:r>
        <w:t>Robo</w:t>
      </w:r>
      <w:proofErr w:type="spellEnd"/>
      <w:r>
        <w:t xml:space="preserve"> Challenge Giveback:</w:t>
      </w:r>
    </w:p>
    <w:p w14:paraId="5D340CB4" w14:textId="77777777" w:rsidR="00453A89" w:rsidRPr="003C43D1" w:rsidRDefault="00453A89" w:rsidP="00453A89">
      <w:pPr>
        <w:pStyle w:val="TableText"/>
        <w:spacing w:before="240"/>
        <w:ind w:right="142"/>
        <w:rPr>
          <w:i/>
        </w:rPr>
      </w:pPr>
      <w:r w:rsidRPr="003C43D1">
        <w:rPr>
          <w:i/>
        </w:rPr>
        <w:t xml:space="preserve">"Many thanks to all of you for the great job you did today </w:t>
      </w:r>
      <w:proofErr w:type="gramStart"/>
      <w:r w:rsidRPr="003C43D1">
        <w:rPr>
          <w:i/>
        </w:rPr>
        <w:t>at  Ashburnham</w:t>
      </w:r>
      <w:proofErr w:type="gramEnd"/>
      <w:r w:rsidRPr="003C43D1">
        <w:rPr>
          <w:i/>
        </w:rPr>
        <w:t xml:space="preserve"> Community School. The children very much enjoyed the </w:t>
      </w:r>
      <w:proofErr w:type="spellStart"/>
      <w:r w:rsidRPr="003C43D1">
        <w:rPr>
          <w:i/>
        </w:rPr>
        <w:t>lego</w:t>
      </w:r>
      <w:proofErr w:type="spellEnd"/>
      <w:r w:rsidRPr="003C43D1">
        <w:rPr>
          <w:i/>
        </w:rPr>
        <w:t xml:space="preserve"> building and programming activities and the staff at the school were very appreciative."</w:t>
      </w:r>
    </w:p>
    <w:p w14:paraId="30D8499B" w14:textId="77777777" w:rsidR="00453A89" w:rsidRDefault="00453A89" w:rsidP="00453A89">
      <w:pPr>
        <w:pStyle w:val="TableText"/>
        <w:spacing w:before="240"/>
        <w:ind w:right="142"/>
      </w:pPr>
      <w:r>
        <w:t>Andy Roberts regarding the Ethical Hacking day I lead in Southbank:</w:t>
      </w:r>
    </w:p>
    <w:p w14:paraId="748C8E94" w14:textId="77777777" w:rsidR="00453A89" w:rsidRPr="003C43D1" w:rsidRDefault="00453A89" w:rsidP="00453A89">
      <w:pPr>
        <w:pStyle w:val="TableText"/>
        <w:spacing w:before="240"/>
        <w:ind w:right="142"/>
        <w:rPr>
          <w:i/>
        </w:rPr>
      </w:pPr>
      <w:r w:rsidRPr="003C43D1">
        <w:rPr>
          <w:i/>
        </w:rPr>
        <w:t>"I just wanted to say thank you for putting the hack day together. It was great fun, and I learned a lot too!"</w:t>
      </w:r>
    </w:p>
    <w:p w14:paraId="4F46CAB6" w14:textId="77777777" w:rsidR="00453A89" w:rsidRDefault="00453A89" w:rsidP="00453A89">
      <w:pPr>
        <w:pStyle w:val="TableText"/>
        <w:spacing w:before="240"/>
        <w:ind w:right="142"/>
      </w:pPr>
      <w:r>
        <w:t xml:space="preserve">Hollie Sherry regarding the Lego </w:t>
      </w:r>
      <w:proofErr w:type="spellStart"/>
      <w:r>
        <w:t>Robo</w:t>
      </w:r>
      <w:proofErr w:type="spellEnd"/>
      <w:r>
        <w:t xml:space="preserve"> Challenge Giveback:</w:t>
      </w:r>
    </w:p>
    <w:p w14:paraId="69DB8733" w14:textId="77777777" w:rsidR="00453A89" w:rsidRPr="003C43D1" w:rsidRDefault="00453A89" w:rsidP="00453A89">
      <w:pPr>
        <w:pStyle w:val="TableText"/>
        <w:spacing w:before="240"/>
        <w:ind w:right="142"/>
        <w:rPr>
          <w:i/>
        </w:rPr>
      </w:pPr>
      <w:r w:rsidRPr="003C43D1">
        <w:rPr>
          <w:i/>
        </w:rPr>
        <w:t xml:space="preserve">"I just wanted to say thank you so much to all of you who made </w:t>
      </w:r>
      <w:proofErr w:type="spellStart"/>
      <w:r w:rsidRPr="003C43D1">
        <w:rPr>
          <w:i/>
        </w:rPr>
        <w:t>Robo</w:t>
      </w:r>
      <w:proofErr w:type="spellEnd"/>
      <w:r w:rsidRPr="003C43D1">
        <w:rPr>
          <w:i/>
        </w:rPr>
        <w:t xml:space="preserve"> Challenge such a great success on Saturday!  The kids and the teachers really got </w:t>
      </w:r>
      <w:proofErr w:type="spellStart"/>
      <w:r w:rsidRPr="003C43D1">
        <w:rPr>
          <w:i/>
        </w:rPr>
        <w:t>alot</w:t>
      </w:r>
      <w:proofErr w:type="spellEnd"/>
      <w:r w:rsidRPr="003C43D1">
        <w:rPr>
          <w:i/>
        </w:rPr>
        <w:t xml:space="preserve"> out of the day and there's been some great feedback."</w:t>
      </w:r>
    </w:p>
    <w:p w14:paraId="2133F96C" w14:textId="77777777" w:rsidR="00453A89" w:rsidRDefault="00453A89" w:rsidP="00A9512D">
      <w:pPr>
        <w:pStyle w:val="TableText"/>
        <w:spacing w:before="240"/>
        <w:ind w:left="0" w:right="142"/>
      </w:pPr>
    </w:p>
    <w:sectPr w:rsidR="00453A89" w:rsidSect="006A78DA">
      <w:headerReference w:type="default" r:id="rId21"/>
      <w:footerReference w:type="default" r:id="rId22"/>
      <w:type w:val="continuous"/>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B52BF" w14:textId="77777777" w:rsidR="004C07D9" w:rsidRDefault="004C07D9">
      <w:pPr>
        <w:spacing w:after="0" w:line="240" w:lineRule="auto"/>
      </w:pPr>
      <w:r>
        <w:separator/>
      </w:r>
    </w:p>
  </w:endnote>
  <w:endnote w:type="continuationSeparator" w:id="0">
    <w:p w14:paraId="167B235F" w14:textId="77777777" w:rsidR="004C07D9" w:rsidRDefault="004C07D9">
      <w:pPr>
        <w:spacing w:after="0" w:line="240" w:lineRule="auto"/>
      </w:pPr>
      <w:r>
        <w:continuationSeparator/>
      </w:r>
    </w:p>
  </w:endnote>
  <w:endnote w:type="continuationNotice" w:id="1">
    <w:p w14:paraId="224E0ED0" w14:textId="77777777" w:rsidR="004C07D9" w:rsidRDefault="004C07D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3188690"/>
      <w:docPartObj>
        <w:docPartGallery w:val="Page Numbers (Bottom of Page)"/>
        <w:docPartUnique/>
      </w:docPartObj>
    </w:sdtPr>
    <w:sdtContent>
      <w:sdt>
        <w:sdtPr>
          <w:id w:val="823245895"/>
          <w:docPartObj>
            <w:docPartGallery w:val="Page Numbers (Top of Page)"/>
            <w:docPartUnique/>
          </w:docPartObj>
        </w:sdtPr>
        <w:sdtContent>
          <w:p w14:paraId="1823F470" w14:textId="77777777" w:rsidR="008B592B" w:rsidRDefault="008B592B" w:rsidP="0004013E">
            <w:sdt>
              <w:sdtPr>
                <w:alias w:val="Author"/>
                <w:tag w:val=""/>
                <w:id w:val="1292643158"/>
                <w:placeholder>
                  <w:docPart w:val="B8E6CC8B868548FC943888CA0BBA1DB2"/>
                </w:placeholder>
                <w:dataBinding w:prefixMappings="xmlns:ns0='http://purl.org/dc/elements/1.1/' xmlns:ns1='http://schemas.openxmlformats.org/package/2006/metadata/core-properties' " w:xpath="/ns1:coreProperties[1]/ns0:creator[1]" w:storeItemID="{6C3C8BC8-F283-45AE-878A-BAB7291924A1}"/>
                <w:text/>
              </w:sdtPr>
              <w:sdtContent>
                <w:r>
                  <w:t>David Norton</w:t>
                </w:r>
              </w:sdtContent>
            </w:sdt>
            <w:r>
              <w:tab/>
            </w:r>
            <w:r>
              <w:tab/>
            </w:r>
            <w:r>
              <w:tab/>
            </w:r>
            <w:r>
              <w:tab/>
              <w:t xml:space="preserve">Page </w:t>
            </w:r>
            <w:r>
              <w:fldChar w:fldCharType="begin"/>
            </w:r>
            <w:r>
              <w:instrText xml:space="preserve"> PAGE </w:instrText>
            </w:r>
            <w:r>
              <w:fldChar w:fldCharType="separate"/>
            </w:r>
            <w:r w:rsidR="0009670B">
              <w:rPr>
                <w:noProof/>
              </w:rPr>
              <w:t>1</w:t>
            </w:r>
            <w:r>
              <w:fldChar w:fldCharType="end"/>
            </w:r>
            <w:r>
              <w:t xml:space="preserve"> of </w:t>
            </w:r>
            <w:r>
              <w:fldChar w:fldCharType="begin"/>
            </w:r>
            <w:r>
              <w:instrText xml:space="preserve"> NUMPAGES  </w:instrText>
            </w:r>
            <w:r>
              <w:fldChar w:fldCharType="separate"/>
            </w:r>
            <w:r w:rsidR="0009670B">
              <w:rPr>
                <w:noProof/>
              </w:rPr>
              <w:t>22</w:t>
            </w:r>
            <w:r>
              <w:rPr>
                <w:noProof/>
              </w:rPr>
              <w:fldChar w:fldCharType="end"/>
            </w:r>
            <w:r>
              <w:tab/>
            </w:r>
            <w:r>
              <w:tab/>
            </w:r>
            <w:r>
              <w:tab/>
            </w:r>
            <w:r>
              <w:tab/>
            </w:r>
            <w:r>
              <w:fldChar w:fldCharType="begin"/>
            </w:r>
            <w:r>
              <w:instrText xml:space="preserve"> DATE \@ "dd MMMM yyyy" </w:instrText>
            </w:r>
            <w:r>
              <w:fldChar w:fldCharType="separate"/>
            </w:r>
            <w:r>
              <w:rPr>
                <w:noProof/>
              </w:rPr>
              <w:t>01 April 2014</w:t>
            </w:r>
            <w:r>
              <w:fldChar w:fldCharType="end"/>
            </w:r>
          </w:p>
        </w:sdtContent>
      </w:sdt>
    </w:sdtContent>
  </w:sdt>
  <w:p w14:paraId="10CE731B" w14:textId="77777777" w:rsidR="008B592B" w:rsidRDefault="008B59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9EB07" w14:textId="77777777" w:rsidR="008B592B" w:rsidRDefault="008B592B">
    <w:pPr>
      <w:pStyle w:val="Footer"/>
    </w:pPr>
    <w:r>
      <w:t xml:space="preserve">Page </w:t>
    </w:r>
    <w:r>
      <w:fldChar w:fldCharType="begin"/>
    </w:r>
    <w:r>
      <w:instrText xml:space="preserve"> page </w:instrText>
    </w:r>
    <w:r>
      <w:fldChar w:fldCharType="separate"/>
    </w:r>
    <w:r w:rsidR="0015660D">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7D94C" w14:textId="77777777" w:rsidR="004C07D9" w:rsidRDefault="004C07D9">
      <w:pPr>
        <w:spacing w:after="0" w:line="240" w:lineRule="auto"/>
      </w:pPr>
      <w:r>
        <w:separator/>
      </w:r>
    </w:p>
  </w:footnote>
  <w:footnote w:type="continuationSeparator" w:id="0">
    <w:p w14:paraId="1728E412" w14:textId="77777777" w:rsidR="004C07D9" w:rsidRDefault="004C07D9">
      <w:pPr>
        <w:spacing w:after="0" w:line="240" w:lineRule="auto"/>
      </w:pPr>
      <w:r>
        <w:continuationSeparator/>
      </w:r>
    </w:p>
  </w:footnote>
  <w:footnote w:type="continuationNotice" w:id="1">
    <w:p w14:paraId="348059E5" w14:textId="77777777" w:rsidR="004C07D9" w:rsidRDefault="004C07D9">
      <w:pPr>
        <w:spacing w:before="0" w:after="0" w:line="240" w:lineRule="auto"/>
      </w:pPr>
    </w:p>
  </w:footnote>
  <w:footnote w:id="2">
    <w:p w14:paraId="6ACA4855" w14:textId="59DCA382" w:rsidR="00B139DD" w:rsidRDefault="00B139DD">
      <w:pPr>
        <w:pStyle w:val="FootnoteText"/>
      </w:pPr>
      <w:r>
        <w:rPr>
          <w:rStyle w:val="FootnoteReference"/>
        </w:rPr>
        <w:footnoteRef/>
      </w:r>
      <w:r w:rsidR="000465D7">
        <w:t xml:space="preserve"> </w:t>
      </w:r>
      <w:r w:rsidR="000465D7">
        <w:rPr>
          <w:noProof/>
        </w:rPr>
        <w:t xml:space="preserve">Cenzic. (2014) </w:t>
      </w:r>
      <w:r w:rsidR="000465D7">
        <w:rPr>
          <w:i/>
          <w:iCs/>
          <w:noProof/>
        </w:rPr>
        <w:t>Application Vulnerability Trends Report</w:t>
      </w:r>
      <w:r w:rsidR="000465D7">
        <w:rPr>
          <w:noProof/>
        </w:rPr>
        <w:t xml:space="preserve"> [Online]. Available from: </w:t>
      </w:r>
      <w:hyperlink r:id="rId1" w:history="1">
        <w:r w:rsidR="000465D7">
          <w:rPr>
            <w:rStyle w:val="Hyperlink"/>
            <w:noProof/>
          </w:rPr>
          <w:t>http://www.cenzic.com/downloads/Cenzic_Vulnerability_Report_2014.pdf</w:t>
        </w:r>
      </w:hyperlink>
      <w:r w:rsidR="000465D7">
        <w:rPr>
          <w:noProof/>
        </w:rPr>
        <w:t xml:space="preserve"> [Accessed 20 March 2014].</w:t>
      </w:r>
      <w:r w:rsidR="000465D7">
        <w:t xml:space="preserve">  </w:t>
      </w:r>
      <w:r>
        <w:t xml:space="preserve"> </w:t>
      </w:r>
      <w:sdt>
        <w:sdtPr>
          <w:id w:val="-1082445877"/>
          <w:citation/>
        </w:sdtPr>
        <w:sdtContent>
          <w:r>
            <w:fldChar w:fldCharType="begin"/>
          </w:r>
          <w:r w:rsidR="000465D7">
            <w:instrText xml:space="preserve">CITATION Cen14 \n  \y  \t  \l 2057 </w:instrText>
          </w:r>
          <w:r>
            <w:fldChar w:fldCharType="separate"/>
          </w:r>
          <w:r w:rsidR="000465D7">
            <w:rPr>
              <w:noProof/>
            </w:rPr>
            <w:t>()</w:t>
          </w:r>
          <w:r>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281C7" w14:textId="77777777" w:rsidR="008B592B" w:rsidRDefault="008B592B">
    <w:pPr>
      <w:pStyle w:val="HeaderShaded"/>
      <w:tabs>
        <w:tab w:val="left" w:pos="5032"/>
      </w:tabs>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EEB34" w14:textId="77777777" w:rsidR="008B592B" w:rsidRDefault="008B592B">
    <w:pPr>
      <w:pStyle w:val="HeaderShaded"/>
    </w:pPr>
    <w:r>
      <w:fldChar w:fldCharType="begin"/>
    </w:r>
    <w:r>
      <w:instrText xml:space="preserve"> If </w:instrText>
    </w:r>
    <w:r>
      <w:fldChar w:fldCharType="begin"/>
    </w:r>
    <w:r>
      <w:instrText xml:space="preserve"> STYLEREF “Heading 1”  </w:instrText>
    </w:r>
    <w:r>
      <w:fldChar w:fldCharType="separate"/>
    </w:r>
    <w:r w:rsidR="0015660D">
      <w:rPr>
        <w:noProof/>
      </w:rPr>
      <w:instrText>Reflective Logbook</w:instrText>
    </w:r>
    <w:r>
      <w:rPr>
        <w:noProof/>
      </w:rPr>
      <w:fldChar w:fldCharType="end"/>
    </w:r>
    <w:r>
      <w:instrText>&lt;&gt; “Error*” “</w:instrText>
    </w:r>
    <w:r>
      <w:fldChar w:fldCharType="begin"/>
    </w:r>
    <w:r>
      <w:instrText xml:space="preserve"> STYLEREF “Heading 1”</w:instrText>
    </w:r>
    <w:r>
      <w:fldChar w:fldCharType="separate"/>
    </w:r>
    <w:r w:rsidR="0015660D">
      <w:rPr>
        <w:noProof/>
      </w:rPr>
      <w:instrText>Reflective Logbook</w:instrText>
    </w:r>
    <w:r>
      <w:rPr>
        <w:noProof/>
      </w:rPr>
      <w:fldChar w:fldCharType="end"/>
    </w:r>
    <w:r>
      <w:fldChar w:fldCharType="separate"/>
    </w:r>
    <w:r w:rsidR="0015660D">
      <w:rPr>
        <w:noProof/>
      </w:rPr>
      <w:t>Reflective Logbook</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5">
    <w:nsid w:val="078C2EBB"/>
    <w:multiLevelType w:val="hybridMultilevel"/>
    <w:tmpl w:val="E17E1890"/>
    <w:lvl w:ilvl="0" w:tplc="9B8CE676">
      <w:numFmt w:val="bullet"/>
      <w:lvlText w:val="•"/>
      <w:lvlJc w:val="left"/>
      <w:pPr>
        <w:ind w:left="714" w:hanging="57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572ACE"/>
    <w:multiLevelType w:val="hybridMultilevel"/>
    <w:tmpl w:val="C3DC6048"/>
    <w:lvl w:ilvl="0" w:tplc="0DA49EBA">
      <w:start w:val="1"/>
      <w:numFmt w:val="bullet"/>
      <w:lvlText w:val=""/>
      <w:lvlJc w:val="left"/>
      <w:pPr>
        <w:ind w:left="720" w:hanging="360"/>
      </w:pPr>
      <w:rPr>
        <w:rFonts w:ascii="Symbol" w:hAnsi="Symbol" w:hint="default"/>
      </w:rPr>
    </w:lvl>
    <w:lvl w:ilvl="1" w:tplc="C2A26F44">
      <w:start w:val="1"/>
      <w:numFmt w:val="bullet"/>
      <w:lvlText w:val="o"/>
      <w:lvlJc w:val="left"/>
      <w:pPr>
        <w:ind w:left="1440" w:hanging="360"/>
      </w:pPr>
      <w:rPr>
        <w:rFonts w:ascii="Courier New" w:hAnsi="Courier New" w:hint="default"/>
      </w:rPr>
    </w:lvl>
    <w:lvl w:ilvl="2" w:tplc="EECCC1FE">
      <w:start w:val="1"/>
      <w:numFmt w:val="bullet"/>
      <w:lvlText w:val=""/>
      <w:lvlJc w:val="left"/>
      <w:pPr>
        <w:ind w:left="2160" w:hanging="360"/>
      </w:pPr>
      <w:rPr>
        <w:rFonts w:ascii="Wingdings" w:hAnsi="Wingdings" w:hint="default"/>
      </w:rPr>
    </w:lvl>
    <w:lvl w:ilvl="3" w:tplc="ADF2B0B4">
      <w:start w:val="1"/>
      <w:numFmt w:val="bullet"/>
      <w:lvlText w:val=""/>
      <w:lvlJc w:val="left"/>
      <w:pPr>
        <w:ind w:left="2880" w:hanging="360"/>
      </w:pPr>
      <w:rPr>
        <w:rFonts w:ascii="Symbol" w:hAnsi="Symbol" w:hint="default"/>
      </w:rPr>
    </w:lvl>
    <w:lvl w:ilvl="4" w:tplc="895AD56E">
      <w:start w:val="1"/>
      <w:numFmt w:val="bullet"/>
      <w:lvlText w:val="o"/>
      <w:lvlJc w:val="left"/>
      <w:pPr>
        <w:ind w:left="3600" w:hanging="360"/>
      </w:pPr>
      <w:rPr>
        <w:rFonts w:ascii="Courier New" w:hAnsi="Courier New" w:hint="default"/>
      </w:rPr>
    </w:lvl>
    <w:lvl w:ilvl="5" w:tplc="87AAF910">
      <w:start w:val="1"/>
      <w:numFmt w:val="bullet"/>
      <w:lvlText w:val=""/>
      <w:lvlJc w:val="left"/>
      <w:pPr>
        <w:ind w:left="4320" w:hanging="360"/>
      </w:pPr>
      <w:rPr>
        <w:rFonts w:ascii="Wingdings" w:hAnsi="Wingdings" w:hint="default"/>
      </w:rPr>
    </w:lvl>
    <w:lvl w:ilvl="6" w:tplc="95E4C4CC">
      <w:start w:val="1"/>
      <w:numFmt w:val="bullet"/>
      <w:lvlText w:val=""/>
      <w:lvlJc w:val="left"/>
      <w:pPr>
        <w:ind w:left="5040" w:hanging="360"/>
      </w:pPr>
      <w:rPr>
        <w:rFonts w:ascii="Symbol" w:hAnsi="Symbol" w:hint="default"/>
      </w:rPr>
    </w:lvl>
    <w:lvl w:ilvl="7" w:tplc="7E0E6D42">
      <w:start w:val="1"/>
      <w:numFmt w:val="bullet"/>
      <w:lvlText w:val="o"/>
      <w:lvlJc w:val="left"/>
      <w:pPr>
        <w:ind w:left="5760" w:hanging="360"/>
      </w:pPr>
      <w:rPr>
        <w:rFonts w:ascii="Courier New" w:hAnsi="Courier New" w:hint="default"/>
      </w:rPr>
    </w:lvl>
    <w:lvl w:ilvl="8" w:tplc="D6B46D50">
      <w:start w:val="1"/>
      <w:numFmt w:val="bullet"/>
      <w:lvlText w:val=""/>
      <w:lvlJc w:val="left"/>
      <w:pPr>
        <w:ind w:left="6480" w:hanging="360"/>
      </w:pPr>
      <w:rPr>
        <w:rFonts w:ascii="Wingdings" w:hAnsi="Wingdings" w:hint="default"/>
      </w:rPr>
    </w:lvl>
  </w:abstractNum>
  <w:abstractNum w:abstractNumId="7">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C7A2820"/>
    <w:multiLevelType w:val="hybridMultilevel"/>
    <w:tmpl w:val="FEA0FB16"/>
    <w:lvl w:ilvl="0" w:tplc="9B8CE676">
      <w:numFmt w:val="bullet"/>
      <w:lvlText w:val="•"/>
      <w:lvlJc w:val="left"/>
      <w:pPr>
        <w:ind w:left="714" w:hanging="57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7ED769A"/>
    <w:multiLevelType w:val="hybridMultilevel"/>
    <w:tmpl w:val="946A2234"/>
    <w:lvl w:ilvl="0" w:tplc="98BC0BB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19C7BD8"/>
    <w:multiLevelType w:val="hybridMultilevel"/>
    <w:tmpl w:val="CA4091F6"/>
    <w:lvl w:ilvl="0" w:tplc="F66087C2">
      <w:start w:val="1"/>
      <w:numFmt w:val="bullet"/>
      <w:lvlText w:val=""/>
      <w:lvlJc w:val="left"/>
      <w:pPr>
        <w:ind w:left="720" w:hanging="360"/>
      </w:pPr>
      <w:rPr>
        <w:rFonts w:ascii="Symbol" w:hAnsi="Symbol" w:hint="default"/>
      </w:rPr>
    </w:lvl>
    <w:lvl w:ilvl="1" w:tplc="829E7678">
      <w:start w:val="1"/>
      <w:numFmt w:val="bullet"/>
      <w:lvlText w:val="o"/>
      <w:lvlJc w:val="left"/>
      <w:pPr>
        <w:ind w:left="1440" w:hanging="360"/>
      </w:pPr>
      <w:rPr>
        <w:rFonts w:ascii="Courier New" w:hAnsi="Courier New" w:hint="default"/>
      </w:rPr>
    </w:lvl>
    <w:lvl w:ilvl="2" w:tplc="4112BE98">
      <w:start w:val="1"/>
      <w:numFmt w:val="bullet"/>
      <w:lvlText w:val=""/>
      <w:lvlJc w:val="left"/>
      <w:pPr>
        <w:ind w:left="2160" w:hanging="360"/>
      </w:pPr>
      <w:rPr>
        <w:rFonts w:ascii="Wingdings" w:hAnsi="Wingdings" w:hint="default"/>
      </w:rPr>
    </w:lvl>
    <w:lvl w:ilvl="3" w:tplc="53322302">
      <w:start w:val="1"/>
      <w:numFmt w:val="bullet"/>
      <w:lvlText w:val=""/>
      <w:lvlJc w:val="left"/>
      <w:pPr>
        <w:ind w:left="2880" w:hanging="360"/>
      </w:pPr>
      <w:rPr>
        <w:rFonts w:ascii="Symbol" w:hAnsi="Symbol" w:hint="default"/>
      </w:rPr>
    </w:lvl>
    <w:lvl w:ilvl="4" w:tplc="47169030">
      <w:start w:val="1"/>
      <w:numFmt w:val="bullet"/>
      <w:lvlText w:val="o"/>
      <w:lvlJc w:val="left"/>
      <w:pPr>
        <w:ind w:left="3600" w:hanging="360"/>
      </w:pPr>
      <w:rPr>
        <w:rFonts w:ascii="Courier New" w:hAnsi="Courier New" w:hint="default"/>
      </w:rPr>
    </w:lvl>
    <w:lvl w:ilvl="5" w:tplc="E4C05F88">
      <w:start w:val="1"/>
      <w:numFmt w:val="bullet"/>
      <w:lvlText w:val=""/>
      <w:lvlJc w:val="left"/>
      <w:pPr>
        <w:ind w:left="4320" w:hanging="360"/>
      </w:pPr>
      <w:rPr>
        <w:rFonts w:ascii="Wingdings" w:hAnsi="Wingdings" w:hint="default"/>
      </w:rPr>
    </w:lvl>
    <w:lvl w:ilvl="6" w:tplc="7DE8D44C">
      <w:start w:val="1"/>
      <w:numFmt w:val="bullet"/>
      <w:lvlText w:val=""/>
      <w:lvlJc w:val="left"/>
      <w:pPr>
        <w:ind w:left="5040" w:hanging="360"/>
      </w:pPr>
      <w:rPr>
        <w:rFonts w:ascii="Symbol" w:hAnsi="Symbol" w:hint="default"/>
      </w:rPr>
    </w:lvl>
    <w:lvl w:ilvl="7" w:tplc="FC666EB0">
      <w:start w:val="1"/>
      <w:numFmt w:val="bullet"/>
      <w:lvlText w:val="o"/>
      <w:lvlJc w:val="left"/>
      <w:pPr>
        <w:ind w:left="5760" w:hanging="360"/>
      </w:pPr>
      <w:rPr>
        <w:rFonts w:ascii="Courier New" w:hAnsi="Courier New" w:hint="default"/>
      </w:rPr>
    </w:lvl>
    <w:lvl w:ilvl="8" w:tplc="DD661320">
      <w:start w:val="1"/>
      <w:numFmt w:val="bullet"/>
      <w:lvlText w:val=""/>
      <w:lvlJc w:val="left"/>
      <w:pPr>
        <w:ind w:left="6480" w:hanging="360"/>
      </w:pPr>
      <w:rPr>
        <w:rFonts w:ascii="Wingdings" w:hAnsi="Wingdings" w:hint="default"/>
      </w:rPr>
    </w:lvl>
  </w:abstractNum>
  <w:abstractNum w:abstractNumId="11">
    <w:nsid w:val="32D00CFC"/>
    <w:multiLevelType w:val="hybridMultilevel"/>
    <w:tmpl w:val="D1BA82FC"/>
    <w:lvl w:ilvl="0" w:tplc="9B8CE676">
      <w:numFmt w:val="bullet"/>
      <w:lvlText w:val="•"/>
      <w:lvlJc w:val="left"/>
      <w:pPr>
        <w:ind w:left="714" w:hanging="570"/>
      </w:pPr>
      <w:rPr>
        <w:rFonts w:ascii="Cambria" w:eastAsiaTheme="minorHAnsi" w:hAnsi="Cambria" w:cstheme="minorBidi"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12">
    <w:nsid w:val="33CB32DA"/>
    <w:multiLevelType w:val="hybridMultilevel"/>
    <w:tmpl w:val="17744678"/>
    <w:lvl w:ilvl="0" w:tplc="9B8CE676">
      <w:numFmt w:val="bullet"/>
      <w:lvlText w:val="•"/>
      <w:lvlJc w:val="left"/>
      <w:pPr>
        <w:ind w:left="714" w:hanging="57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BEE3A71"/>
    <w:multiLevelType w:val="hybridMultilevel"/>
    <w:tmpl w:val="0C86DF1A"/>
    <w:lvl w:ilvl="0" w:tplc="4D7E66E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2960FF8"/>
    <w:multiLevelType w:val="hybridMultilevel"/>
    <w:tmpl w:val="9C807694"/>
    <w:lvl w:ilvl="0" w:tplc="9B8CE676">
      <w:numFmt w:val="bullet"/>
      <w:lvlText w:val="•"/>
      <w:lvlJc w:val="left"/>
      <w:pPr>
        <w:ind w:left="714" w:hanging="57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39714CB"/>
    <w:multiLevelType w:val="hybridMultilevel"/>
    <w:tmpl w:val="DDA46D46"/>
    <w:lvl w:ilvl="0" w:tplc="9B8CE676">
      <w:numFmt w:val="bullet"/>
      <w:lvlText w:val="•"/>
      <w:lvlJc w:val="left"/>
      <w:pPr>
        <w:ind w:left="858" w:hanging="570"/>
      </w:pPr>
      <w:rPr>
        <w:rFonts w:ascii="Cambria" w:eastAsiaTheme="minorHAnsi" w:hAnsi="Cambria" w:cstheme="minorBidi"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17">
    <w:nsid w:val="5C376B1A"/>
    <w:multiLevelType w:val="hybridMultilevel"/>
    <w:tmpl w:val="27A69480"/>
    <w:lvl w:ilvl="0" w:tplc="9B8CE676">
      <w:numFmt w:val="bullet"/>
      <w:lvlText w:val="•"/>
      <w:lvlJc w:val="left"/>
      <w:pPr>
        <w:ind w:left="714" w:hanging="57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3DC3591"/>
    <w:multiLevelType w:val="multilevel"/>
    <w:tmpl w:val="5058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A24DCB"/>
    <w:multiLevelType w:val="hybridMultilevel"/>
    <w:tmpl w:val="6938163C"/>
    <w:lvl w:ilvl="0" w:tplc="98BC0BB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5A5270A"/>
    <w:multiLevelType w:val="hybridMultilevel"/>
    <w:tmpl w:val="E5CECC04"/>
    <w:lvl w:ilvl="0" w:tplc="08090001">
      <w:start w:val="1"/>
      <w:numFmt w:val="bullet"/>
      <w:lvlText w:val=""/>
      <w:lvlJc w:val="left"/>
      <w:pPr>
        <w:ind w:left="864" w:hanging="360"/>
      </w:pPr>
      <w:rPr>
        <w:rFonts w:ascii="Symbol" w:hAnsi="Symbol"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21">
    <w:nsid w:val="74535580"/>
    <w:multiLevelType w:val="hybridMultilevel"/>
    <w:tmpl w:val="9670E51C"/>
    <w:lvl w:ilvl="0" w:tplc="9B8CE676">
      <w:numFmt w:val="bullet"/>
      <w:lvlText w:val="•"/>
      <w:lvlJc w:val="left"/>
      <w:pPr>
        <w:ind w:left="714" w:hanging="57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13"/>
  </w:num>
  <w:num w:numId="8">
    <w:abstractNumId w:val="18"/>
  </w:num>
  <w:num w:numId="9">
    <w:abstractNumId w:val="6"/>
  </w:num>
  <w:num w:numId="10">
    <w:abstractNumId w:val="9"/>
  </w:num>
  <w:num w:numId="11">
    <w:abstractNumId w:val="19"/>
  </w:num>
  <w:num w:numId="12">
    <w:abstractNumId w:val="10"/>
  </w:num>
  <w:num w:numId="13">
    <w:abstractNumId w:val="20"/>
  </w:num>
  <w:num w:numId="14">
    <w:abstractNumId w:val="11"/>
  </w:num>
  <w:num w:numId="15">
    <w:abstractNumId w:val="16"/>
  </w:num>
  <w:num w:numId="16">
    <w:abstractNumId w:val="17"/>
  </w:num>
  <w:num w:numId="17">
    <w:abstractNumId w:val="8"/>
  </w:num>
  <w:num w:numId="18">
    <w:abstractNumId w:val="15"/>
  </w:num>
  <w:num w:numId="19">
    <w:abstractNumId w:val="21"/>
  </w:num>
  <w:num w:numId="20">
    <w:abstractNumId w:val="12"/>
  </w:num>
  <w:num w:numId="21">
    <w:abstractNumId w:val="5"/>
  </w:num>
  <w:num w:numId="22">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13E"/>
    <w:rsid w:val="00012DAF"/>
    <w:rsid w:val="000138D0"/>
    <w:rsid w:val="00024E87"/>
    <w:rsid w:val="0004013E"/>
    <w:rsid w:val="0004035A"/>
    <w:rsid w:val="0004064A"/>
    <w:rsid w:val="000440ED"/>
    <w:rsid w:val="000465D7"/>
    <w:rsid w:val="00047D47"/>
    <w:rsid w:val="0005404A"/>
    <w:rsid w:val="00054F8C"/>
    <w:rsid w:val="00062763"/>
    <w:rsid w:val="00065B36"/>
    <w:rsid w:val="00070CBD"/>
    <w:rsid w:val="00077991"/>
    <w:rsid w:val="00080D68"/>
    <w:rsid w:val="00084518"/>
    <w:rsid w:val="000916CC"/>
    <w:rsid w:val="0009670B"/>
    <w:rsid w:val="000B3268"/>
    <w:rsid w:val="000C050D"/>
    <w:rsid w:val="000C21B7"/>
    <w:rsid w:val="000C3D39"/>
    <w:rsid w:val="000C569F"/>
    <w:rsid w:val="000C6D11"/>
    <w:rsid w:val="001014AD"/>
    <w:rsid w:val="00114C7D"/>
    <w:rsid w:val="001177CA"/>
    <w:rsid w:val="00117B3A"/>
    <w:rsid w:val="0012562A"/>
    <w:rsid w:val="0013094B"/>
    <w:rsid w:val="00130B8C"/>
    <w:rsid w:val="001347CF"/>
    <w:rsid w:val="00141CDA"/>
    <w:rsid w:val="001522A7"/>
    <w:rsid w:val="001534FC"/>
    <w:rsid w:val="001565A8"/>
    <w:rsid w:val="0015660D"/>
    <w:rsid w:val="00162D79"/>
    <w:rsid w:val="001827B8"/>
    <w:rsid w:val="001831E3"/>
    <w:rsid w:val="00183F25"/>
    <w:rsid w:val="0018462E"/>
    <w:rsid w:val="001859AB"/>
    <w:rsid w:val="00191460"/>
    <w:rsid w:val="001968B2"/>
    <w:rsid w:val="001A0720"/>
    <w:rsid w:val="001A4103"/>
    <w:rsid w:val="001A723D"/>
    <w:rsid w:val="001B54CA"/>
    <w:rsid w:val="001B55EA"/>
    <w:rsid w:val="001B55FE"/>
    <w:rsid w:val="001C02E1"/>
    <w:rsid w:val="001C1D90"/>
    <w:rsid w:val="001C639B"/>
    <w:rsid w:val="001D16A2"/>
    <w:rsid w:val="001E48CE"/>
    <w:rsid w:val="001E71B8"/>
    <w:rsid w:val="00212A04"/>
    <w:rsid w:val="00222777"/>
    <w:rsid w:val="00230CDD"/>
    <w:rsid w:val="00231B95"/>
    <w:rsid w:val="0023741E"/>
    <w:rsid w:val="00250483"/>
    <w:rsid w:val="00255E25"/>
    <w:rsid w:val="00257A34"/>
    <w:rsid w:val="00261299"/>
    <w:rsid w:val="00263BCA"/>
    <w:rsid w:val="002771A1"/>
    <w:rsid w:val="0028033C"/>
    <w:rsid w:val="002807C3"/>
    <w:rsid w:val="00281C59"/>
    <w:rsid w:val="00282A6A"/>
    <w:rsid w:val="0028670E"/>
    <w:rsid w:val="0028A3C8"/>
    <w:rsid w:val="00296995"/>
    <w:rsid w:val="002A1AF4"/>
    <w:rsid w:val="002A2934"/>
    <w:rsid w:val="002A4D96"/>
    <w:rsid w:val="002A7CCF"/>
    <w:rsid w:val="002B48A5"/>
    <w:rsid w:val="002B705D"/>
    <w:rsid w:val="002C0E2D"/>
    <w:rsid w:val="002C2AC3"/>
    <w:rsid w:val="002C323F"/>
    <w:rsid w:val="002C463D"/>
    <w:rsid w:val="002C54F7"/>
    <w:rsid w:val="002C7649"/>
    <w:rsid w:val="002D29E5"/>
    <w:rsid w:val="002D5EAC"/>
    <w:rsid w:val="002E0C92"/>
    <w:rsid w:val="002E68A3"/>
    <w:rsid w:val="002E6A8D"/>
    <w:rsid w:val="002F1E0C"/>
    <w:rsid w:val="00300F73"/>
    <w:rsid w:val="003055CF"/>
    <w:rsid w:val="00306CEA"/>
    <w:rsid w:val="00311E19"/>
    <w:rsid w:val="00312D64"/>
    <w:rsid w:val="0031538E"/>
    <w:rsid w:val="0031679F"/>
    <w:rsid w:val="00317003"/>
    <w:rsid w:val="0033477D"/>
    <w:rsid w:val="00340721"/>
    <w:rsid w:val="00341762"/>
    <w:rsid w:val="003532B5"/>
    <w:rsid w:val="00360364"/>
    <w:rsid w:val="00365226"/>
    <w:rsid w:val="00367F5F"/>
    <w:rsid w:val="0038051E"/>
    <w:rsid w:val="00384611"/>
    <w:rsid w:val="00395C64"/>
    <w:rsid w:val="00397798"/>
    <w:rsid w:val="003A6C4A"/>
    <w:rsid w:val="003C43D1"/>
    <w:rsid w:val="003C4FB9"/>
    <w:rsid w:val="00404615"/>
    <w:rsid w:val="00417578"/>
    <w:rsid w:val="00422BD1"/>
    <w:rsid w:val="00425C47"/>
    <w:rsid w:val="004338D0"/>
    <w:rsid w:val="00437B9B"/>
    <w:rsid w:val="00442515"/>
    <w:rsid w:val="004501A1"/>
    <w:rsid w:val="00451975"/>
    <w:rsid w:val="00452665"/>
    <w:rsid w:val="00453A89"/>
    <w:rsid w:val="00457C07"/>
    <w:rsid w:val="00461389"/>
    <w:rsid w:val="00465CC9"/>
    <w:rsid w:val="00477DB9"/>
    <w:rsid w:val="00480456"/>
    <w:rsid w:val="00481AC4"/>
    <w:rsid w:val="00482853"/>
    <w:rsid w:val="004857D1"/>
    <w:rsid w:val="0049218D"/>
    <w:rsid w:val="00496AA3"/>
    <w:rsid w:val="004979AF"/>
    <w:rsid w:val="004A0137"/>
    <w:rsid w:val="004A70DD"/>
    <w:rsid w:val="004A7AFC"/>
    <w:rsid w:val="004B6289"/>
    <w:rsid w:val="004B6F19"/>
    <w:rsid w:val="004B7499"/>
    <w:rsid w:val="004C07D9"/>
    <w:rsid w:val="004C4761"/>
    <w:rsid w:val="004C47CA"/>
    <w:rsid w:val="004C7C40"/>
    <w:rsid w:val="004D4E4C"/>
    <w:rsid w:val="004E1040"/>
    <w:rsid w:val="004E1421"/>
    <w:rsid w:val="004E1F8E"/>
    <w:rsid w:val="004E5355"/>
    <w:rsid w:val="004E6A8D"/>
    <w:rsid w:val="00503BC4"/>
    <w:rsid w:val="0051080E"/>
    <w:rsid w:val="00517586"/>
    <w:rsid w:val="00534B5D"/>
    <w:rsid w:val="005459A0"/>
    <w:rsid w:val="00551DA5"/>
    <w:rsid w:val="00557F47"/>
    <w:rsid w:val="00574EF5"/>
    <w:rsid w:val="00583F71"/>
    <w:rsid w:val="005857E2"/>
    <w:rsid w:val="00585836"/>
    <w:rsid w:val="00590911"/>
    <w:rsid w:val="005A4CBB"/>
    <w:rsid w:val="005B3944"/>
    <w:rsid w:val="005C4165"/>
    <w:rsid w:val="005C450E"/>
    <w:rsid w:val="005E0F16"/>
    <w:rsid w:val="005F5C85"/>
    <w:rsid w:val="005F79B5"/>
    <w:rsid w:val="00602424"/>
    <w:rsid w:val="0060778B"/>
    <w:rsid w:val="00613991"/>
    <w:rsid w:val="006173E2"/>
    <w:rsid w:val="00617482"/>
    <w:rsid w:val="00626181"/>
    <w:rsid w:val="0062677D"/>
    <w:rsid w:val="00632775"/>
    <w:rsid w:val="00641245"/>
    <w:rsid w:val="0064394B"/>
    <w:rsid w:val="00647BB8"/>
    <w:rsid w:val="006513B6"/>
    <w:rsid w:val="0066182A"/>
    <w:rsid w:val="00661E3E"/>
    <w:rsid w:val="00676F67"/>
    <w:rsid w:val="006804FE"/>
    <w:rsid w:val="00693606"/>
    <w:rsid w:val="006A78DA"/>
    <w:rsid w:val="006B1D0B"/>
    <w:rsid w:val="006B6CBD"/>
    <w:rsid w:val="006E01E1"/>
    <w:rsid w:val="006E404C"/>
    <w:rsid w:val="006E5E47"/>
    <w:rsid w:val="006E6D4F"/>
    <w:rsid w:val="006F011F"/>
    <w:rsid w:val="006F2784"/>
    <w:rsid w:val="006F56CC"/>
    <w:rsid w:val="007001AD"/>
    <w:rsid w:val="0070210A"/>
    <w:rsid w:val="007059AD"/>
    <w:rsid w:val="00707AB0"/>
    <w:rsid w:val="00714426"/>
    <w:rsid w:val="00714EDE"/>
    <w:rsid w:val="007210D9"/>
    <w:rsid w:val="00721D44"/>
    <w:rsid w:val="00724CDD"/>
    <w:rsid w:val="00730D05"/>
    <w:rsid w:val="00731FF5"/>
    <w:rsid w:val="007370A5"/>
    <w:rsid w:val="00752A1D"/>
    <w:rsid w:val="007541B3"/>
    <w:rsid w:val="00754C35"/>
    <w:rsid w:val="00761B20"/>
    <w:rsid w:val="00764F17"/>
    <w:rsid w:val="00770486"/>
    <w:rsid w:val="007734EA"/>
    <w:rsid w:val="0077584C"/>
    <w:rsid w:val="00777A31"/>
    <w:rsid w:val="0078342A"/>
    <w:rsid w:val="007875BE"/>
    <w:rsid w:val="00787D79"/>
    <w:rsid w:val="00791A8D"/>
    <w:rsid w:val="00792CE5"/>
    <w:rsid w:val="007A4EDA"/>
    <w:rsid w:val="007B2D90"/>
    <w:rsid w:val="007E1A02"/>
    <w:rsid w:val="007E2176"/>
    <w:rsid w:val="007E509F"/>
    <w:rsid w:val="007F37AA"/>
    <w:rsid w:val="007F508B"/>
    <w:rsid w:val="00805402"/>
    <w:rsid w:val="00812FB4"/>
    <w:rsid w:val="00816F05"/>
    <w:rsid w:val="00821248"/>
    <w:rsid w:val="0082341F"/>
    <w:rsid w:val="00846165"/>
    <w:rsid w:val="00846A33"/>
    <w:rsid w:val="00846AFE"/>
    <w:rsid w:val="00853BA5"/>
    <w:rsid w:val="00854DBA"/>
    <w:rsid w:val="008576C3"/>
    <w:rsid w:val="00857984"/>
    <w:rsid w:val="008713B8"/>
    <w:rsid w:val="00871FA3"/>
    <w:rsid w:val="00872AD1"/>
    <w:rsid w:val="00872F97"/>
    <w:rsid w:val="008748AC"/>
    <w:rsid w:val="00875061"/>
    <w:rsid w:val="00876B1F"/>
    <w:rsid w:val="0088119B"/>
    <w:rsid w:val="00883569"/>
    <w:rsid w:val="0088360C"/>
    <w:rsid w:val="00893CEC"/>
    <w:rsid w:val="00895B1D"/>
    <w:rsid w:val="008B592B"/>
    <w:rsid w:val="008C7DFF"/>
    <w:rsid w:val="008D7925"/>
    <w:rsid w:val="008F0A25"/>
    <w:rsid w:val="008F1CA4"/>
    <w:rsid w:val="008F4452"/>
    <w:rsid w:val="00900A48"/>
    <w:rsid w:val="00904F85"/>
    <w:rsid w:val="009208C3"/>
    <w:rsid w:val="009212C6"/>
    <w:rsid w:val="00921814"/>
    <w:rsid w:val="00922D76"/>
    <w:rsid w:val="00924FCB"/>
    <w:rsid w:val="00933917"/>
    <w:rsid w:val="009365FF"/>
    <w:rsid w:val="00945DC6"/>
    <w:rsid w:val="009520C8"/>
    <w:rsid w:val="00957A95"/>
    <w:rsid w:val="00963636"/>
    <w:rsid w:val="00963AB2"/>
    <w:rsid w:val="00966632"/>
    <w:rsid w:val="009734B2"/>
    <w:rsid w:val="0098335E"/>
    <w:rsid w:val="0098647A"/>
    <w:rsid w:val="009975FB"/>
    <w:rsid w:val="00997B18"/>
    <w:rsid w:val="009A03DE"/>
    <w:rsid w:val="009B128A"/>
    <w:rsid w:val="009B1E77"/>
    <w:rsid w:val="009B7E19"/>
    <w:rsid w:val="009C060D"/>
    <w:rsid w:val="009D413A"/>
    <w:rsid w:val="009D61AE"/>
    <w:rsid w:val="009E1DA3"/>
    <w:rsid w:val="009E2E8C"/>
    <w:rsid w:val="009E5A02"/>
    <w:rsid w:val="009F2EF2"/>
    <w:rsid w:val="00A00FFB"/>
    <w:rsid w:val="00A013DC"/>
    <w:rsid w:val="00A05CFB"/>
    <w:rsid w:val="00A14A9A"/>
    <w:rsid w:val="00A23100"/>
    <w:rsid w:val="00A30EA5"/>
    <w:rsid w:val="00A33AFD"/>
    <w:rsid w:val="00A36573"/>
    <w:rsid w:val="00A445C8"/>
    <w:rsid w:val="00A44C8D"/>
    <w:rsid w:val="00A5166E"/>
    <w:rsid w:val="00A52EA8"/>
    <w:rsid w:val="00A55504"/>
    <w:rsid w:val="00A56D1D"/>
    <w:rsid w:val="00A71FAB"/>
    <w:rsid w:val="00A9512D"/>
    <w:rsid w:val="00A9530B"/>
    <w:rsid w:val="00AA70D6"/>
    <w:rsid w:val="00AA734F"/>
    <w:rsid w:val="00AB6740"/>
    <w:rsid w:val="00AD1F70"/>
    <w:rsid w:val="00B02B19"/>
    <w:rsid w:val="00B139DD"/>
    <w:rsid w:val="00B17368"/>
    <w:rsid w:val="00B34136"/>
    <w:rsid w:val="00B37F20"/>
    <w:rsid w:val="00B40E62"/>
    <w:rsid w:val="00B44F0A"/>
    <w:rsid w:val="00B4549A"/>
    <w:rsid w:val="00B54310"/>
    <w:rsid w:val="00B61B51"/>
    <w:rsid w:val="00B67E23"/>
    <w:rsid w:val="00B90A34"/>
    <w:rsid w:val="00B9361D"/>
    <w:rsid w:val="00BA0FE7"/>
    <w:rsid w:val="00BA5150"/>
    <w:rsid w:val="00BB6802"/>
    <w:rsid w:val="00BC1285"/>
    <w:rsid w:val="00BC493A"/>
    <w:rsid w:val="00BD0EB0"/>
    <w:rsid w:val="00BD2E1D"/>
    <w:rsid w:val="00BE3202"/>
    <w:rsid w:val="00BF7B10"/>
    <w:rsid w:val="00C00C99"/>
    <w:rsid w:val="00C02805"/>
    <w:rsid w:val="00C03817"/>
    <w:rsid w:val="00C07C3E"/>
    <w:rsid w:val="00C142E0"/>
    <w:rsid w:val="00C25F9A"/>
    <w:rsid w:val="00C26831"/>
    <w:rsid w:val="00C35562"/>
    <w:rsid w:val="00C3576D"/>
    <w:rsid w:val="00C45413"/>
    <w:rsid w:val="00C458BA"/>
    <w:rsid w:val="00C46E11"/>
    <w:rsid w:val="00C5117F"/>
    <w:rsid w:val="00C56BD8"/>
    <w:rsid w:val="00C57833"/>
    <w:rsid w:val="00C652E0"/>
    <w:rsid w:val="00C6642A"/>
    <w:rsid w:val="00C8093C"/>
    <w:rsid w:val="00C81B9B"/>
    <w:rsid w:val="00C85504"/>
    <w:rsid w:val="00C87B59"/>
    <w:rsid w:val="00C87E5D"/>
    <w:rsid w:val="00C93C22"/>
    <w:rsid w:val="00C94F65"/>
    <w:rsid w:val="00CA4776"/>
    <w:rsid w:val="00CA623B"/>
    <w:rsid w:val="00CB147D"/>
    <w:rsid w:val="00CB17B4"/>
    <w:rsid w:val="00CB3D01"/>
    <w:rsid w:val="00CB5CC8"/>
    <w:rsid w:val="00CB7ECE"/>
    <w:rsid w:val="00CC2B4A"/>
    <w:rsid w:val="00CD2AE0"/>
    <w:rsid w:val="00CD6C6C"/>
    <w:rsid w:val="00CD7BF9"/>
    <w:rsid w:val="00CE5034"/>
    <w:rsid w:val="00CF452D"/>
    <w:rsid w:val="00D01B67"/>
    <w:rsid w:val="00D107E4"/>
    <w:rsid w:val="00D20DFE"/>
    <w:rsid w:val="00D24E3D"/>
    <w:rsid w:val="00D368B6"/>
    <w:rsid w:val="00D41650"/>
    <w:rsid w:val="00D469E8"/>
    <w:rsid w:val="00D55A39"/>
    <w:rsid w:val="00D56700"/>
    <w:rsid w:val="00D57045"/>
    <w:rsid w:val="00D61862"/>
    <w:rsid w:val="00D7055C"/>
    <w:rsid w:val="00D73CA3"/>
    <w:rsid w:val="00D82E6D"/>
    <w:rsid w:val="00D871A5"/>
    <w:rsid w:val="00D95403"/>
    <w:rsid w:val="00DB0DD0"/>
    <w:rsid w:val="00DB5A3D"/>
    <w:rsid w:val="00DC1BF1"/>
    <w:rsid w:val="00DC3CBF"/>
    <w:rsid w:val="00DC419A"/>
    <w:rsid w:val="00DC6A6E"/>
    <w:rsid w:val="00DD46C7"/>
    <w:rsid w:val="00DD62CF"/>
    <w:rsid w:val="00DE0DFE"/>
    <w:rsid w:val="00DE3087"/>
    <w:rsid w:val="00DE6C07"/>
    <w:rsid w:val="00DF4383"/>
    <w:rsid w:val="00E04543"/>
    <w:rsid w:val="00E10E53"/>
    <w:rsid w:val="00E20954"/>
    <w:rsid w:val="00E2734E"/>
    <w:rsid w:val="00E44CEC"/>
    <w:rsid w:val="00E55F72"/>
    <w:rsid w:val="00E60506"/>
    <w:rsid w:val="00E60C0E"/>
    <w:rsid w:val="00E70386"/>
    <w:rsid w:val="00E71795"/>
    <w:rsid w:val="00E7681C"/>
    <w:rsid w:val="00E868E9"/>
    <w:rsid w:val="00E9671F"/>
    <w:rsid w:val="00EA36B9"/>
    <w:rsid w:val="00EB7A33"/>
    <w:rsid w:val="00EC3B0B"/>
    <w:rsid w:val="00EC559E"/>
    <w:rsid w:val="00EC613A"/>
    <w:rsid w:val="00EC661F"/>
    <w:rsid w:val="00EE56DC"/>
    <w:rsid w:val="00EE78F1"/>
    <w:rsid w:val="00EF22CC"/>
    <w:rsid w:val="00EF43A1"/>
    <w:rsid w:val="00EF44D3"/>
    <w:rsid w:val="00F04E0A"/>
    <w:rsid w:val="00F0665B"/>
    <w:rsid w:val="00F102BB"/>
    <w:rsid w:val="00F120B7"/>
    <w:rsid w:val="00F155E8"/>
    <w:rsid w:val="00F15BE5"/>
    <w:rsid w:val="00F4073A"/>
    <w:rsid w:val="00F465C4"/>
    <w:rsid w:val="00F47324"/>
    <w:rsid w:val="00F51AFA"/>
    <w:rsid w:val="00F52414"/>
    <w:rsid w:val="00F566F9"/>
    <w:rsid w:val="00F73F09"/>
    <w:rsid w:val="00F81988"/>
    <w:rsid w:val="00F837CC"/>
    <w:rsid w:val="00F8474A"/>
    <w:rsid w:val="00F84E2E"/>
    <w:rsid w:val="00F864CF"/>
    <w:rsid w:val="00F9091F"/>
    <w:rsid w:val="00F90E67"/>
    <w:rsid w:val="00F971EA"/>
    <w:rsid w:val="00F9740B"/>
    <w:rsid w:val="00FA2AD0"/>
    <w:rsid w:val="00FA4038"/>
    <w:rsid w:val="00FA7A2E"/>
    <w:rsid w:val="00FB547C"/>
    <w:rsid w:val="00FB69C2"/>
    <w:rsid w:val="00FB6A6A"/>
    <w:rsid w:val="00FC17EB"/>
    <w:rsid w:val="00FC2B9B"/>
    <w:rsid w:val="00FC4AE7"/>
    <w:rsid w:val="00FD081F"/>
    <w:rsid w:val="00FD1D56"/>
    <w:rsid w:val="00FD2763"/>
    <w:rsid w:val="00FD74E8"/>
    <w:rsid w:val="00FD7D2F"/>
    <w:rsid w:val="00FF457D"/>
    <w:rsid w:val="018810F0"/>
    <w:rsid w:val="030FB122"/>
    <w:rsid w:val="04FEBA2D"/>
    <w:rsid w:val="05688F42"/>
    <w:rsid w:val="05C22840"/>
    <w:rsid w:val="05ED922B"/>
    <w:rsid w:val="07412C9E"/>
    <w:rsid w:val="0817A3E7"/>
    <w:rsid w:val="088B2BEF"/>
    <w:rsid w:val="08E7154F"/>
    <w:rsid w:val="09EBEB25"/>
    <w:rsid w:val="0A67C45F"/>
    <w:rsid w:val="0EB60DFC"/>
    <w:rsid w:val="0EB881C2"/>
    <w:rsid w:val="0F3D3953"/>
    <w:rsid w:val="10295DDB"/>
    <w:rsid w:val="103C42D0"/>
    <w:rsid w:val="1083E056"/>
    <w:rsid w:val="11BE88CE"/>
    <w:rsid w:val="12016E57"/>
    <w:rsid w:val="13CDABC5"/>
    <w:rsid w:val="13FD2483"/>
    <w:rsid w:val="152CF3AE"/>
    <w:rsid w:val="1BC2CAAF"/>
    <w:rsid w:val="1BC5EF3C"/>
    <w:rsid w:val="1E201E64"/>
    <w:rsid w:val="1EF37864"/>
    <w:rsid w:val="24118D75"/>
    <w:rsid w:val="247D0D3F"/>
    <w:rsid w:val="279D4C0C"/>
    <w:rsid w:val="28A93A42"/>
    <w:rsid w:val="298B0821"/>
    <w:rsid w:val="2B3722E1"/>
    <w:rsid w:val="2C5DCBFC"/>
    <w:rsid w:val="31A43847"/>
    <w:rsid w:val="34324599"/>
    <w:rsid w:val="344CCC1B"/>
    <w:rsid w:val="360DDF49"/>
    <w:rsid w:val="387B1A48"/>
    <w:rsid w:val="39A56F5C"/>
    <w:rsid w:val="39E784B2"/>
    <w:rsid w:val="3B93DB16"/>
    <w:rsid w:val="3D31E11E"/>
    <w:rsid w:val="3E66E7A8"/>
    <w:rsid w:val="3ED2AC4E"/>
    <w:rsid w:val="3FD05169"/>
    <w:rsid w:val="421236FA"/>
    <w:rsid w:val="4265CE72"/>
    <w:rsid w:val="44A26E0F"/>
    <w:rsid w:val="484EB980"/>
    <w:rsid w:val="48BB1E4B"/>
    <w:rsid w:val="49BC527B"/>
    <w:rsid w:val="4A31B677"/>
    <w:rsid w:val="4AF88736"/>
    <w:rsid w:val="4B032AFA"/>
    <w:rsid w:val="4B08AF0D"/>
    <w:rsid w:val="4B7AAE16"/>
    <w:rsid w:val="4B8CE8A8"/>
    <w:rsid w:val="4C7FE152"/>
    <w:rsid w:val="4EAD2775"/>
    <w:rsid w:val="520C6643"/>
    <w:rsid w:val="52464B1F"/>
    <w:rsid w:val="527B0CFE"/>
    <w:rsid w:val="5331FED9"/>
    <w:rsid w:val="53AA89A4"/>
    <w:rsid w:val="56A51FEE"/>
    <w:rsid w:val="570E687F"/>
    <w:rsid w:val="57D52CF5"/>
    <w:rsid w:val="589EB491"/>
    <w:rsid w:val="5A22FEBC"/>
    <w:rsid w:val="5A313702"/>
    <w:rsid w:val="5B5DE4D0"/>
    <w:rsid w:val="5BA61B8A"/>
    <w:rsid w:val="5BE79B1E"/>
    <w:rsid w:val="5CEA6DD9"/>
    <w:rsid w:val="5D32FED1"/>
    <w:rsid w:val="5E105BEE"/>
    <w:rsid w:val="5F22A077"/>
    <w:rsid w:val="5F764ED0"/>
    <w:rsid w:val="612EC71A"/>
    <w:rsid w:val="61C88E0E"/>
    <w:rsid w:val="62423240"/>
    <w:rsid w:val="6377CFE8"/>
    <w:rsid w:val="6393552A"/>
    <w:rsid w:val="657963DA"/>
    <w:rsid w:val="67120CF6"/>
    <w:rsid w:val="6778D30A"/>
    <w:rsid w:val="69DF56B7"/>
    <w:rsid w:val="6A31325F"/>
    <w:rsid w:val="6BC2A3D8"/>
    <w:rsid w:val="6C5A9354"/>
    <w:rsid w:val="6F076609"/>
    <w:rsid w:val="6F71EFF2"/>
    <w:rsid w:val="6F8F8D7F"/>
    <w:rsid w:val="71B8BC9E"/>
    <w:rsid w:val="722DCBF4"/>
    <w:rsid w:val="7304BAA8"/>
    <w:rsid w:val="749BCF32"/>
    <w:rsid w:val="75AC0475"/>
    <w:rsid w:val="79688DAE"/>
    <w:rsid w:val="79BB40D8"/>
    <w:rsid w:val="7A713F41"/>
    <w:rsid w:val="7A9EF6E9"/>
    <w:rsid w:val="7B21C18A"/>
    <w:rsid w:val="7E040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B44E52"/>
  <w15:docId w15:val="{16A9C6D6-E32C-469B-A49D-3DA97C908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qFormat="1"/>
    <w:lsdException w:name="List Number 4" w:semiHidden="1" w:uiPriority="18" w:unhideWhenUsed="1"/>
    <w:lsdException w:name="List Number 5" w:semiHidden="1" w:uiPriority="18"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lang w:val="en-GB"/>
    </w:rPr>
  </w:style>
  <w:style w:type="paragraph" w:styleId="Heading1">
    <w:name w:val="heading 1"/>
    <w:basedOn w:val="Normal"/>
    <w:next w:val="Normal"/>
    <w:link w:val="Heading1Char"/>
    <w:uiPriority w:val="9"/>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rsid w:val="0098335E"/>
    <w:pPr>
      <w:keepNext/>
      <w:keepLines/>
      <w:spacing w:before="360" w:after="60" w:line="36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rsid w:val="00FD74E8"/>
    <w:pPr>
      <w:keepNext/>
      <w:keepLines/>
      <w:spacing w:before="200" w:after="0"/>
      <w:outlineLvl w:val="2"/>
    </w:pPr>
    <w:rPr>
      <w:rFonts w:asciiTheme="majorHAnsi" w:eastAsiaTheme="majorEastAsia" w:hAnsiTheme="majorHAnsi" w:cstheme="majorBidi"/>
      <w:b/>
      <w:bCs/>
      <w:caps/>
      <w:color w:val="7E97AD" w:themeColor="accent1"/>
      <w14:ligatures w14:val="standardContextual"/>
    </w:rPr>
  </w:style>
  <w:style w:type="paragraph" w:styleId="Heading4">
    <w:name w:val="heading 4"/>
    <w:basedOn w:val="Normal"/>
    <w:next w:val="Normal"/>
    <w:link w:val="Heading4Char"/>
    <w:uiPriority w:val="18"/>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9"/>
    <w:rPr>
      <w:kern w:val="20"/>
      <w:sz w:val="36"/>
    </w:rPr>
  </w:style>
  <w:style w:type="character" w:customStyle="1" w:styleId="Heading2Char">
    <w:name w:val="Heading 2 Char"/>
    <w:basedOn w:val="DefaultParagraphFont"/>
    <w:link w:val="Heading2"/>
    <w:uiPriority w:val="1"/>
    <w:rsid w:val="0098335E"/>
    <w:rPr>
      <w:rFonts w:asciiTheme="majorHAnsi" w:eastAsiaTheme="majorEastAsia" w:hAnsiTheme="majorHAnsi" w:cstheme="majorBidi"/>
      <w:caps/>
      <w:color w:val="577188" w:themeColor="accent1" w:themeShade="BF"/>
      <w:kern w:val="20"/>
      <w:sz w:val="24"/>
      <w:lang w:val="en-GB"/>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rsid w:val="00FD74E8"/>
    <w:pPr>
      <w:spacing w:before="240" w:after="240"/>
      <w:ind w:right="720"/>
    </w:pPr>
    <w:rPr>
      <w:i/>
      <w:iCs/>
      <w:color w:val="7E97AD" w:themeColor="accent1"/>
      <w:sz w:val="24"/>
    </w:rPr>
  </w:style>
  <w:style w:type="character" w:customStyle="1" w:styleId="QuoteChar">
    <w:name w:val="Quote Char"/>
    <w:basedOn w:val="DefaultParagraphFont"/>
    <w:link w:val="Quote"/>
    <w:uiPriority w:val="9"/>
    <w:rsid w:val="00FD74E8"/>
    <w:rPr>
      <w:i/>
      <w:iCs/>
      <w:color w:val="7E97AD" w:themeColor="accent1"/>
      <w:kern w:val="20"/>
      <w:sz w:val="24"/>
      <w:lang w:val="en-GB"/>
    </w:rPr>
  </w:style>
  <w:style w:type="paragraph" w:styleId="Bibliography">
    <w:name w:val="Bibliography"/>
    <w:basedOn w:val="Normal"/>
    <w:next w:val="Normal"/>
    <w:uiPriority w:val="37"/>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unhideWhenUsed/>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sid w:val="00FD74E8"/>
    <w:rPr>
      <w:rFonts w:asciiTheme="majorHAnsi" w:eastAsiaTheme="majorEastAsia" w:hAnsiTheme="majorHAnsi" w:cstheme="majorBidi"/>
      <w:b/>
      <w:bCs/>
      <w:caps/>
      <w:color w:val="7E97AD" w:themeColor="accent1"/>
      <w:kern w:val="20"/>
      <w:lang w:val="en-GB"/>
      <w14:ligatures w14:val="standardContextual"/>
    </w:rPr>
  </w:style>
  <w:style w:type="character" w:customStyle="1" w:styleId="Heading4Char">
    <w:name w:val="Heading 4 Char"/>
    <w:basedOn w:val="DefaultParagraphFont"/>
    <w:link w:val="Heading4"/>
    <w:uiPriority w:val="18"/>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7"/>
      </w:numPr>
      <w:contextualSpacing/>
    </w:pPr>
  </w:style>
  <w:style w:type="paragraph" w:styleId="ListNumber2">
    <w:name w:val="List Number 2"/>
    <w:basedOn w:val="Normal"/>
    <w:uiPriority w:val="1"/>
    <w:unhideWhenUsed/>
    <w:qFormat/>
    <w:pPr>
      <w:numPr>
        <w:ilvl w:val="1"/>
        <w:numId w:val="7"/>
      </w:numPr>
      <w:contextualSpacing/>
    </w:pPr>
  </w:style>
  <w:style w:type="paragraph" w:styleId="ListNumber3">
    <w:name w:val="List Number 3"/>
    <w:basedOn w:val="Normal"/>
    <w:uiPriority w:val="18"/>
    <w:unhideWhenUsed/>
    <w:qFormat/>
    <w:pPr>
      <w:numPr>
        <w:ilvl w:val="2"/>
        <w:numId w:val="7"/>
      </w:numPr>
      <w:contextualSpacing/>
    </w:pPr>
  </w:style>
  <w:style w:type="paragraph" w:styleId="ListNumber4">
    <w:name w:val="List Number 4"/>
    <w:basedOn w:val="Normal"/>
    <w:uiPriority w:val="18"/>
    <w:semiHidden/>
    <w:unhideWhenUsed/>
    <w:pPr>
      <w:numPr>
        <w:ilvl w:val="3"/>
        <w:numId w:val="7"/>
      </w:numPr>
      <w:contextualSpacing/>
    </w:pPr>
  </w:style>
  <w:style w:type="paragraph" w:styleId="ListNumber5">
    <w:name w:val="List Number 5"/>
    <w:basedOn w:val="Normal"/>
    <w:uiPriority w:val="18"/>
    <w:semiHidden/>
    <w:unhideWhenUsed/>
    <w:pPr>
      <w:numPr>
        <w:ilvl w:val="4"/>
        <w:numId w:val="7"/>
      </w:numPr>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6"/>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PlainTable4">
    <w:name w:val="Plain Table 4"/>
    <w:basedOn w:val="TableNormal"/>
    <w:uiPriority w:val="43"/>
    <w:rsid w:val="00876B1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453A89"/>
    <w:pPr>
      <w:spacing w:after="0" w:line="240" w:lineRule="auto"/>
    </w:pPr>
    <w:tblPr>
      <w:tblStyleRowBandSize w:val="1"/>
      <w:tblStyleColBandSize w:val="1"/>
      <w:tblInd w:w="0" w:type="dxa"/>
      <w:tblBorders>
        <w:top w:val="single" w:sz="4" w:space="0" w:color="CBD5DE" w:themeColor="accent1" w:themeTint="66"/>
        <w:left w:val="single" w:sz="4" w:space="0" w:color="CBD5DE" w:themeColor="accent1" w:themeTint="66"/>
        <w:bottom w:val="single" w:sz="4" w:space="0" w:color="CBD5DE" w:themeColor="accent1" w:themeTint="66"/>
        <w:right w:val="single" w:sz="4" w:space="0" w:color="CBD5DE" w:themeColor="accent1" w:themeTint="66"/>
        <w:insideH w:val="single" w:sz="4" w:space="0" w:color="CBD5DE" w:themeColor="accent1" w:themeTint="66"/>
        <w:insideV w:val="single" w:sz="4" w:space="0" w:color="CBD5DE" w:themeColor="accent1" w:themeTint="66"/>
      </w:tblBorders>
      <w:tblCellMar>
        <w:top w:w="0" w:type="dxa"/>
        <w:left w:w="108" w:type="dxa"/>
        <w:bottom w:w="0" w:type="dxa"/>
        <w:right w:w="108" w:type="dxa"/>
      </w:tblCellMar>
    </w:tblPr>
    <w:tblStylePr w:type="firstRow">
      <w:rPr>
        <w:b/>
        <w:bCs/>
      </w:rPr>
      <w:tblPr/>
      <w:tcPr>
        <w:tcBorders>
          <w:bottom w:val="single" w:sz="12" w:space="0" w:color="B1C0CD" w:themeColor="accent1" w:themeTint="99"/>
        </w:tcBorders>
      </w:tcPr>
    </w:tblStylePr>
    <w:tblStylePr w:type="lastRow">
      <w:rPr>
        <w:b/>
        <w:bCs/>
      </w:rPr>
      <w:tblPr/>
      <w:tcPr>
        <w:tcBorders>
          <w:top w:val="double" w:sz="2" w:space="0" w:color="B1C0CD"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1981">
      <w:bodyDiv w:val="1"/>
      <w:marLeft w:val="0"/>
      <w:marRight w:val="0"/>
      <w:marTop w:val="0"/>
      <w:marBottom w:val="0"/>
      <w:divBdr>
        <w:top w:val="none" w:sz="0" w:space="0" w:color="auto"/>
        <w:left w:val="none" w:sz="0" w:space="0" w:color="auto"/>
        <w:bottom w:val="none" w:sz="0" w:space="0" w:color="auto"/>
        <w:right w:val="none" w:sz="0" w:space="0" w:color="auto"/>
      </w:divBdr>
    </w:div>
    <w:div w:id="4867708">
      <w:bodyDiv w:val="1"/>
      <w:marLeft w:val="0"/>
      <w:marRight w:val="0"/>
      <w:marTop w:val="0"/>
      <w:marBottom w:val="0"/>
      <w:divBdr>
        <w:top w:val="none" w:sz="0" w:space="0" w:color="auto"/>
        <w:left w:val="none" w:sz="0" w:space="0" w:color="auto"/>
        <w:bottom w:val="none" w:sz="0" w:space="0" w:color="auto"/>
        <w:right w:val="none" w:sz="0" w:space="0" w:color="auto"/>
      </w:divBdr>
    </w:div>
    <w:div w:id="15887774">
      <w:bodyDiv w:val="1"/>
      <w:marLeft w:val="0"/>
      <w:marRight w:val="0"/>
      <w:marTop w:val="0"/>
      <w:marBottom w:val="0"/>
      <w:divBdr>
        <w:top w:val="none" w:sz="0" w:space="0" w:color="auto"/>
        <w:left w:val="none" w:sz="0" w:space="0" w:color="auto"/>
        <w:bottom w:val="none" w:sz="0" w:space="0" w:color="auto"/>
        <w:right w:val="none" w:sz="0" w:space="0" w:color="auto"/>
      </w:divBdr>
    </w:div>
    <w:div w:id="23988758">
      <w:bodyDiv w:val="1"/>
      <w:marLeft w:val="0"/>
      <w:marRight w:val="0"/>
      <w:marTop w:val="0"/>
      <w:marBottom w:val="0"/>
      <w:divBdr>
        <w:top w:val="none" w:sz="0" w:space="0" w:color="auto"/>
        <w:left w:val="none" w:sz="0" w:space="0" w:color="auto"/>
        <w:bottom w:val="none" w:sz="0" w:space="0" w:color="auto"/>
        <w:right w:val="none" w:sz="0" w:space="0" w:color="auto"/>
      </w:divBdr>
    </w:div>
    <w:div w:id="28184843">
      <w:bodyDiv w:val="1"/>
      <w:marLeft w:val="0"/>
      <w:marRight w:val="0"/>
      <w:marTop w:val="0"/>
      <w:marBottom w:val="0"/>
      <w:divBdr>
        <w:top w:val="none" w:sz="0" w:space="0" w:color="auto"/>
        <w:left w:val="none" w:sz="0" w:space="0" w:color="auto"/>
        <w:bottom w:val="none" w:sz="0" w:space="0" w:color="auto"/>
        <w:right w:val="none" w:sz="0" w:space="0" w:color="auto"/>
      </w:divBdr>
    </w:div>
    <w:div w:id="73360769">
      <w:bodyDiv w:val="1"/>
      <w:marLeft w:val="0"/>
      <w:marRight w:val="0"/>
      <w:marTop w:val="0"/>
      <w:marBottom w:val="0"/>
      <w:divBdr>
        <w:top w:val="none" w:sz="0" w:space="0" w:color="auto"/>
        <w:left w:val="none" w:sz="0" w:space="0" w:color="auto"/>
        <w:bottom w:val="none" w:sz="0" w:space="0" w:color="auto"/>
        <w:right w:val="none" w:sz="0" w:space="0" w:color="auto"/>
      </w:divBdr>
    </w:div>
    <w:div w:id="98767663">
      <w:bodyDiv w:val="1"/>
      <w:marLeft w:val="0"/>
      <w:marRight w:val="0"/>
      <w:marTop w:val="0"/>
      <w:marBottom w:val="0"/>
      <w:divBdr>
        <w:top w:val="none" w:sz="0" w:space="0" w:color="auto"/>
        <w:left w:val="none" w:sz="0" w:space="0" w:color="auto"/>
        <w:bottom w:val="none" w:sz="0" w:space="0" w:color="auto"/>
        <w:right w:val="none" w:sz="0" w:space="0" w:color="auto"/>
      </w:divBdr>
    </w:div>
    <w:div w:id="103425376">
      <w:bodyDiv w:val="1"/>
      <w:marLeft w:val="0"/>
      <w:marRight w:val="0"/>
      <w:marTop w:val="0"/>
      <w:marBottom w:val="0"/>
      <w:divBdr>
        <w:top w:val="none" w:sz="0" w:space="0" w:color="auto"/>
        <w:left w:val="none" w:sz="0" w:space="0" w:color="auto"/>
        <w:bottom w:val="none" w:sz="0" w:space="0" w:color="auto"/>
        <w:right w:val="none" w:sz="0" w:space="0" w:color="auto"/>
      </w:divBdr>
    </w:div>
    <w:div w:id="134302838">
      <w:bodyDiv w:val="1"/>
      <w:marLeft w:val="0"/>
      <w:marRight w:val="0"/>
      <w:marTop w:val="0"/>
      <w:marBottom w:val="0"/>
      <w:divBdr>
        <w:top w:val="none" w:sz="0" w:space="0" w:color="auto"/>
        <w:left w:val="none" w:sz="0" w:space="0" w:color="auto"/>
        <w:bottom w:val="none" w:sz="0" w:space="0" w:color="auto"/>
        <w:right w:val="none" w:sz="0" w:space="0" w:color="auto"/>
      </w:divBdr>
    </w:div>
    <w:div w:id="135150868">
      <w:bodyDiv w:val="1"/>
      <w:marLeft w:val="0"/>
      <w:marRight w:val="0"/>
      <w:marTop w:val="0"/>
      <w:marBottom w:val="0"/>
      <w:divBdr>
        <w:top w:val="none" w:sz="0" w:space="0" w:color="auto"/>
        <w:left w:val="none" w:sz="0" w:space="0" w:color="auto"/>
        <w:bottom w:val="none" w:sz="0" w:space="0" w:color="auto"/>
        <w:right w:val="none" w:sz="0" w:space="0" w:color="auto"/>
      </w:divBdr>
    </w:div>
    <w:div w:id="138114072">
      <w:bodyDiv w:val="1"/>
      <w:marLeft w:val="0"/>
      <w:marRight w:val="0"/>
      <w:marTop w:val="0"/>
      <w:marBottom w:val="0"/>
      <w:divBdr>
        <w:top w:val="none" w:sz="0" w:space="0" w:color="auto"/>
        <w:left w:val="none" w:sz="0" w:space="0" w:color="auto"/>
        <w:bottom w:val="none" w:sz="0" w:space="0" w:color="auto"/>
        <w:right w:val="none" w:sz="0" w:space="0" w:color="auto"/>
      </w:divBdr>
    </w:div>
    <w:div w:id="154105109">
      <w:bodyDiv w:val="1"/>
      <w:marLeft w:val="0"/>
      <w:marRight w:val="0"/>
      <w:marTop w:val="0"/>
      <w:marBottom w:val="0"/>
      <w:divBdr>
        <w:top w:val="none" w:sz="0" w:space="0" w:color="auto"/>
        <w:left w:val="none" w:sz="0" w:space="0" w:color="auto"/>
        <w:bottom w:val="none" w:sz="0" w:space="0" w:color="auto"/>
        <w:right w:val="none" w:sz="0" w:space="0" w:color="auto"/>
      </w:divBdr>
    </w:div>
    <w:div w:id="177040144">
      <w:bodyDiv w:val="1"/>
      <w:marLeft w:val="0"/>
      <w:marRight w:val="0"/>
      <w:marTop w:val="0"/>
      <w:marBottom w:val="0"/>
      <w:divBdr>
        <w:top w:val="none" w:sz="0" w:space="0" w:color="auto"/>
        <w:left w:val="none" w:sz="0" w:space="0" w:color="auto"/>
        <w:bottom w:val="none" w:sz="0" w:space="0" w:color="auto"/>
        <w:right w:val="none" w:sz="0" w:space="0" w:color="auto"/>
      </w:divBdr>
    </w:div>
    <w:div w:id="187988690">
      <w:bodyDiv w:val="1"/>
      <w:marLeft w:val="0"/>
      <w:marRight w:val="0"/>
      <w:marTop w:val="0"/>
      <w:marBottom w:val="0"/>
      <w:divBdr>
        <w:top w:val="none" w:sz="0" w:space="0" w:color="auto"/>
        <w:left w:val="none" w:sz="0" w:space="0" w:color="auto"/>
        <w:bottom w:val="none" w:sz="0" w:space="0" w:color="auto"/>
        <w:right w:val="none" w:sz="0" w:space="0" w:color="auto"/>
      </w:divBdr>
    </w:div>
    <w:div w:id="217474475">
      <w:bodyDiv w:val="1"/>
      <w:marLeft w:val="0"/>
      <w:marRight w:val="0"/>
      <w:marTop w:val="0"/>
      <w:marBottom w:val="0"/>
      <w:divBdr>
        <w:top w:val="none" w:sz="0" w:space="0" w:color="auto"/>
        <w:left w:val="none" w:sz="0" w:space="0" w:color="auto"/>
        <w:bottom w:val="none" w:sz="0" w:space="0" w:color="auto"/>
        <w:right w:val="none" w:sz="0" w:space="0" w:color="auto"/>
      </w:divBdr>
    </w:div>
    <w:div w:id="219243568">
      <w:bodyDiv w:val="1"/>
      <w:marLeft w:val="0"/>
      <w:marRight w:val="0"/>
      <w:marTop w:val="0"/>
      <w:marBottom w:val="0"/>
      <w:divBdr>
        <w:top w:val="none" w:sz="0" w:space="0" w:color="auto"/>
        <w:left w:val="none" w:sz="0" w:space="0" w:color="auto"/>
        <w:bottom w:val="none" w:sz="0" w:space="0" w:color="auto"/>
        <w:right w:val="none" w:sz="0" w:space="0" w:color="auto"/>
      </w:divBdr>
    </w:div>
    <w:div w:id="274364242">
      <w:bodyDiv w:val="1"/>
      <w:marLeft w:val="0"/>
      <w:marRight w:val="0"/>
      <w:marTop w:val="0"/>
      <w:marBottom w:val="0"/>
      <w:divBdr>
        <w:top w:val="none" w:sz="0" w:space="0" w:color="auto"/>
        <w:left w:val="none" w:sz="0" w:space="0" w:color="auto"/>
        <w:bottom w:val="none" w:sz="0" w:space="0" w:color="auto"/>
        <w:right w:val="none" w:sz="0" w:space="0" w:color="auto"/>
      </w:divBdr>
    </w:div>
    <w:div w:id="276330475">
      <w:bodyDiv w:val="1"/>
      <w:marLeft w:val="0"/>
      <w:marRight w:val="0"/>
      <w:marTop w:val="0"/>
      <w:marBottom w:val="0"/>
      <w:divBdr>
        <w:top w:val="none" w:sz="0" w:space="0" w:color="auto"/>
        <w:left w:val="none" w:sz="0" w:space="0" w:color="auto"/>
        <w:bottom w:val="none" w:sz="0" w:space="0" w:color="auto"/>
        <w:right w:val="none" w:sz="0" w:space="0" w:color="auto"/>
      </w:divBdr>
    </w:div>
    <w:div w:id="284039930">
      <w:bodyDiv w:val="1"/>
      <w:marLeft w:val="0"/>
      <w:marRight w:val="0"/>
      <w:marTop w:val="0"/>
      <w:marBottom w:val="0"/>
      <w:divBdr>
        <w:top w:val="none" w:sz="0" w:space="0" w:color="auto"/>
        <w:left w:val="none" w:sz="0" w:space="0" w:color="auto"/>
        <w:bottom w:val="none" w:sz="0" w:space="0" w:color="auto"/>
        <w:right w:val="none" w:sz="0" w:space="0" w:color="auto"/>
      </w:divBdr>
    </w:div>
    <w:div w:id="305473028">
      <w:bodyDiv w:val="1"/>
      <w:marLeft w:val="0"/>
      <w:marRight w:val="0"/>
      <w:marTop w:val="0"/>
      <w:marBottom w:val="0"/>
      <w:divBdr>
        <w:top w:val="none" w:sz="0" w:space="0" w:color="auto"/>
        <w:left w:val="none" w:sz="0" w:space="0" w:color="auto"/>
        <w:bottom w:val="none" w:sz="0" w:space="0" w:color="auto"/>
        <w:right w:val="none" w:sz="0" w:space="0" w:color="auto"/>
      </w:divBdr>
    </w:div>
    <w:div w:id="335615629">
      <w:bodyDiv w:val="1"/>
      <w:marLeft w:val="0"/>
      <w:marRight w:val="0"/>
      <w:marTop w:val="0"/>
      <w:marBottom w:val="0"/>
      <w:divBdr>
        <w:top w:val="none" w:sz="0" w:space="0" w:color="auto"/>
        <w:left w:val="none" w:sz="0" w:space="0" w:color="auto"/>
        <w:bottom w:val="none" w:sz="0" w:space="0" w:color="auto"/>
        <w:right w:val="none" w:sz="0" w:space="0" w:color="auto"/>
      </w:divBdr>
    </w:div>
    <w:div w:id="343867656">
      <w:bodyDiv w:val="1"/>
      <w:marLeft w:val="0"/>
      <w:marRight w:val="0"/>
      <w:marTop w:val="0"/>
      <w:marBottom w:val="0"/>
      <w:divBdr>
        <w:top w:val="none" w:sz="0" w:space="0" w:color="auto"/>
        <w:left w:val="none" w:sz="0" w:space="0" w:color="auto"/>
        <w:bottom w:val="none" w:sz="0" w:space="0" w:color="auto"/>
        <w:right w:val="none" w:sz="0" w:space="0" w:color="auto"/>
      </w:divBdr>
    </w:div>
    <w:div w:id="347678371">
      <w:bodyDiv w:val="1"/>
      <w:marLeft w:val="0"/>
      <w:marRight w:val="0"/>
      <w:marTop w:val="0"/>
      <w:marBottom w:val="0"/>
      <w:divBdr>
        <w:top w:val="none" w:sz="0" w:space="0" w:color="auto"/>
        <w:left w:val="none" w:sz="0" w:space="0" w:color="auto"/>
        <w:bottom w:val="none" w:sz="0" w:space="0" w:color="auto"/>
        <w:right w:val="none" w:sz="0" w:space="0" w:color="auto"/>
      </w:divBdr>
    </w:div>
    <w:div w:id="393284842">
      <w:bodyDiv w:val="1"/>
      <w:marLeft w:val="0"/>
      <w:marRight w:val="0"/>
      <w:marTop w:val="0"/>
      <w:marBottom w:val="0"/>
      <w:divBdr>
        <w:top w:val="none" w:sz="0" w:space="0" w:color="auto"/>
        <w:left w:val="none" w:sz="0" w:space="0" w:color="auto"/>
        <w:bottom w:val="none" w:sz="0" w:space="0" w:color="auto"/>
        <w:right w:val="none" w:sz="0" w:space="0" w:color="auto"/>
      </w:divBdr>
    </w:div>
    <w:div w:id="432558387">
      <w:bodyDiv w:val="1"/>
      <w:marLeft w:val="0"/>
      <w:marRight w:val="0"/>
      <w:marTop w:val="0"/>
      <w:marBottom w:val="0"/>
      <w:divBdr>
        <w:top w:val="none" w:sz="0" w:space="0" w:color="auto"/>
        <w:left w:val="none" w:sz="0" w:space="0" w:color="auto"/>
        <w:bottom w:val="none" w:sz="0" w:space="0" w:color="auto"/>
        <w:right w:val="none" w:sz="0" w:space="0" w:color="auto"/>
      </w:divBdr>
    </w:div>
    <w:div w:id="433206608">
      <w:bodyDiv w:val="1"/>
      <w:marLeft w:val="0"/>
      <w:marRight w:val="0"/>
      <w:marTop w:val="0"/>
      <w:marBottom w:val="0"/>
      <w:divBdr>
        <w:top w:val="none" w:sz="0" w:space="0" w:color="auto"/>
        <w:left w:val="none" w:sz="0" w:space="0" w:color="auto"/>
        <w:bottom w:val="none" w:sz="0" w:space="0" w:color="auto"/>
        <w:right w:val="none" w:sz="0" w:space="0" w:color="auto"/>
      </w:divBdr>
    </w:div>
    <w:div w:id="453601792">
      <w:bodyDiv w:val="1"/>
      <w:marLeft w:val="0"/>
      <w:marRight w:val="0"/>
      <w:marTop w:val="0"/>
      <w:marBottom w:val="0"/>
      <w:divBdr>
        <w:top w:val="none" w:sz="0" w:space="0" w:color="auto"/>
        <w:left w:val="none" w:sz="0" w:space="0" w:color="auto"/>
        <w:bottom w:val="none" w:sz="0" w:space="0" w:color="auto"/>
        <w:right w:val="none" w:sz="0" w:space="0" w:color="auto"/>
      </w:divBdr>
    </w:div>
    <w:div w:id="464742427">
      <w:bodyDiv w:val="1"/>
      <w:marLeft w:val="0"/>
      <w:marRight w:val="0"/>
      <w:marTop w:val="0"/>
      <w:marBottom w:val="0"/>
      <w:divBdr>
        <w:top w:val="none" w:sz="0" w:space="0" w:color="auto"/>
        <w:left w:val="none" w:sz="0" w:space="0" w:color="auto"/>
        <w:bottom w:val="none" w:sz="0" w:space="0" w:color="auto"/>
        <w:right w:val="none" w:sz="0" w:space="0" w:color="auto"/>
      </w:divBdr>
    </w:div>
    <w:div w:id="506138000">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29211447">
      <w:bodyDiv w:val="1"/>
      <w:marLeft w:val="0"/>
      <w:marRight w:val="0"/>
      <w:marTop w:val="0"/>
      <w:marBottom w:val="0"/>
      <w:divBdr>
        <w:top w:val="none" w:sz="0" w:space="0" w:color="auto"/>
        <w:left w:val="none" w:sz="0" w:space="0" w:color="auto"/>
        <w:bottom w:val="none" w:sz="0" w:space="0" w:color="auto"/>
        <w:right w:val="none" w:sz="0" w:space="0" w:color="auto"/>
      </w:divBdr>
    </w:div>
    <w:div w:id="645551858">
      <w:bodyDiv w:val="1"/>
      <w:marLeft w:val="0"/>
      <w:marRight w:val="0"/>
      <w:marTop w:val="0"/>
      <w:marBottom w:val="0"/>
      <w:divBdr>
        <w:top w:val="none" w:sz="0" w:space="0" w:color="auto"/>
        <w:left w:val="none" w:sz="0" w:space="0" w:color="auto"/>
        <w:bottom w:val="none" w:sz="0" w:space="0" w:color="auto"/>
        <w:right w:val="none" w:sz="0" w:space="0" w:color="auto"/>
      </w:divBdr>
    </w:div>
    <w:div w:id="658846024">
      <w:bodyDiv w:val="1"/>
      <w:marLeft w:val="0"/>
      <w:marRight w:val="0"/>
      <w:marTop w:val="0"/>
      <w:marBottom w:val="0"/>
      <w:divBdr>
        <w:top w:val="none" w:sz="0" w:space="0" w:color="auto"/>
        <w:left w:val="none" w:sz="0" w:space="0" w:color="auto"/>
        <w:bottom w:val="none" w:sz="0" w:space="0" w:color="auto"/>
        <w:right w:val="none" w:sz="0" w:space="0" w:color="auto"/>
      </w:divBdr>
    </w:div>
    <w:div w:id="707609935">
      <w:bodyDiv w:val="1"/>
      <w:marLeft w:val="0"/>
      <w:marRight w:val="0"/>
      <w:marTop w:val="0"/>
      <w:marBottom w:val="0"/>
      <w:divBdr>
        <w:top w:val="none" w:sz="0" w:space="0" w:color="auto"/>
        <w:left w:val="none" w:sz="0" w:space="0" w:color="auto"/>
        <w:bottom w:val="none" w:sz="0" w:space="0" w:color="auto"/>
        <w:right w:val="none" w:sz="0" w:space="0" w:color="auto"/>
      </w:divBdr>
    </w:div>
    <w:div w:id="709188351">
      <w:bodyDiv w:val="1"/>
      <w:marLeft w:val="0"/>
      <w:marRight w:val="0"/>
      <w:marTop w:val="0"/>
      <w:marBottom w:val="0"/>
      <w:divBdr>
        <w:top w:val="none" w:sz="0" w:space="0" w:color="auto"/>
        <w:left w:val="none" w:sz="0" w:space="0" w:color="auto"/>
        <w:bottom w:val="none" w:sz="0" w:space="0" w:color="auto"/>
        <w:right w:val="none" w:sz="0" w:space="0" w:color="auto"/>
      </w:divBdr>
    </w:div>
    <w:div w:id="774986949">
      <w:bodyDiv w:val="1"/>
      <w:marLeft w:val="0"/>
      <w:marRight w:val="0"/>
      <w:marTop w:val="0"/>
      <w:marBottom w:val="0"/>
      <w:divBdr>
        <w:top w:val="none" w:sz="0" w:space="0" w:color="auto"/>
        <w:left w:val="none" w:sz="0" w:space="0" w:color="auto"/>
        <w:bottom w:val="none" w:sz="0" w:space="0" w:color="auto"/>
        <w:right w:val="none" w:sz="0" w:space="0" w:color="auto"/>
      </w:divBdr>
    </w:div>
    <w:div w:id="778527160">
      <w:bodyDiv w:val="1"/>
      <w:marLeft w:val="0"/>
      <w:marRight w:val="0"/>
      <w:marTop w:val="0"/>
      <w:marBottom w:val="0"/>
      <w:divBdr>
        <w:top w:val="none" w:sz="0" w:space="0" w:color="auto"/>
        <w:left w:val="none" w:sz="0" w:space="0" w:color="auto"/>
        <w:bottom w:val="none" w:sz="0" w:space="0" w:color="auto"/>
        <w:right w:val="none" w:sz="0" w:space="0" w:color="auto"/>
      </w:divBdr>
    </w:div>
    <w:div w:id="783623193">
      <w:bodyDiv w:val="1"/>
      <w:marLeft w:val="0"/>
      <w:marRight w:val="0"/>
      <w:marTop w:val="0"/>
      <w:marBottom w:val="0"/>
      <w:divBdr>
        <w:top w:val="none" w:sz="0" w:space="0" w:color="auto"/>
        <w:left w:val="none" w:sz="0" w:space="0" w:color="auto"/>
        <w:bottom w:val="none" w:sz="0" w:space="0" w:color="auto"/>
        <w:right w:val="none" w:sz="0" w:space="0" w:color="auto"/>
      </w:divBdr>
    </w:div>
    <w:div w:id="791631884">
      <w:bodyDiv w:val="1"/>
      <w:marLeft w:val="0"/>
      <w:marRight w:val="0"/>
      <w:marTop w:val="0"/>
      <w:marBottom w:val="0"/>
      <w:divBdr>
        <w:top w:val="none" w:sz="0" w:space="0" w:color="auto"/>
        <w:left w:val="none" w:sz="0" w:space="0" w:color="auto"/>
        <w:bottom w:val="none" w:sz="0" w:space="0" w:color="auto"/>
        <w:right w:val="none" w:sz="0" w:space="0" w:color="auto"/>
      </w:divBdr>
    </w:div>
    <w:div w:id="847906779">
      <w:bodyDiv w:val="1"/>
      <w:marLeft w:val="0"/>
      <w:marRight w:val="0"/>
      <w:marTop w:val="0"/>
      <w:marBottom w:val="0"/>
      <w:divBdr>
        <w:top w:val="none" w:sz="0" w:space="0" w:color="auto"/>
        <w:left w:val="none" w:sz="0" w:space="0" w:color="auto"/>
        <w:bottom w:val="none" w:sz="0" w:space="0" w:color="auto"/>
        <w:right w:val="none" w:sz="0" w:space="0" w:color="auto"/>
      </w:divBdr>
    </w:div>
    <w:div w:id="857735454">
      <w:bodyDiv w:val="1"/>
      <w:marLeft w:val="0"/>
      <w:marRight w:val="0"/>
      <w:marTop w:val="0"/>
      <w:marBottom w:val="0"/>
      <w:divBdr>
        <w:top w:val="none" w:sz="0" w:space="0" w:color="auto"/>
        <w:left w:val="none" w:sz="0" w:space="0" w:color="auto"/>
        <w:bottom w:val="none" w:sz="0" w:space="0" w:color="auto"/>
        <w:right w:val="none" w:sz="0" w:space="0" w:color="auto"/>
      </w:divBdr>
    </w:div>
    <w:div w:id="863253275">
      <w:bodyDiv w:val="1"/>
      <w:marLeft w:val="0"/>
      <w:marRight w:val="0"/>
      <w:marTop w:val="0"/>
      <w:marBottom w:val="0"/>
      <w:divBdr>
        <w:top w:val="none" w:sz="0" w:space="0" w:color="auto"/>
        <w:left w:val="none" w:sz="0" w:space="0" w:color="auto"/>
        <w:bottom w:val="none" w:sz="0" w:space="0" w:color="auto"/>
        <w:right w:val="none" w:sz="0" w:space="0" w:color="auto"/>
      </w:divBdr>
    </w:div>
    <w:div w:id="883829061">
      <w:bodyDiv w:val="1"/>
      <w:marLeft w:val="0"/>
      <w:marRight w:val="0"/>
      <w:marTop w:val="0"/>
      <w:marBottom w:val="0"/>
      <w:divBdr>
        <w:top w:val="none" w:sz="0" w:space="0" w:color="auto"/>
        <w:left w:val="none" w:sz="0" w:space="0" w:color="auto"/>
        <w:bottom w:val="none" w:sz="0" w:space="0" w:color="auto"/>
        <w:right w:val="none" w:sz="0" w:space="0" w:color="auto"/>
      </w:divBdr>
    </w:div>
    <w:div w:id="900138824">
      <w:bodyDiv w:val="1"/>
      <w:marLeft w:val="0"/>
      <w:marRight w:val="0"/>
      <w:marTop w:val="0"/>
      <w:marBottom w:val="0"/>
      <w:divBdr>
        <w:top w:val="none" w:sz="0" w:space="0" w:color="auto"/>
        <w:left w:val="none" w:sz="0" w:space="0" w:color="auto"/>
        <w:bottom w:val="none" w:sz="0" w:space="0" w:color="auto"/>
        <w:right w:val="none" w:sz="0" w:space="0" w:color="auto"/>
      </w:divBdr>
    </w:div>
    <w:div w:id="919414819">
      <w:bodyDiv w:val="1"/>
      <w:marLeft w:val="0"/>
      <w:marRight w:val="0"/>
      <w:marTop w:val="0"/>
      <w:marBottom w:val="0"/>
      <w:divBdr>
        <w:top w:val="none" w:sz="0" w:space="0" w:color="auto"/>
        <w:left w:val="none" w:sz="0" w:space="0" w:color="auto"/>
        <w:bottom w:val="none" w:sz="0" w:space="0" w:color="auto"/>
        <w:right w:val="none" w:sz="0" w:space="0" w:color="auto"/>
      </w:divBdr>
    </w:div>
    <w:div w:id="985278969">
      <w:bodyDiv w:val="1"/>
      <w:marLeft w:val="0"/>
      <w:marRight w:val="0"/>
      <w:marTop w:val="0"/>
      <w:marBottom w:val="0"/>
      <w:divBdr>
        <w:top w:val="none" w:sz="0" w:space="0" w:color="auto"/>
        <w:left w:val="none" w:sz="0" w:space="0" w:color="auto"/>
        <w:bottom w:val="none" w:sz="0" w:space="0" w:color="auto"/>
        <w:right w:val="none" w:sz="0" w:space="0" w:color="auto"/>
      </w:divBdr>
    </w:div>
    <w:div w:id="989403711">
      <w:bodyDiv w:val="1"/>
      <w:marLeft w:val="0"/>
      <w:marRight w:val="0"/>
      <w:marTop w:val="0"/>
      <w:marBottom w:val="0"/>
      <w:divBdr>
        <w:top w:val="none" w:sz="0" w:space="0" w:color="auto"/>
        <w:left w:val="none" w:sz="0" w:space="0" w:color="auto"/>
        <w:bottom w:val="none" w:sz="0" w:space="0" w:color="auto"/>
        <w:right w:val="none" w:sz="0" w:space="0" w:color="auto"/>
      </w:divBdr>
    </w:div>
    <w:div w:id="1006982533">
      <w:bodyDiv w:val="1"/>
      <w:marLeft w:val="0"/>
      <w:marRight w:val="0"/>
      <w:marTop w:val="0"/>
      <w:marBottom w:val="0"/>
      <w:divBdr>
        <w:top w:val="none" w:sz="0" w:space="0" w:color="auto"/>
        <w:left w:val="none" w:sz="0" w:space="0" w:color="auto"/>
        <w:bottom w:val="none" w:sz="0" w:space="0" w:color="auto"/>
        <w:right w:val="none" w:sz="0" w:space="0" w:color="auto"/>
      </w:divBdr>
    </w:div>
    <w:div w:id="1019283842">
      <w:bodyDiv w:val="1"/>
      <w:marLeft w:val="0"/>
      <w:marRight w:val="0"/>
      <w:marTop w:val="0"/>
      <w:marBottom w:val="0"/>
      <w:divBdr>
        <w:top w:val="none" w:sz="0" w:space="0" w:color="auto"/>
        <w:left w:val="none" w:sz="0" w:space="0" w:color="auto"/>
        <w:bottom w:val="none" w:sz="0" w:space="0" w:color="auto"/>
        <w:right w:val="none" w:sz="0" w:space="0" w:color="auto"/>
      </w:divBdr>
    </w:div>
    <w:div w:id="1024597591">
      <w:bodyDiv w:val="1"/>
      <w:marLeft w:val="0"/>
      <w:marRight w:val="0"/>
      <w:marTop w:val="0"/>
      <w:marBottom w:val="0"/>
      <w:divBdr>
        <w:top w:val="none" w:sz="0" w:space="0" w:color="auto"/>
        <w:left w:val="none" w:sz="0" w:space="0" w:color="auto"/>
        <w:bottom w:val="none" w:sz="0" w:space="0" w:color="auto"/>
        <w:right w:val="none" w:sz="0" w:space="0" w:color="auto"/>
      </w:divBdr>
    </w:div>
    <w:div w:id="1113550981">
      <w:bodyDiv w:val="1"/>
      <w:marLeft w:val="0"/>
      <w:marRight w:val="0"/>
      <w:marTop w:val="0"/>
      <w:marBottom w:val="0"/>
      <w:divBdr>
        <w:top w:val="none" w:sz="0" w:space="0" w:color="auto"/>
        <w:left w:val="none" w:sz="0" w:space="0" w:color="auto"/>
        <w:bottom w:val="none" w:sz="0" w:space="0" w:color="auto"/>
        <w:right w:val="none" w:sz="0" w:space="0" w:color="auto"/>
      </w:divBdr>
    </w:div>
    <w:div w:id="1114985823">
      <w:bodyDiv w:val="1"/>
      <w:marLeft w:val="0"/>
      <w:marRight w:val="0"/>
      <w:marTop w:val="0"/>
      <w:marBottom w:val="0"/>
      <w:divBdr>
        <w:top w:val="none" w:sz="0" w:space="0" w:color="auto"/>
        <w:left w:val="none" w:sz="0" w:space="0" w:color="auto"/>
        <w:bottom w:val="none" w:sz="0" w:space="0" w:color="auto"/>
        <w:right w:val="none" w:sz="0" w:space="0" w:color="auto"/>
      </w:divBdr>
    </w:div>
    <w:div w:id="1116758040">
      <w:bodyDiv w:val="1"/>
      <w:marLeft w:val="0"/>
      <w:marRight w:val="0"/>
      <w:marTop w:val="0"/>
      <w:marBottom w:val="0"/>
      <w:divBdr>
        <w:top w:val="none" w:sz="0" w:space="0" w:color="auto"/>
        <w:left w:val="none" w:sz="0" w:space="0" w:color="auto"/>
        <w:bottom w:val="none" w:sz="0" w:space="0" w:color="auto"/>
        <w:right w:val="none" w:sz="0" w:space="0" w:color="auto"/>
      </w:divBdr>
    </w:div>
    <w:div w:id="1144010208">
      <w:bodyDiv w:val="1"/>
      <w:marLeft w:val="0"/>
      <w:marRight w:val="0"/>
      <w:marTop w:val="0"/>
      <w:marBottom w:val="0"/>
      <w:divBdr>
        <w:top w:val="none" w:sz="0" w:space="0" w:color="auto"/>
        <w:left w:val="none" w:sz="0" w:space="0" w:color="auto"/>
        <w:bottom w:val="none" w:sz="0" w:space="0" w:color="auto"/>
        <w:right w:val="none" w:sz="0" w:space="0" w:color="auto"/>
      </w:divBdr>
    </w:div>
    <w:div w:id="1170830461">
      <w:bodyDiv w:val="1"/>
      <w:marLeft w:val="0"/>
      <w:marRight w:val="0"/>
      <w:marTop w:val="0"/>
      <w:marBottom w:val="0"/>
      <w:divBdr>
        <w:top w:val="none" w:sz="0" w:space="0" w:color="auto"/>
        <w:left w:val="none" w:sz="0" w:space="0" w:color="auto"/>
        <w:bottom w:val="none" w:sz="0" w:space="0" w:color="auto"/>
        <w:right w:val="none" w:sz="0" w:space="0" w:color="auto"/>
      </w:divBdr>
    </w:div>
    <w:div w:id="1202472066">
      <w:bodyDiv w:val="1"/>
      <w:marLeft w:val="0"/>
      <w:marRight w:val="0"/>
      <w:marTop w:val="0"/>
      <w:marBottom w:val="0"/>
      <w:divBdr>
        <w:top w:val="none" w:sz="0" w:space="0" w:color="auto"/>
        <w:left w:val="none" w:sz="0" w:space="0" w:color="auto"/>
        <w:bottom w:val="none" w:sz="0" w:space="0" w:color="auto"/>
        <w:right w:val="none" w:sz="0" w:space="0" w:color="auto"/>
      </w:divBdr>
    </w:div>
    <w:div w:id="1217468087">
      <w:bodyDiv w:val="1"/>
      <w:marLeft w:val="0"/>
      <w:marRight w:val="0"/>
      <w:marTop w:val="0"/>
      <w:marBottom w:val="0"/>
      <w:divBdr>
        <w:top w:val="none" w:sz="0" w:space="0" w:color="auto"/>
        <w:left w:val="none" w:sz="0" w:space="0" w:color="auto"/>
        <w:bottom w:val="none" w:sz="0" w:space="0" w:color="auto"/>
        <w:right w:val="none" w:sz="0" w:space="0" w:color="auto"/>
      </w:divBdr>
    </w:div>
    <w:div w:id="1258251674">
      <w:bodyDiv w:val="1"/>
      <w:marLeft w:val="0"/>
      <w:marRight w:val="0"/>
      <w:marTop w:val="0"/>
      <w:marBottom w:val="0"/>
      <w:divBdr>
        <w:top w:val="none" w:sz="0" w:space="0" w:color="auto"/>
        <w:left w:val="none" w:sz="0" w:space="0" w:color="auto"/>
        <w:bottom w:val="none" w:sz="0" w:space="0" w:color="auto"/>
        <w:right w:val="none" w:sz="0" w:space="0" w:color="auto"/>
      </w:divBdr>
    </w:div>
    <w:div w:id="1290824120">
      <w:bodyDiv w:val="1"/>
      <w:marLeft w:val="0"/>
      <w:marRight w:val="0"/>
      <w:marTop w:val="0"/>
      <w:marBottom w:val="0"/>
      <w:divBdr>
        <w:top w:val="none" w:sz="0" w:space="0" w:color="auto"/>
        <w:left w:val="none" w:sz="0" w:space="0" w:color="auto"/>
        <w:bottom w:val="none" w:sz="0" w:space="0" w:color="auto"/>
        <w:right w:val="none" w:sz="0" w:space="0" w:color="auto"/>
      </w:divBdr>
    </w:div>
    <w:div w:id="1318729698">
      <w:bodyDiv w:val="1"/>
      <w:marLeft w:val="0"/>
      <w:marRight w:val="0"/>
      <w:marTop w:val="0"/>
      <w:marBottom w:val="0"/>
      <w:divBdr>
        <w:top w:val="none" w:sz="0" w:space="0" w:color="auto"/>
        <w:left w:val="none" w:sz="0" w:space="0" w:color="auto"/>
        <w:bottom w:val="none" w:sz="0" w:space="0" w:color="auto"/>
        <w:right w:val="none" w:sz="0" w:space="0" w:color="auto"/>
      </w:divBdr>
    </w:div>
    <w:div w:id="1354958498">
      <w:bodyDiv w:val="1"/>
      <w:marLeft w:val="0"/>
      <w:marRight w:val="0"/>
      <w:marTop w:val="0"/>
      <w:marBottom w:val="0"/>
      <w:divBdr>
        <w:top w:val="none" w:sz="0" w:space="0" w:color="auto"/>
        <w:left w:val="none" w:sz="0" w:space="0" w:color="auto"/>
        <w:bottom w:val="none" w:sz="0" w:space="0" w:color="auto"/>
        <w:right w:val="none" w:sz="0" w:space="0" w:color="auto"/>
      </w:divBdr>
    </w:div>
    <w:div w:id="1423916042">
      <w:bodyDiv w:val="1"/>
      <w:marLeft w:val="0"/>
      <w:marRight w:val="0"/>
      <w:marTop w:val="0"/>
      <w:marBottom w:val="0"/>
      <w:divBdr>
        <w:top w:val="none" w:sz="0" w:space="0" w:color="auto"/>
        <w:left w:val="none" w:sz="0" w:space="0" w:color="auto"/>
        <w:bottom w:val="none" w:sz="0" w:space="0" w:color="auto"/>
        <w:right w:val="none" w:sz="0" w:space="0" w:color="auto"/>
      </w:divBdr>
    </w:div>
    <w:div w:id="1434130520">
      <w:bodyDiv w:val="1"/>
      <w:marLeft w:val="0"/>
      <w:marRight w:val="0"/>
      <w:marTop w:val="0"/>
      <w:marBottom w:val="0"/>
      <w:divBdr>
        <w:top w:val="none" w:sz="0" w:space="0" w:color="auto"/>
        <w:left w:val="none" w:sz="0" w:space="0" w:color="auto"/>
        <w:bottom w:val="none" w:sz="0" w:space="0" w:color="auto"/>
        <w:right w:val="none" w:sz="0" w:space="0" w:color="auto"/>
      </w:divBdr>
    </w:div>
    <w:div w:id="1441530029">
      <w:bodyDiv w:val="1"/>
      <w:marLeft w:val="0"/>
      <w:marRight w:val="0"/>
      <w:marTop w:val="0"/>
      <w:marBottom w:val="0"/>
      <w:divBdr>
        <w:top w:val="none" w:sz="0" w:space="0" w:color="auto"/>
        <w:left w:val="none" w:sz="0" w:space="0" w:color="auto"/>
        <w:bottom w:val="none" w:sz="0" w:space="0" w:color="auto"/>
        <w:right w:val="none" w:sz="0" w:space="0" w:color="auto"/>
      </w:divBdr>
    </w:div>
    <w:div w:id="1468817928">
      <w:bodyDiv w:val="1"/>
      <w:marLeft w:val="0"/>
      <w:marRight w:val="0"/>
      <w:marTop w:val="0"/>
      <w:marBottom w:val="0"/>
      <w:divBdr>
        <w:top w:val="none" w:sz="0" w:space="0" w:color="auto"/>
        <w:left w:val="none" w:sz="0" w:space="0" w:color="auto"/>
        <w:bottom w:val="none" w:sz="0" w:space="0" w:color="auto"/>
        <w:right w:val="none" w:sz="0" w:space="0" w:color="auto"/>
      </w:divBdr>
    </w:div>
    <w:div w:id="1485200944">
      <w:bodyDiv w:val="1"/>
      <w:marLeft w:val="0"/>
      <w:marRight w:val="0"/>
      <w:marTop w:val="0"/>
      <w:marBottom w:val="0"/>
      <w:divBdr>
        <w:top w:val="none" w:sz="0" w:space="0" w:color="auto"/>
        <w:left w:val="none" w:sz="0" w:space="0" w:color="auto"/>
        <w:bottom w:val="none" w:sz="0" w:space="0" w:color="auto"/>
        <w:right w:val="none" w:sz="0" w:space="0" w:color="auto"/>
      </w:divBdr>
    </w:div>
    <w:div w:id="1525896253">
      <w:bodyDiv w:val="1"/>
      <w:marLeft w:val="0"/>
      <w:marRight w:val="0"/>
      <w:marTop w:val="0"/>
      <w:marBottom w:val="0"/>
      <w:divBdr>
        <w:top w:val="none" w:sz="0" w:space="0" w:color="auto"/>
        <w:left w:val="none" w:sz="0" w:space="0" w:color="auto"/>
        <w:bottom w:val="none" w:sz="0" w:space="0" w:color="auto"/>
        <w:right w:val="none" w:sz="0" w:space="0" w:color="auto"/>
      </w:divBdr>
    </w:div>
    <w:div w:id="1527476117">
      <w:bodyDiv w:val="1"/>
      <w:marLeft w:val="0"/>
      <w:marRight w:val="0"/>
      <w:marTop w:val="0"/>
      <w:marBottom w:val="0"/>
      <w:divBdr>
        <w:top w:val="none" w:sz="0" w:space="0" w:color="auto"/>
        <w:left w:val="none" w:sz="0" w:space="0" w:color="auto"/>
        <w:bottom w:val="none" w:sz="0" w:space="0" w:color="auto"/>
        <w:right w:val="none" w:sz="0" w:space="0" w:color="auto"/>
      </w:divBdr>
    </w:div>
    <w:div w:id="1568342182">
      <w:bodyDiv w:val="1"/>
      <w:marLeft w:val="0"/>
      <w:marRight w:val="0"/>
      <w:marTop w:val="0"/>
      <w:marBottom w:val="0"/>
      <w:divBdr>
        <w:top w:val="none" w:sz="0" w:space="0" w:color="auto"/>
        <w:left w:val="none" w:sz="0" w:space="0" w:color="auto"/>
        <w:bottom w:val="none" w:sz="0" w:space="0" w:color="auto"/>
        <w:right w:val="none" w:sz="0" w:space="0" w:color="auto"/>
      </w:divBdr>
    </w:div>
    <w:div w:id="1613324833">
      <w:bodyDiv w:val="1"/>
      <w:marLeft w:val="0"/>
      <w:marRight w:val="0"/>
      <w:marTop w:val="0"/>
      <w:marBottom w:val="0"/>
      <w:divBdr>
        <w:top w:val="none" w:sz="0" w:space="0" w:color="auto"/>
        <w:left w:val="none" w:sz="0" w:space="0" w:color="auto"/>
        <w:bottom w:val="none" w:sz="0" w:space="0" w:color="auto"/>
        <w:right w:val="none" w:sz="0" w:space="0" w:color="auto"/>
      </w:divBdr>
    </w:div>
    <w:div w:id="1620333472">
      <w:bodyDiv w:val="1"/>
      <w:marLeft w:val="0"/>
      <w:marRight w:val="0"/>
      <w:marTop w:val="0"/>
      <w:marBottom w:val="0"/>
      <w:divBdr>
        <w:top w:val="none" w:sz="0" w:space="0" w:color="auto"/>
        <w:left w:val="none" w:sz="0" w:space="0" w:color="auto"/>
        <w:bottom w:val="none" w:sz="0" w:space="0" w:color="auto"/>
        <w:right w:val="none" w:sz="0" w:space="0" w:color="auto"/>
      </w:divBdr>
    </w:div>
    <w:div w:id="1662662384">
      <w:bodyDiv w:val="1"/>
      <w:marLeft w:val="0"/>
      <w:marRight w:val="0"/>
      <w:marTop w:val="0"/>
      <w:marBottom w:val="0"/>
      <w:divBdr>
        <w:top w:val="none" w:sz="0" w:space="0" w:color="auto"/>
        <w:left w:val="none" w:sz="0" w:space="0" w:color="auto"/>
        <w:bottom w:val="none" w:sz="0" w:space="0" w:color="auto"/>
        <w:right w:val="none" w:sz="0" w:space="0" w:color="auto"/>
      </w:divBdr>
    </w:div>
    <w:div w:id="1666476526">
      <w:bodyDiv w:val="1"/>
      <w:marLeft w:val="0"/>
      <w:marRight w:val="0"/>
      <w:marTop w:val="0"/>
      <w:marBottom w:val="0"/>
      <w:divBdr>
        <w:top w:val="none" w:sz="0" w:space="0" w:color="auto"/>
        <w:left w:val="none" w:sz="0" w:space="0" w:color="auto"/>
        <w:bottom w:val="none" w:sz="0" w:space="0" w:color="auto"/>
        <w:right w:val="none" w:sz="0" w:space="0" w:color="auto"/>
      </w:divBdr>
    </w:div>
    <w:div w:id="1696493646">
      <w:bodyDiv w:val="1"/>
      <w:marLeft w:val="0"/>
      <w:marRight w:val="0"/>
      <w:marTop w:val="0"/>
      <w:marBottom w:val="0"/>
      <w:divBdr>
        <w:top w:val="none" w:sz="0" w:space="0" w:color="auto"/>
        <w:left w:val="none" w:sz="0" w:space="0" w:color="auto"/>
        <w:bottom w:val="none" w:sz="0" w:space="0" w:color="auto"/>
        <w:right w:val="none" w:sz="0" w:space="0" w:color="auto"/>
      </w:divBdr>
    </w:div>
    <w:div w:id="1700086580">
      <w:bodyDiv w:val="1"/>
      <w:marLeft w:val="0"/>
      <w:marRight w:val="0"/>
      <w:marTop w:val="0"/>
      <w:marBottom w:val="0"/>
      <w:divBdr>
        <w:top w:val="none" w:sz="0" w:space="0" w:color="auto"/>
        <w:left w:val="none" w:sz="0" w:space="0" w:color="auto"/>
        <w:bottom w:val="none" w:sz="0" w:space="0" w:color="auto"/>
        <w:right w:val="none" w:sz="0" w:space="0" w:color="auto"/>
      </w:divBdr>
    </w:div>
    <w:div w:id="1723794531">
      <w:bodyDiv w:val="1"/>
      <w:marLeft w:val="0"/>
      <w:marRight w:val="0"/>
      <w:marTop w:val="0"/>
      <w:marBottom w:val="0"/>
      <w:divBdr>
        <w:top w:val="none" w:sz="0" w:space="0" w:color="auto"/>
        <w:left w:val="none" w:sz="0" w:space="0" w:color="auto"/>
        <w:bottom w:val="none" w:sz="0" w:space="0" w:color="auto"/>
        <w:right w:val="none" w:sz="0" w:space="0" w:color="auto"/>
      </w:divBdr>
    </w:div>
    <w:div w:id="1788962629">
      <w:bodyDiv w:val="1"/>
      <w:marLeft w:val="0"/>
      <w:marRight w:val="0"/>
      <w:marTop w:val="0"/>
      <w:marBottom w:val="0"/>
      <w:divBdr>
        <w:top w:val="none" w:sz="0" w:space="0" w:color="auto"/>
        <w:left w:val="none" w:sz="0" w:space="0" w:color="auto"/>
        <w:bottom w:val="none" w:sz="0" w:space="0" w:color="auto"/>
        <w:right w:val="none" w:sz="0" w:space="0" w:color="auto"/>
      </w:divBdr>
    </w:div>
    <w:div w:id="1791434535">
      <w:bodyDiv w:val="1"/>
      <w:marLeft w:val="0"/>
      <w:marRight w:val="0"/>
      <w:marTop w:val="0"/>
      <w:marBottom w:val="0"/>
      <w:divBdr>
        <w:top w:val="none" w:sz="0" w:space="0" w:color="auto"/>
        <w:left w:val="none" w:sz="0" w:space="0" w:color="auto"/>
        <w:bottom w:val="none" w:sz="0" w:space="0" w:color="auto"/>
        <w:right w:val="none" w:sz="0" w:space="0" w:color="auto"/>
      </w:divBdr>
    </w:div>
    <w:div w:id="1803188892">
      <w:bodyDiv w:val="1"/>
      <w:marLeft w:val="0"/>
      <w:marRight w:val="0"/>
      <w:marTop w:val="0"/>
      <w:marBottom w:val="0"/>
      <w:divBdr>
        <w:top w:val="none" w:sz="0" w:space="0" w:color="auto"/>
        <w:left w:val="none" w:sz="0" w:space="0" w:color="auto"/>
        <w:bottom w:val="none" w:sz="0" w:space="0" w:color="auto"/>
        <w:right w:val="none" w:sz="0" w:space="0" w:color="auto"/>
      </w:divBdr>
    </w:div>
    <w:div w:id="1808280678">
      <w:bodyDiv w:val="1"/>
      <w:marLeft w:val="0"/>
      <w:marRight w:val="0"/>
      <w:marTop w:val="0"/>
      <w:marBottom w:val="0"/>
      <w:divBdr>
        <w:top w:val="none" w:sz="0" w:space="0" w:color="auto"/>
        <w:left w:val="none" w:sz="0" w:space="0" w:color="auto"/>
        <w:bottom w:val="none" w:sz="0" w:space="0" w:color="auto"/>
        <w:right w:val="none" w:sz="0" w:space="0" w:color="auto"/>
      </w:divBdr>
    </w:div>
    <w:div w:id="1842693540">
      <w:bodyDiv w:val="1"/>
      <w:marLeft w:val="0"/>
      <w:marRight w:val="0"/>
      <w:marTop w:val="0"/>
      <w:marBottom w:val="0"/>
      <w:divBdr>
        <w:top w:val="none" w:sz="0" w:space="0" w:color="auto"/>
        <w:left w:val="none" w:sz="0" w:space="0" w:color="auto"/>
        <w:bottom w:val="none" w:sz="0" w:space="0" w:color="auto"/>
        <w:right w:val="none" w:sz="0" w:space="0" w:color="auto"/>
      </w:divBdr>
    </w:div>
    <w:div w:id="1860267450">
      <w:bodyDiv w:val="1"/>
      <w:marLeft w:val="0"/>
      <w:marRight w:val="0"/>
      <w:marTop w:val="0"/>
      <w:marBottom w:val="0"/>
      <w:divBdr>
        <w:top w:val="none" w:sz="0" w:space="0" w:color="auto"/>
        <w:left w:val="none" w:sz="0" w:space="0" w:color="auto"/>
        <w:bottom w:val="none" w:sz="0" w:space="0" w:color="auto"/>
        <w:right w:val="none" w:sz="0" w:space="0" w:color="auto"/>
      </w:divBdr>
    </w:div>
    <w:div w:id="1862427930">
      <w:bodyDiv w:val="1"/>
      <w:marLeft w:val="0"/>
      <w:marRight w:val="0"/>
      <w:marTop w:val="0"/>
      <w:marBottom w:val="0"/>
      <w:divBdr>
        <w:top w:val="none" w:sz="0" w:space="0" w:color="auto"/>
        <w:left w:val="none" w:sz="0" w:space="0" w:color="auto"/>
        <w:bottom w:val="none" w:sz="0" w:space="0" w:color="auto"/>
        <w:right w:val="none" w:sz="0" w:space="0" w:color="auto"/>
      </w:divBdr>
    </w:div>
    <w:div w:id="1889876620">
      <w:bodyDiv w:val="1"/>
      <w:marLeft w:val="0"/>
      <w:marRight w:val="0"/>
      <w:marTop w:val="0"/>
      <w:marBottom w:val="0"/>
      <w:divBdr>
        <w:top w:val="none" w:sz="0" w:space="0" w:color="auto"/>
        <w:left w:val="none" w:sz="0" w:space="0" w:color="auto"/>
        <w:bottom w:val="none" w:sz="0" w:space="0" w:color="auto"/>
        <w:right w:val="none" w:sz="0" w:space="0" w:color="auto"/>
      </w:divBdr>
    </w:div>
    <w:div w:id="1941184074">
      <w:bodyDiv w:val="1"/>
      <w:marLeft w:val="0"/>
      <w:marRight w:val="0"/>
      <w:marTop w:val="0"/>
      <w:marBottom w:val="0"/>
      <w:divBdr>
        <w:top w:val="none" w:sz="0" w:space="0" w:color="auto"/>
        <w:left w:val="none" w:sz="0" w:space="0" w:color="auto"/>
        <w:bottom w:val="none" w:sz="0" w:space="0" w:color="auto"/>
        <w:right w:val="none" w:sz="0" w:space="0" w:color="auto"/>
      </w:divBdr>
    </w:div>
    <w:div w:id="1950505853">
      <w:bodyDiv w:val="1"/>
      <w:marLeft w:val="0"/>
      <w:marRight w:val="0"/>
      <w:marTop w:val="0"/>
      <w:marBottom w:val="0"/>
      <w:divBdr>
        <w:top w:val="none" w:sz="0" w:space="0" w:color="auto"/>
        <w:left w:val="none" w:sz="0" w:space="0" w:color="auto"/>
        <w:bottom w:val="none" w:sz="0" w:space="0" w:color="auto"/>
        <w:right w:val="none" w:sz="0" w:space="0" w:color="auto"/>
      </w:divBdr>
    </w:div>
    <w:div w:id="1975674248">
      <w:bodyDiv w:val="1"/>
      <w:marLeft w:val="0"/>
      <w:marRight w:val="0"/>
      <w:marTop w:val="0"/>
      <w:marBottom w:val="0"/>
      <w:divBdr>
        <w:top w:val="none" w:sz="0" w:space="0" w:color="auto"/>
        <w:left w:val="none" w:sz="0" w:space="0" w:color="auto"/>
        <w:bottom w:val="none" w:sz="0" w:space="0" w:color="auto"/>
        <w:right w:val="none" w:sz="0" w:space="0" w:color="auto"/>
      </w:divBdr>
    </w:div>
    <w:div w:id="1994024974">
      <w:bodyDiv w:val="1"/>
      <w:marLeft w:val="0"/>
      <w:marRight w:val="0"/>
      <w:marTop w:val="0"/>
      <w:marBottom w:val="0"/>
      <w:divBdr>
        <w:top w:val="none" w:sz="0" w:space="0" w:color="auto"/>
        <w:left w:val="none" w:sz="0" w:space="0" w:color="auto"/>
        <w:bottom w:val="none" w:sz="0" w:space="0" w:color="auto"/>
        <w:right w:val="none" w:sz="0" w:space="0" w:color="auto"/>
      </w:divBdr>
    </w:div>
    <w:div w:id="2029133623">
      <w:bodyDiv w:val="1"/>
      <w:marLeft w:val="0"/>
      <w:marRight w:val="0"/>
      <w:marTop w:val="0"/>
      <w:marBottom w:val="0"/>
      <w:divBdr>
        <w:top w:val="none" w:sz="0" w:space="0" w:color="auto"/>
        <w:left w:val="none" w:sz="0" w:space="0" w:color="auto"/>
        <w:bottom w:val="none" w:sz="0" w:space="0" w:color="auto"/>
        <w:right w:val="none" w:sz="0" w:space="0" w:color="auto"/>
      </w:divBdr>
    </w:div>
    <w:div w:id="2078087734">
      <w:bodyDiv w:val="1"/>
      <w:marLeft w:val="0"/>
      <w:marRight w:val="0"/>
      <w:marTop w:val="0"/>
      <w:marBottom w:val="0"/>
      <w:divBdr>
        <w:top w:val="none" w:sz="0" w:space="0" w:color="auto"/>
        <w:left w:val="none" w:sz="0" w:space="0" w:color="auto"/>
        <w:bottom w:val="none" w:sz="0" w:space="0" w:color="auto"/>
        <w:right w:val="none" w:sz="0" w:space="0" w:color="auto"/>
      </w:divBdr>
    </w:div>
    <w:div w:id="209408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www.jsptut.com/"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3-connections.ibm.com/wikis/home?lang=en-u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3-01.sso.ibm.com/learning/lms/Saba/Web/Mai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cenzic.com/downloads/Cenzic_Vulnerability_Report_201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Annual%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C15B60566441ECB61ABACBEF4482FB"/>
        <w:category>
          <w:name w:val="General"/>
          <w:gallery w:val="placeholder"/>
        </w:category>
        <w:types>
          <w:type w:val="bbPlcHdr"/>
        </w:types>
        <w:behaviors>
          <w:behavior w:val="content"/>
        </w:behaviors>
        <w:guid w:val="{4AA679D1-C046-4F3B-AEF3-B77EB715D5EF}"/>
      </w:docPartPr>
      <w:docPartBody>
        <w:p w:rsidR="009D50B8" w:rsidRDefault="009D50B8">
          <w:pPr>
            <w:pStyle w:val="47C15B60566441ECB61ABACBEF4482FB"/>
          </w:pPr>
          <w:r>
            <w:t>Annual Report</w:t>
          </w:r>
        </w:p>
      </w:docPartBody>
    </w:docPart>
    <w:docPart>
      <w:docPartPr>
        <w:name w:val="B8E6CC8B868548FC943888CA0BBA1DB2"/>
        <w:category>
          <w:name w:val="General"/>
          <w:gallery w:val="placeholder"/>
        </w:category>
        <w:types>
          <w:type w:val="bbPlcHdr"/>
        </w:types>
        <w:behaviors>
          <w:behavior w:val="content"/>
        </w:behaviors>
        <w:guid w:val="{A7832474-D18B-42FE-9D7D-F060BDF44096}"/>
      </w:docPartPr>
      <w:docPartBody>
        <w:p w:rsidR="009D50B8" w:rsidRDefault="009D50B8">
          <w:r w:rsidRPr="007926F2">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0B8"/>
    <w:rsid w:val="00064392"/>
    <w:rsid w:val="00280507"/>
    <w:rsid w:val="00550BEA"/>
    <w:rsid w:val="006019DC"/>
    <w:rsid w:val="006D0D3E"/>
    <w:rsid w:val="008E3D55"/>
    <w:rsid w:val="009D50B8"/>
    <w:rsid w:val="00A54838"/>
    <w:rsid w:val="00C83887"/>
    <w:rsid w:val="00CB470D"/>
    <w:rsid w:val="00F36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5A823DAF404E2E9D4927B199ECBC7B">
    <w:name w:val="115A823DAF404E2E9D4927B199ECBC7B"/>
  </w:style>
  <w:style w:type="paragraph" w:customStyle="1" w:styleId="E9418E091F4D439FBAE539B757A11D9B">
    <w:name w:val="E9418E091F4D439FBAE539B757A11D9B"/>
  </w:style>
  <w:style w:type="paragraph" w:customStyle="1" w:styleId="8E67012C17B145AB9A28FFED9F75C9E7">
    <w:name w:val="8E67012C17B145AB9A28FFED9F75C9E7"/>
  </w:style>
  <w:style w:type="paragraph" w:customStyle="1" w:styleId="8B7EC994F75F4CCEBC9B4A7228351D96">
    <w:name w:val="8B7EC994F75F4CCEBC9B4A7228351D96"/>
  </w:style>
  <w:style w:type="paragraph" w:customStyle="1" w:styleId="36941E29C9214A14A6C550A3C7B34153">
    <w:name w:val="36941E29C9214A14A6C550A3C7B34153"/>
  </w:style>
  <w:style w:type="paragraph" w:customStyle="1" w:styleId="C6B12F26DBD743748632F0AA049B9BD2">
    <w:name w:val="C6B12F26DBD743748632F0AA049B9BD2"/>
  </w:style>
  <w:style w:type="paragraph" w:customStyle="1" w:styleId="D1A3A6C277AE460B8504FBEE5EA7486D">
    <w:name w:val="D1A3A6C277AE460B8504FBEE5EA7486D"/>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17206E42261446E6AFF29FE3A24759D3">
    <w:name w:val="17206E42261446E6AFF29FE3A24759D3"/>
  </w:style>
  <w:style w:type="paragraph" w:customStyle="1" w:styleId="A5212A1628484E51B864B689B130261A">
    <w:name w:val="A5212A1628484E51B864B689B130261A"/>
  </w:style>
  <w:style w:type="paragraph" w:customStyle="1" w:styleId="5F77C9FF5BC04FDDAC5D17B728C41DBC">
    <w:name w:val="5F77C9FF5BC04FDDAC5D17B728C41DBC"/>
  </w:style>
  <w:style w:type="paragraph" w:customStyle="1" w:styleId="E5D087876FCC4465B1B3B7E6A6DDE379">
    <w:name w:val="E5D087876FCC4465B1B3B7E6A6DDE379"/>
  </w:style>
  <w:style w:type="paragraph" w:customStyle="1" w:styleId="A0F72B4F044A4EBC84FD84D175DD1C53">
    <w:name w:val="A0F72B4F044A4EBC84FD84D175DD1C53"/>
  </w:style>
  <w:style w:type="paragraph" w:customStyle="1" w:styleId="5920BEB579744F7B92E80B88C26BE756">
    <w:name w:val="5920BEB579744F7B92E80B88C26BE756"/>
  </w:style>
  <w:style w:type="paragraph" w:customStyle="1" w:styleId="8D957D4ED6E8479F8BF40566C78432FF">
    <w:name w:val="8D957D4ED6E8479F8BF40566C78432FF"/>
  </w:style>
  <w:style w:type="paragraph" w:customStyle="1" w:styleId="4BA4F66034C14A038032F11507D2C252">
    <w:name w:val="4BA4F66034C14A038032F11507D2C252"/>
  </w:style>
  <w:style w:type="paragraph" w:customStyle="1" w:styleId="12EF9933979D404FA74AF30CAF04F63A">
    <w:name w:val="12EF9933979D404FA74AF30CAF04F63A"/>
  </w:style>
  <w:style w:type="paragraph" w:customStyle="1" w:styleId="E59EDF4DC7A246F6A34D08F0E24B5AD8">
    <w:name w:val="E59EDF4DC7A246F6A34D08F0E24B5AD8"/>
  </w:style>
  <w:style w:type="paragraph" w:customStyle="1" w:styleId="A754375F3E4544B3953F15BE8B1AF967">
    <w:name w:val="A754375F3E4544B3953F15BE8B1AF967"/>
  </w:style>
  <w:style w:type="paragraph" w:customStyle="1" w:styleId="969436CE333D49449FE961E7047F71C7">
    <w:name w:val="969436CE333D49449FE961E7047F71C7"/>
  </w:style>
  <w:style w:type="paragraph" w:customStyle="1" w:styleId="0E20808DACD1487682AFC5A4FA1962A0">
    <w:name w:val="0E20808DACD1487682AFC5A4FA1962A0"/>
  </w:style>
  <w:style w:type="paragraph" w:customStyle="1" w:styleId="F3787FA56A0E4C28AB726F31948E9092">
    <w:name w:val="F3787FA56A0E4C28AB726F31948E9092"/>
  </w:style>
  <w:style w:type="paragraph" w:customStyle="1" w:styleId="B9E956DED93F433BBEEFF58CEAC140BD">
    <w:name w:val="B9E956DED93F433BBEEFF58CEAC140BD"/>
  </w:style>
  <w:style w:type="paragraph" w:customStyle="1" w:styleId="25DD331DA0254873B37B7234C7668EDE">
    <w:name w:val="25DD331DA0254873B37B7234C7668EDE"/>
  </w:style>
  <w:style w:type="paragraph" w:customStyle="1" w:styleId="CFB8618653964ED797B08C8E8FD8B4A1">
    <w:name w:val="CFB8618653964ED797B08C8E8FD8B4A1"/>
  </w:style>
  <w:style w:type="paragraph" w:customStyle="1" w:styleId="47C15B60566441ECB61ABACBEF4482FB">
    <w:name w:val="47C15B60566441ECB61ABACBEF4482FB"/>
  </w:style>
  <w:style w:type="paragraph" w:customStyle="1" w:styleId="1A38B61B6A23452D816DE9C9CDE7A9F3">
    <w:name w:val="1A38B61B6A23452D816DE9C9CDE7A9F3"/>
  </w:style>
  <w:style w:type="paragraph" w:customStyle="1" w:styleId="09EF62EEB2794569B0163EF753A64DFF">
    <w:name w:val="09EF62EEB2794569B0163EF753A64DFF"/>
  </w:style>
  <w:style w:type="character" w:styleId="PlaceholderText">
    <w:name w:val="Placeholder Text"/>
    <w:basedOn w:val="DefaultParagraphFont"/>
    <w:uiPriority w:val="99"/>
    <w:semiHidden/>
    <w:rsid w:val="009D50B8"/>
    <w:rPr>
      <w:color w:val="808080"/>
    </w:rPr>
  </w:style>
  <w:style w:type="paragraph" w:customStyle="1" w:styleId="9C147B26E7E448F98BDBB0ADD613DD31">
    <w:name w:val="9C147B26E7E448F98BDBB0ADD613DD31"/>
    <w:rsid w:val="009D50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Defining my study plan in the light of my personal history and goals, carrying out initial academic reading and analysis, and completing practical preparatory tasks.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HarvardUWEv2.xsl" StyleName="Harvard - UWE" Version="2">
  <b:Source>
    <b:Tag>NDT12</b:Tag>
    <b:SourceType>InternetSite</b:SourceType>
    <b:Guid>{E8C14C75-4361-48B5-B146-EE06236BA862}</b:Guid>
    <b:Author>
      <b:Author>
        <b:Corporate>NDT</b:Corporate>
      </b:Author>
    </b:Author>
    <b:Title>Teamwork in the Classroom</b:Title>
    <b:Year>C2001-2012</b:Year>
    <b:YearAccessed>2014</b:YearAccessed>
    <b:MonthAccessed>02</b:MonthAccessed>
    <b:DayAccessed>9</b:DayAccessed>
    <b:URL>http://www.ndt-ed.org/TeachingResources/ClassroomTips/Teamwork.htm</b:URL>
    <b:RefOrder>1</b:RefOrder>
  </b:Source>
  <b:Source>
    <b:Tag>Bou12</b:Tag>
    <b:SourceType>InternetSite</b:SourceType>
    <b:Guid>{AE6182CB-FDD4-41C0-A353-1EE32557E785}</b:Guid>
    <b:Author>
      <b:Author>
        <b:Corporate>Boundless</b:Corporate>
      </b:Author>
    </b:Author>
    <b:Title>Some Benefits of Teamwork</b:Title>
    <b:Year>2012</b:Year>
    <b:YearAccessed>2014</b:YearAccessed>
    <b:MonthAccessed>02</b:MonthAccessed>
    <b:DayAccessed>09</b:DayAccessed>
    <b:URL>https://www.boundless.com/management/groups-teams-and-teamwork/defining-teams-and-teamwork/some-benefits-of-teamwork/</b:URL>
    <b:RefOrder>2</b:RefOrder>
  </b:Source>
  <b:Source>
    <b:Tag>Org11</b:Tag>
    <b:SourceType>InternetSite</b:SourceType>
    <b:Guid>{CAD69CE5-6E3D-47E2-8B65-BD8B12B8C839}</b:Guid>
    <b:Author>
      <b:Author>
        <b:Corporate>Organizational Development Portal</b:Corporate>
      </b:Author>
    </b:Author>
    <b:Title>The Need For Teams</b:Title>
    <b:Year>2011</b:Year>
    <b:YearAccessed>2014</b:YearAccessed>
    <b:MonthAccessed>02</b:MonthAccessed>
    <b:DayAccessed>11</b:DayAccessed>
    <b:URL>http://www.odportal.com/teams/effective/chapter2.htm</b:URL>
    <b:RefOrder>3</b:RefOrder>
  </b:Source>
  <b:Source>
    <b:Tag>Bel14</b:Tag>
    <b:SourceType>InternetSite</b:SourceType>
    <b:Guid>{6EFDD53B-19C9-4871-AF26-063FF329C8BA}</b:Guid>
    <b:Author>
      <b:Author>
        <b:Corporate>Belbin</b:Corporate>
      </b:Author>
    </b:Author>
    <b:Title>Belbin Team Roles</b:Title>
    <b:Year>C 2012-2014</b:Year>
    <b:YearAccessed>2014</b:YearAccessed>
    <b:MonthAccessed>02</b:MonthAccessed>
    <b:DayAccessed>11</b:DayAccessed>
    <b:URL>http://www.belbin.com/</b:URL>
    <b:RefOrder>4</b:RefOrder>
  </b:Source>
  <b:Source>
    <b:Tag>MI910</b:Tag>
    <b:SourceType>InternetSite</b:SourceType>
    <b:Guid>{A0C65DEE-E978-4BE6-B392-3B15490EA663}</b:Guid>
    <b:Author>
      <b:Author>
        <b:Corporate>MI9</b:Corporate>
      </b:Author>
    </b:Author>
    <b:Title>Office and Teamwork</b:Title>
    <b:Year>2010</b:Year>
    <b:YearAccessed>2014</b:YearAccessed>
    <b:MonthAccessed>02</b:MonthAccessed>
    <b:DayAccessed>11</b:DayAccessed>
    <b:URL>http://www.mi9.com/office-and-teamwork_81929.html</b:URL>
    <b:RefOrder>5</b:RefOrder>
  </b:Source>
  <b:Source>
    <b:Tag>Bru65</b:Tag>
    <b:SourceType>JournalArticle</b:SourceType>
    <b:Guid>{6BE72671-4CB6-42D3-AD9B-C50AC01307C8}</b:Guid>
    <b:Title>Special Issue on Group Development</b:Title>
    <b:Year>1965</b:Year>
    <b:Author>
      <b:Author>
        <b:NameList>
          <b:Person>
            <b:Last>Tuckman</b:Last>
            <b:First>Bruce</b:First>
          </b:Person>
        </b:NameList>
      </b:Author>
    </b:Author>
    <b:JournalName>Psychological Bulletin</b:JournalName>
    <b:Pages>384-99</b:Pages>
    <b:Volume>63</b:Volume>
    <b:Issue>6</b:Issue>
    <b:RefOrder>6</b:RefOrder>
  </b:Source>
  <b:Source>
    <b:Tag>Sco13</b:Tag>
    <b:SourceType>InternetSite</b:SourceType>
    <b:Guid>{452770DF-2799-412B-9694-BADFF64FAD12}</b:Guid>
    <b:Title>PowerPoint Presentation Tools and Resources</b:Title>
    <b:Year>2013</b:Year>
    <b:YearAccessed>2014</b:YearAccessed>
    <b:MonthAccessed>02</b:MonthAccessed>
    <b:DayAccessed>16</b:DayAccessed>
    <b:URL>http://www.scoop.it/t/powerpoint-presentation-tools-and-resources</b:URL>
    <b:Author>
      <b:Author>
        <b:Corporate>Scoop</b:Corporate>
      </b:Author>
    </b:Author>
    <b:RefOrder>7</b:RefOrder>
  </b:Source>
  <b:Source>
    <b:Tag>Bri03</b:Tag>
    <b:SourceType>InternetSite</b:SourceType>
    <b:Guid>{C62EFC42-9D88-4B55-AD4D-9660ABCE57CE}</b:Guid>
    <b:Author>
      <b:Author>
        <b:NameList>
          <b:Person>
            <b:Last>Christensen</b:Last>
            <b:First>Brian</b:First>
            <b:Middle>C.</b:Middle>
          </b:Person>
        </b:NameList>
      </b:Author>
    </b:Author>
    <b:Title>The "Four Stages Theory" of Project Management</b:Title>
    <b:Year>2003</b:Year>
    <b:YearAccessed>2014</b:YearAccessed>
    <b:MonthAccessed>02</b:MonthAccessed>
    <b:DayAccessed>16</b:DayAccessed>
    <b:URL>http://www.simpleprojectmanagement.com/think/4stages.html</b:URL>
    <b:RefOrder>8</b:RefOrder>
  </b:Source>
  <b:Source>
    <b:Tag>You10</b:Tag>
    <b:SourceType>InternetSite</b:SourceType>
    <b:Guid>{3C430BA4-AA81-4FB7-BEFC-4F1CF165F8DD}</b:Guid>
    <b:Author>
      <b:Author>
        <b:Corporate>Youtube / TED</b:Corporate>
      </b:Author>
    </b:Author>
    <b:Title>Tom Wujec: Build a tower, build a team</b:Title>
    <b:Year>2010</b:Year>
    <b:YearAccessed>2014</b:YearAccessed>
    <b:MonthAccessed>02</b:MonthAccessed>
    <b:DayAccessed>21</b:DayAccessed>
    <b:URL>http://www.youtube.com/watch?v=H0_yKBitO8M</b:URL>
    <b:RefOrder>9</b:RefOrder>
  </b:Source>
  <b:Source>
    <b:Tag>Rea13</b:Tag>
    <b:SourceType>InternetSite</b:SourceType>
    <b:Guid>{7012D0DC-3A03-4B60-9CCA-7B7483EBB6E8}</b:Guid>
    <b:Author>
      <b:Author>
        <b:Corporate>Realising Ambition</b:Corporate>
      </b:Author>
    </b:Author>
    <b:Title>Team Effectiveness</b:Title>
    <b:Year>2013</b:Year>
    <b:YearAccessed>2014</b:YearAccessed>
    <b:MonthAccessed>02</b:MonthAccessed>
    <b:DayAccessed>23</b:DayAccessed>
    <b:URL>http://www.realisingambition.com/team-effectiveness</b:URL>
    <b:RefOrder>10</b:RefOrder>
  </b:Source>
  <b:Source>
    <b:Tag>IBM131</b:Tag>
    <b:SourceType>InternetSite</b:SourceType>
    <b:Guid>{A65A60F8-FFDE-4136-92E0-200C7A8951FB}</b:Guid>
    <b:Author>
      <b:Author>
        <b:Corporate>IBM</b:Corporate>
      </b:Author>
    </b:Author>
    <b:Title>Rational Team Concert</b:Title>
    <b:Year>2013</b:Year>
    <b:YearAccessed>2014</b:YearAccessed>
    <b:MonthAccessed>02</b:MonthAccessed>
    <b:DayAccessed>26</b:DayAccessed>
    <b:URL>https://jazz.net/products/rational-team-concert/features/planning</b:URL>
    <b:RefOrder>11</b:RefOrder>
  </b:Source>
  <b:Source>
    <b:Tag>SVN11</b:Tag>
    <b:SourceType>InternetSite</b:SourceType>
    <b:Guid>{44AF2219-073F-4ED6-9129-7CC766002DBA}</b:Guid>
    <b:Author>
      <b:Author>
        <b:Corporate>SVN</b:Corporate>
      </b:Author>
    </b:Author>
    <b:Title>asf - Revision 1571946</b:Title>
    <b:Year>2011</b:Year>
    <b:YearAccessed>2014</b:YearAccessed>
    <b:MonthAccessed>02</b:MonthAccessed>
    <b:DayAccessed>26</b:DayAccessed>
    <b:URL>http://svn.apache.org/repos/asf/subversion/developer-resources/guis/pics/</b:URL>
    <b:RefOrder>12</b:RefOrder>
  </b:Source>
  <b:Source>
    <b:Tag>Lin12</b:Tag>
    <b:SourceType>InternetSite</b:SourceType>
    <b:Guid>{ADEBC8B8-D1AC-4824-8BB2-C77141551FFF}</b:Guid>
    <b:Author>
      <b:Author>
        <b:Corporate>Linch SEO</b:Corporate>
      </b:Author>
    </b:Author>
    <b:Title>The Agile Method Explained: Beginners Guide &amp; Summary of Benefits</b:Title>
    <b:Year>2012</b:Year>
    <b:YearAccessed>2014</b:YearAccessed>
    <b:MonthAccessed>02</b:MonthAccessed>
    <b:DayAccessed>26</b:DayAccessed>
    <b:URL>http://www.linchpinseo.com/the-agile-method</b:URL>
    <b:RefOrder>13</b:RefOrder>
  </b:Source>
  <b:Source>
    <b:Tag>Cen14</b:Tag>
    <b:SourceType>InternetSite</b:SourceType>
    <b:Guid>{0D4E85ED-15F1-4288-BBF4-2A1FFBC0A40B}</b:Guid>
    <b:Title>Application Vulnerability Trends Report</b:Title>
    <b:Year>2014</b:Year>
    <b:YearAccessed>2014</b:YearAccessed>
    <b:MonthAccessed>March</b:MonthAccessed>
    <b:DayAccessed>20</b:DayAccessed>
    <b:URL>http://www.cenzic.com/downloads/Cenzic_Vulnerability_Report_2014.pdf</b:URL>
    <b:Author>
      <b:Author>
        <b:Corporate>Cenzic</b:Corporate>
      </b:Author>
    </b:Author>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3F9774A0-6D59-47C5-949D-CB1193623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design).dotx</Template>
  <TotalTime>4968</TotalTime>
  <Pages>24</Pages>
  <Words>6004</Words>
  <Characters>34224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Professional experience</vt:lpstr>
    </vt:vector>
  </TitlesOfParts>
  <Company/>
  <LinksUpToDate>false</LinksUpToDate>
  <CharactersWithSpaces>40148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experience</dc:title>
  <dc:creator>David Norton</dc:creator>
  <cp:keywords/>
  <cp:lastModifiedBy>David Norton</cp:lastModifiedBy>
  <cp:revision>92</cp:revision>
  <cp:lastPrinted>2011-08-05T21:35:00Z</cp:lastPrinted>
  <dcterms:created xsi:type="dcterms:W3CDTF">2014-04-01T08:57:00Z</dcterms:created>
  <dcterms:modified xsi:type="dcterms:W3CDTF">2014-04-06T14:30:00Z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